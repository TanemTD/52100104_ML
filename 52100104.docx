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13F2" w14:textId="77777777" w:rsidR="009D0065" w:rsidRPr="00083E0D" w:rsidRDefault="009D0065" w:rsidP="009D0065">
      <w:pPr>
        <w:spacing w:before="91"/>
        <w:ind w:left="540" w:right="550"/>
        <w:jc w:val="center"/>
        <w:rPr>
          <w:sz w:val="28"/>
          <w:szCs w:val="28"/>
        </w:rPr>
      </w:pPr>
      <w:bookmarkStart w:id="0" w:name="_Hlk36280688"/>
      <w:r w:rsidRPr="00083E0D">
        <w:rPr>
          <w:sz w:val="28"/>
          <w:szCs w:val="28"/>
        </w:rPr>
        <w:t>TỔNG LIÊN ĐOÀN LAO ĐỘNG VIỆT NAM</w:t>
      </w:r>
    </w:p>
    <w:p w14:paraId="629C04AD" w14:textId="77777777" w:rsidR="009D0065" w:rsidRPr="00083E0D" w:rsidRDefault="009D0065" w:rsidP="009D0065">
      <w:pPr>
        <w:spacing w:before="3"/>
        <w:ind w:left="540" w:right="550"/>
        <w:jc w:val="center"/>
        <w:rPr>
          <w:sz w:val="28"/>
          <w:szCs w:val="28"/>
        </w:rPr>
      </w:pPr>
      <w:r w:rsidRPr="00083E0D">
        <w:rPr>
          <w:b/>
          <w:sz w:val="28"/>
          <w:szCs w:val="28"/>
        </w:rPr>
        <w:t>TRƯỜNG ĐẠI HỌC TÔN ĐỨC THẮNG</w:t>
      </w:r>
    </w:p>
    <w:p w14:paraId="166C51EB" w14:textId="77777777" w:rsidR="009D0065" w:rsidRPr="00083E0D" w:rsidRDefault="009D0065" w:rsidP="009D0065">
      <w:pPr>
        <w:spacing w:before="4"/>
        <w:ind w:left="540" w:right="550"/>
        <w:jc w:val="center"/>
        <w:rPr>
          <w:sz w:val="28"/>
          <w:szCs w:val="28"/>
        </w:rPr>
      </w:pPr>
      <w:r w:rsidRPr="00083E0D">
        <w:rPr>
          <w:b/>
          <w:sz w:val="28"/>
          <w:szCs w:val="28"/>
        </w:rPr>
        <w:t>KHOA CÔNG NGHỆ THÔNG TIN</w:t>
      </w:r>
    </w:p>
    <w:p w14:paraId="548F5B84" w14:textId="77777777" w:rsidR="009D0065" w:rsidRPr="00083E0D" w:rsidRDefault="009D0065" w:rsidP="009D0065">
      <w:pPr>
        <w:pStyle w:val="BodyText"/>
        <w:spacing w:before="7"/>
        <w:jc w:val="center"/>
        <w:rPr>
          <w:sz w:val="19"/>
          <w:lang w:val="en-US"/>
        </w:rPr>
      </w:pPr>
    </w:p>
    <w:p w14:paraId="1AB6CB2B" w14:textId="77777777" w:rsidR="009D0065" w:rsidRPr="00083E0D" w:rsidRDefault="00B127A5" w:rsidP="009D0065">
      <w:pPr>
        <w:pStyle w:val="BodyText"/>
        <w:rPr>
          <w:sz w:val="28"/>
          <w:lang w:val="en-US"/>
        </w:rPr>
      </w:pPr>
      <w:r w:rsidRPr="00083E0D">
        <w:rPr>
          <w:lang w:val="en-US"/>
        </w:rPr>
        <w:drawing>
          <wp:anchor distT="0" distB="0" distL="114300" distR="114300" simplePos="0" relativeHeight="251658240" behindDoc="0" locked="0" layoutInCell="1" allowOverlap="1" wp14:anchorId="1BBD9E28" wp14:editId="5469188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9CFFE4" w14:textId="77777777" w:rsidR="009D0065" w:rsidRPr="00083E0D" w:rsidRDefault="009D0065" w:rsidP="009D0065">
      <w:pPr>
        <w:pStyle w:val="BodyText"/>
        <w:rPr>
          <w:sz w:val="28"/>
          <w:lang w:val="en-US"/>
        </w:rPr>
      </w:pPr>
    </w:p>
    <w:p w14:paraId="2F11D4C6" w14:textId="77777777" w:rsidR="009D0065" w:rsidRPr="00083E0D" w:rsidRDefault="009A2F7B" w:rsidP="009D0065">
      <w:pPr>
        <w:pStyle w:val="BodyText"/>
        <w:spacing w:before="1"/>
        <w:rPr>
          <w:sz w:val="38"/>
          <w:lang w:val="en-US"/>
        </w:rPr>
      </w:pPr>
      <w:r w:rsidRPr="00083E0D">
        <w:rPr>
          <w:sz w:val="38"/>
          <w:lang w:val="en-US"/>
        </w:rPr>
        <w:tab/>
      </w:r>
    </w:p>
    <w:p w14:paraId="5A1C8F03" w14:textId="77777777" w:rsidR="00B127A5" w:rsidRPr="00083E0D" w:rsidRDefault="00B127A5" w:rsidP="009D0065">
      <w:pPr>
        <w:pStyle w:val="BodyText"/>
        <w:spacing w:before="1"/>
        <w:rPr>
          <w:sz w:val="38"/>
          <w:lang w:val="en-US"/>
        </w:rPr>
      </w:pPr>
    </w:p>
    <w:p w14:paraId="14A75330" w14:textId="6F385A7A" w:rsidR="009A2F7B" w:rsidRPr="00083E0D" w:rsidRDefault="00586B7C" w:rsidP="009A2F7B">
      <w:pPr>
        <w:widowControl w:val="0"/>
        <w:suppressAutoHyphens/>
        <w:autoSpaceDE w:val="0"/>
        <w:autoSpaceDN w:val="0"/>
        <w:adjustRightInd w:val="0"/>
        <w:spacing w:before="0" w:after="0"/>
        <w:ind w:right="49" w:hanging="142"/>
        <w:jc w:val="center"/>
        <w:rPr>
          <w:b/>
          <w:sz w:val="28"/>
          <w:szCs w:val="28"/>
        </w:rPr>
      </w:pPr>
      <w:r w:rsidRPr="00083E0D">
        <w:rPr>
          <w:b/>
          <w:sz w:val="28"/>
          <w:szCs w:val="28"/>
        </w:rPr>
        <w:t>Lê Đào Duy Tân</w:t>
      </w:r>
      <w:r w:rsidR="009A2F7B" w:rsidRPr="00083E0D">
        <w:rPr>
          <w:b/>
          <w:sz w:val="28"/>
          <w:szCs w:val="28"/>
        </w:rPr>
        <w:t xml:space="preserve"> - </w:t>
      </w:r>
      <w:r w:rsidRPr="00083E0D">
        <w:rPr>
          <w:b/>
          <w:sz w:val="28"/>
          <w:szCs w:val="28"/>
        </w:rPr>
        <w:t>52100104</w:t>
      </w:r>
    </w:p>
    <w:p w14:paraId="149AC2A5" w14:textId="77777777" w:rsidR="009D0065" w:rsidRPr="00083E0D" w:rsidRDefault="009D0065" w:rsidP="009D0065">
      <w:pPr>
        <w:pStyle w:val="BodyText"/>
        <w:rPr>
          <w:sz w:val="28"/>
          <w:lang w:val="en-US"/>
        </w:rPr>
      </w:pPr>
    </w:p>
    <w:p w14:paraId="1029EF83" w14:textId="77777777" w:rsidR="009D0065" w:rsidRPr="00083E0D" w:rsidRDefault="009D0065" w:rsidP="009D0065">
      <w:pPr>
        <w:pStyle w:val="BodyText"/>
        <w:rPr>
          <w:sz w:val="28"/>
          <w:lang w:val="en-US"/>
        </w:rPr>
      </w:pPr>
    </w:p>
    <w:p w14:paraId="092D2E98" w14:textId="77777777" w:rsidR="009D0065" w:rsidRPr="00083E0D" w:rsidRDefault="009D0065" w:rsidP="009D0065">
      <w:pPr>
        <w:pStyle w:val="BodyText"/>
        <w:rPr>
          <w:sz w:val="50"/>
          <w:lang w:val="en-US"/>
        </w:rPr>
      </w:pPr>
    </w:p>
    <w:p w14:paraId="1AF800F6" w14:textId="671D6598" w:rsidR="004E3FED" w:rsidRPr="00083E0D" w:rsidRDefault="004E3FED" w:rsidP="00586B7C">
      <w:pPr>
        <w:spacing w:line="276" w:lineRule="auto"/>
        <w:ind w:left="446" w:right="461"/>
        <w:jc w:val="center"/>
        <w:rPr>
          <w:b/>
          <w:sz w:val="44"/>
          <w:szCs w:val="44"/>
        </w:rPr>
      </w:pPr>
      <w:r w:rsidRPr="00083E0D">
        <w:rPr>
          <w:b/>
          <w:sz w:val="44"/>
          <w:szCs w:val="44"/>
        </w:rPr>
        <w:t xml:space="preserve">BÁO CÁO </w:t>
      </w:r>
      <w:r w:rsidR="00A25F73">
        <w:rPr>
          <w:b/>
          <w:sz w:val="44"/>
          <w:szCs w:val="44"/>
        </w:rPr>
        <w:t>CUỐI KÌ</w:t>
      </w:r>
    </w:p>
    <w:p w14:paraId="1EE721E1" w14:textId="04280AF6" w:rsidR="009D0065" w:rsidRPr="00083E0D" w:rsidRDefault="00586B7C" w:rsidP="005C2E44">
      <w:pPr>
        <w:spacing w:line="276" w:lineRule="auto"/>
        <w:ind w:left="446" w:right="461"/>
        <w:jc w:val="center"/>
        <w:rPr>
          <w:b/>
          <w:sz w:val="44"/>
          <w:szCs w:val="44"/>
        </w:rPr>
      </w:pPr>
      <w:r w:rsidRPr="00083E0D">
        <w:rPr>
          <w:b/>
          <w:sz w:val="44"/>
          <w:szCs w:val="44"/>
        </w:rPr>
        <w:t xml:space="preserve">MÔN </w:t>
      </w:r>
      <w:r w:rsidR="005C2E44" w:rsidRPr="00083E0D">
        <w:rPr>
          <w:b/>
          <w:sz w:val="44"/>
          <w:szCs w:val="44"/>
        </w:rPr>
        <w:t>NHẬP MÔN HỌC MÁY</w:t>
      </w:r>
    </w:p>
    <w:p w14:paraId="240B88E3" w14:textId="77777777" w:rsidR="009D0065" w:rsidRPr="00083E0D" w:rsidRDefault="009D0065" w:rsidP="009D0065">
      <w:pPr>
        <w:rPr>
          <w:sz w:val="26"/>
        </w:rPr>
      </w:pPr>
    </w:p>
    <w:p w14:paraId="698F1F44" w14:textId="0F393D90" w:rsidR="009D0065" w:rsidRPr="00083E0D" w:rsidRDefault="009D0065" w:rsidP="009D0065">
      <w:pPr>
        <w:rPr>
          <w:sz w:val="26"/>
        </w:rPr>
      </w:pPr>
    </w:p>
    <w:p w14:paraId="21FB67A6" w14:textId="44C416D5" w:rsidR="005C2E44" w:rsidRPr="00083E0D" w:rsidRDefault="005C2E44" w:rsidP="009D0065">
      <w:pPr>
        <w:rPr>
          <w:sz w:val="26"/>
        </w:rPr>
      </w:pPr>
    </w:p>
    <w:p w14:paraId="31ACC6D1" w14:textId="4C5406CF" w:rsidR="005C2E44" w:rsidRPr="00083E0D" w:rsidRDefault="005C2E44" w:rsidP="009D0065">
      <w:pPr>
        <w:rPr>
          <w:sz w:val="26"/>
        </w:rPr>
      </w:pPr>
    </w:p>
    <w:p w14:paraId="4E960698" w14:textId="6C87D56D" w:rsidR="005C2E44" w:rsidRPr="00083E0D" w:rsidRDefault="005C2E44" w:rsidP="009D0065">
      <w:pPr>
        <w:rPr>
          <w:sz w:val="26"/>
        </w:rPr>
      </w:pPr>
    </w:p>
    <w:p w14:paraId="32139921" w14:textId="34E65B6F" w:rsidR="005C2E44" w:rsidRPr="00083E0D" w:rsidRDefault="005C2E44" w:rsidP="009D0065">
      <w:pPr>
        <w:rPr>
          <w:sz w:val="26"/>
        </w:rPr>
      </w:pPr>
    </w:p>
    <w:p w14:paraId="044E8001" w14:textId="52914F33" w:rsidR="005C2E44" w:rsidRPr="00083E0D" w:rsidRDefault="005C2E44" w:rsidP="009D0065">
      <w:pPr>
        <w:rPr>
          <w:sz w:val="26"/>
        </w:rPr>
      </w:pPr>
    </w:p>
    <w:p w14:paraId="2B983125" w14:textId="08A21536" w:rsidR="005C2E44" w:rsidRPr="00083E0D" w:rsidRDefault="005C2E44" w:rsidP="009D0065">
      <w:pPr>
        <w:rPr>
          <w:sz w:val="26"/>
        </w:rPr>
      </w:pPr>
    </w:p>
    <w:p w14:paraId="4D147802" w14:textId="254CB1D4" w:rsidR="005C2E44" w:rsidRPr="00083E0D" w:rsidRDefault="005C2E44" w:rsidP="009D0065">
      <w:pPr>
        <w:rPr>
          <w:sz w:val="26"/>
        </w:rPr>
      </w:pPr>
    </w:p>
    <w:p w14:paraId="0A4EE856" w14:textId="77777777" w:rsidR="005C2E44" w:rsidRPr="00083E0D" w:rsidRDefault="005C2E44" w:rsidP="009D0065">
      <w:pPr>
        <w:rPr>
          <w:sz w:val="26"/>
        </w:rPr>
      </w:pPr>
    </w:p>
    <w:p w14:paraId="38E1517C" w14:textId="77777777" w:rsidR="009A2F7B" w:rsidRPr="00083E0D" w:rsidRDefault="009A2F7B" w:rsidP="00586B7C">
      <w:pPr>
        <w:spacing w:before="10"/>
        <w:rPr>
          <w:b/>
          <w:sz w:val="28"/>
        </w:rPr>
      </w:pPr>
    </w:p>
    <w:p w14:paraId="36FFC722" w14:textId="41224F7C" w:rsidR="001D49C3" w:rsidRPr="00083E0D" w:rsidRDefault="009D0065" w:rsidP="009A2F7B">
      <w:pPr>
        <w:spacing w:before="10"/>
        <w:ind w:left="20"/>
        <w:jc w:val="center"/>
        <w:rPr>
          <w:sz w:val="28"/>
          <w:szCs w:val="28"/>
        </w:rPr>
      </w:pPr>
      <w:r w:rsidRPr="00083E0D">
        <w:rPr>
          <w:b/>
          <w:sz w:val="28"/>
        </w:rPr>
        <w:t xml:space="preserve">THÀNH PHỐ HỒ CHÍ MINH, NĂM </w:t>
      </w:r>
      <w:bookmarkEnd w:id="0"/>
      <w:r w:rsidR="00586B7C" w:rsidRPr="00083E0D">
        <w:rPr>
          <w:b/>
          <w:sz w:val="28"/>
        </w:rPr>
        <w:t>2023</w:t>
      </w:r>
      <w:r w:rsidR="001D49C3" w:rsidRPr="00083E0D">
        <w:rPr>
          <w:sz w:val="28"/>
          <w:szCs w:val="28"/>
        </w:rPr>
        <w:br w:type="page"/>
      </w:r>
    </w:p>
    <w:p w14:paraId="0D8728F7" w14:textId="77777777" w:rsidR="009D0065" w:rsidRPr="00083E0D" w:rsidRDefault="009D0065" w:rsidP="009D0065">
      <w:pPr>
        <w:spacing w:before="91"/>
        <w:ind w:left="540" w:right="550"/>
        <w:jc w:val="center"/>
        <w:rPr>
          <w:sz w:val="28"/>
          <w:szCs w:val="28"/>
        </w:rPr>
      </w:pPr>
      <w:r w:rsidRPr="00083E0D">
        <w:rPr>
          <w:sz w:val="28"/>
          <w:szCs w:val="28"/>
        </w:rPr>
        <w:lastRenderedPageBreak/>
        <w:t>TỔNG LIÊN ĐOÀN LAO ĐỘNG VIỆT NAM</w:t>
      </w:r>
    </w:p>
    <w:p w14:paraId="153B3565" w14:textId="77777777" w:rsidR="009D0065" w:rsidRPr="00083E0D" w:rsidRDefault="009D0065" w:rsidP="009D0065">
      <w:pPr>
        <w:spacing w:before="3"/>
        <w:ind w:left="540" w:right="550"/>
        <w:jc w:val="center"/>
        <w:rPr>
          <w:sz w:val="28"/>
          <w:szCs w:val="28"/>
        </w:rPr>
      </w:pPr>
      <w:r w:rsidRPr="00083E0D">
        <w:rPr>
          <w:b/>
          <w:sz w:val="28"/>
          <w:szCs w:val="28"/>
        </w:rPr>
        <w:t>TRƯỜNG ĐẠI HỌC TÔN ĐỨC THẮNG</w:t>
      </w:r>
    </w:p>
    <w:p w14:paraId="1B7C16DF" w14:textId="77777777" w:rsidR="009D0065" w:rsidRPr="00083E0D" w:rsidRDefault="009D0065" w:rsidP="009D0065">
      <w:pPr>
        <w:spacing w:before="4"/>
        <w:ind w:left="540" w:right="550"/>
        <w:jc w:val="center"/>
        <w:rPr>
          <w:sz w:val="28"/>
          <w:szCs w:val="28"/>
        </w:rPr>
      </w:pPr>
      <w:r w:rsidRPr="00083E0D">
        <w:rPr>
          <w:b/>
          <w:sz w:val="28"/>
          <w:szCs w:val="28"/>
        </w:rPr>
        <w:t>KHOA CÔNG NGHỆ THÔNG TIN</w:t>
      </w:r>
    </w:p>
    <w:p w14:paraId="02861ED0" w14:textId="77777777" w:rsidR="009D0065" w:rsidRPr="00083E0D" w:rsidRDefault="009D0065" w:rsidP="009D0065">
      <w:pPr>
        <w:pStyle w:val="BodyText"/>
        <w:spacing w:before="7"/>
        <w:jc w:val="center"/>
        <w:rPr>
          <w:sz w:val="19"/>
          <w:lang w:val="en-US"/>
        </w:rPr>
      </w:pPr>
    </w:p>
    <w:p w14:paraId="6E58D512" w14:textId="77777777" w:rsidR="009D0065" w:rsidRPr="00083E0D" w:rsidRDefault="00B127A5" w:rsidP="009D0065">
      <w:pPr>
        <w:pStyle w:val="BodyText"/>
        <w:rPr>
          <w:sz w:val="28"/>
          <w:lang w:val="en-US"/>
        </w:rPr>
      </w:pPr>
      <w:r w:rsidRPr="00083E0D">
        <w:rPr>
          <w:lang w:val="en-US"/>
        </w:rPr>
        <w:drawing>
          <wp:anchor distT="0" distB="0" distL="114300" distR="114300" simplePos="0" relativeHeight="251659264" behindDoc="0" locked="0" layoutInCell="1" allowOverlap="1" wp14:anchorId="5EDEF57E" wp14:editId="2A7CC5AE">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306A1" w14:textId="77777777" w:rsidR="009D0065" w:rsidRPr="00083E0D" w:rsidRDefault="009D0065" w:rsidP="009D0065">
      <w:pPr>
        <w:pStyle w:val="BodyText"/>
        <w:rPr>
          <w:sz w:val="28"/>
          <w:lang w:val="en-US"/>
        </w:rPr>
      </w:pPr>
    </w:p>
    <w:p w14:paraId="66523F67" w14:textId="77777777" w:rsidR="009D0065" w:rsidRPr="00083E0D" w:rsidRDefault="009D0065" w:rsidP="009D0065">
      <w:pPr>
        <w:pStyle w:val="BodyText"/>
        <w:spacing w:before="1"/>
        <w:rPr>
          <w:sz w:val="38"/>
          <w:lang w:val="en-US"/>
        </w:rPr>
      </w:pPr>
    </w:p>
    <w:p w14:paraId="7C57485A" w14:textId="77777777" w:rsidR="00B127A5" w:rsidRPr="00083E0D" w:rsidRDefault="00B127A5" w:rsidP="009D0065">
      <w:pPr>
        <w:pStyle w:val="BodyText"/>
        <w:spacing w:before="1"/>
        <w:rPr>
          <w:sz w:val="38"/>
          <w:lang w:val="en-US"/>
        </w:rPr>
      </w:pPr>
    </w:p>
    <w:p w14:paraId="3B7FA127" w14:textId="0A7242A9" w:rsidR="009A2F7B" w:rsidRPr="00083E0D" w:rsidRDefault="00586B7C" w:rsidP="009A2F7B">
      <w:pPr>
        <w:widowControl w:val="0"/>
        <w:autoSpaceDE w:val="0"/>
        <w:autoSpaceDN w:val="0"/>
        <w:spacing w:before="0" w:after="0" w:line="298" w:lineRule="exact"/>
        <w:ind w:right="49"/>
        <w:jc w:val="center"/>
        <w:rPr>
          <w:b/>
          <w:sz w:val="28"/>
          <w:szCs w:val="28"/>
        </w:rPr>
      </w:pPr>
      <w:r w:rsidRPr="00083E0D">
        <w:rPr>
          <w:b/>
          <w:sz w:val="28"/>
          <w:szCs w:val="28"/>
        </w:rPr>
        <w:t>Lê Đào Duy Tân</w:t>
      </w:r>
      <w:r w:rsidR="009A2F7B" w:rsidRPr="00083E0D">
        <w:rPr>
          <w:b/>
          <w:sz w:val="28"/>
          <w:szCs w:val="28"/>
        </w:rPr>
        <w:t xml:space="preserve"> - </w:t>
      </w:r>
      <w:r w:rsidRPr="00083E0D">
        <w:rPr>
          <w:b/>
          <w:sz w:val="28"/>
          <w:szCs w:val="28"/>
        </w:rPr>
        <w:t>52100104</w:t>
      </w:r>
    </w:p>
    <w:p w14:paraId="45A704CC" w14:textId="77777777" w:rsidR="009D0065" w:rsidRPr="00083E0D" w:rsidRDefault="009D0065" w:rsidP="009D0065">
      <w:pPr>
        <w:pStyle w:val="BodyText"/>
        <w:rPr>
          <w:sz w:val="28"/>
          <w:lang w:val="en-US"/>
        </w:rPr>
      </w:pPr>
    </w:p>
    <w:p w14:paraId="336FE3D9" w14:textId="77777777" w:rsidR="009D0065" w:rsidRPr="00083E0D" w:rsidRDefault="009D0065" w:rsidP="009D0065">
      <w:pPr>
        <w:pStyle w:val="BodyText"/>
        <w:rPr>
          <w:sz w:val="28"/>
          <w:lang w:val="en-US"/>
        </w:rPr>
      </w:pPr>
    </w:p>
    <w:p w14:paraId="631BBDE3" w14:textId="77777777" w:rsidR="009D0065" w:rsidRPr="00083E0D" w:rsidRDefault="009D0065" w:rsidP="009D0065">
      <w:pPr>
        <w:pStyle w:val="BodyText"/>
        <w:rPr>
          <w:sz w:val="50"/>
          <w:lang w:val="en-US"/>
        </w:rPr>
      </w:pPr>
    </w:p>
    <w:p w14:paraId="5FCC992E" w14:textId="77777777" w:rsidR="00586B7C" w:rsidRPr="00083E0D" w:rsidRDefault="00586B7C" w:rsidP="00586B7C">
      <w:pPr>
        <w:spacing w:line="276" w:lineRule="auto"/>
        <w:ind w:left="446" w:right="461"/>
        <w:jc w:val="center"/>
        <w:rPr>
          <w:b/>
          <w:sz w:val="44"/>
          <w:szCs w:val="44"/>
        </w:rPr>
      </w:pPr>
      <w:r w:rsidRPr="00083E0D">
        <w:rPr>
          <w:b/>
          <w:sz w:val="44"/>
          <w:szCs w:val="44"/>
        </w:rPr>
        <w:t>BÁO CÁO CUỐI KÌ</w:t>
      </w:r>
    </w:p>
    <w:p w14:paraId="152B5F03" w14:textId="0417545F" w:rsidR="0097682F" w:rsidRPr="00083E0D" w:rsidRDefault="00586B7C" w:rsidP="005C2E44">
      <w:pPr>
        <w:spacing w:line="276" w:lineRule="auto"/>
        <w:ind w:left="446" w:right="461"/>
        <w:jc w:val="center"/>
        <w:rPr>
          <w:b/>
          <w:sz w:val="44"/>
          <w:szCs w:val="44"/>
        </w:rPr>
      </w:pPr>
      <w:r w:rsidRPr="00083E0D">
        <w:rPr>
          <w:b/>
          <w:sz w:val="44"/>
          <w:szCs w:val="44"/>
        </w:rPr>
        <w:t xml:space="preserve">MÔN </w:t>
      </w:r>
      <w:r w:rsidR="005C2E44" w:rsidRPr="00083E0D">
        <w:rPr>
          <w:b/>
          <w:sz w:val="44"/>
          <w:szCs w:val="44"/>
        </w:rPr>
        <w:t>NHẬP MÔN HỌC MÁY</w:t>
      </w:r>
    </w:p>
    <w:p w14:paraId="3BE8A957" w14:textId="0E0C79FC" w:rsidR="005E4587" w:rsidRPr="00083E0D" w:rsidRDefault="005E4587" w:rsidP="004E3FED">
      <w:pPr>
        <w:pStyle w:val="BodyText"/>
        <w:tabs>
          <w:tab w:val="left" w:pos="3919"/>
        </w:tabs>
        <w:spacing w:line="276" w:lineRule="auto"/>
        <w:rPr>
          <w:b/>
          <w:bCs/>
          <w:sz w:val="40"/>
          <w:szCs w:val="40"/>
          <w:lang w:val="en-US"/>
        </w:rPr>
      </w:pPr>
    </w:p>
    <w:p w14:paraId="0FB0783D" w14:textId="6DCF611E" w:rsidR="005C2E44" w:rsidRDefault="005C2E44" w:rsidP="004E3FED">
      <w:pPr>
        <w:pStyle w:val="BodyText"/>
        <w:tabs>
          <w:tab w:val="left" w:pos="3919"/>
        </w:tabs>
        <w:spacing w:line="276" w:lineRule="auto"/>
        <w:rPr>
          <w:b/>
          <w:bCs/>
          <w:sz w:val="40"/>
          <w:szCs w:val="40"/>
          <w:lang w:val="en-US"/>
        </w:rPr>
      </w:pPr>
    </w:p>
    <w:p w14:paraId="47CDA120" w14:textId="77777777" w:rsidR="00A25F73" w:rsidRPr="00083E0D" w:rsidRDefault="00A25F73" w:rsidP="004E3FED">
      <w:pPr>
        <w:pStyle w:val="BodyText"/>
        <w:tabs>
          <w:tab w:val="left" w:pos="3919"/>
        </w:tabs>
        <w:spacing w:line="276" w:lineRule="auto"/>
        <w:rPr>
          <w:b/>
          <w:bCs/>
          <w:sz w:val="40"/>
          <w:szCs w:val="40"/>
          <w:lang w:val="en-US"/>
        </w:rPr>
      </w:pPr>
    </w:p>
    <w:p w14:paraId="546937C3" w14:textId="638D18C5" w:rsidR="005C2E44" w:rsidRPr="00083E0D" w:rsidRDefault="005C2E44" w:rsidP="004E3FED">
      <w:pPr>
        <w:pStyle w:val="BodyText"/>
        <w:tabs>
          <w:tab w:val="left" w:pos="3919"/>
        </w:tabs>
        <w:spacing w:line="276" w:lineRule="auto"/>
        <w:rPr>
          <w:b/>
          <w:bCs/>
          <w:sz w:val="40"/>
          <w:szCs w:val="40"/>
          <w:lang w:val="en-US"/>
        </w:rPr>
      </w:pPr>
    </w:p>
    <w:p w14:paraId="020953C9" w14:textId="77777777" w:rsidR="005C2E44" w:rsidRPr="00083E0D" w:rsidRDefault="005C2E44" w:rsidP="004E3FED">
      <w:pPr>
        <w:pStyle w:val="BodyText"/>
        <w:tabs>
          <w:tab w:val="left" w:pos="3919"/>
        </w:tabs>
        <w:spacing w:line="276" w:lineRule="auto"/>
        <w:rPr>
          <w:b/>
          <w:bCs/>
          <w:sz w:val="40"/>
          <w:szCs w:val="40"/>
          <w:lang w:val="en-US"/>
        </w:rPr>
      </w:pPr>
    </w:p>
    <w:p w14:paraId="67B551BC" w14:textId="77777777" w:rsidR="005E4587" w:rsidRPr="00083E0D" w:rsidRDefault="005E4587" w:rsidP="005E4587">
      <w:pPr>
        <w:tabs>
          <w:tab w:val="center" w:pos="4730"/>
        </w:tabs>
        <w:ind w:right="49"/>
        <w:jc w:val="center"/>
        <w:rPr>
          <w:sz w:val="28"/>
          <w:szCs w:val="28"/>
        </w:rPr>
      </w:pPr>
      <w:r w:rsidRPr="00083E0D">
        <w:rPr>
          <w:sz w:val="28"/>
          <w:szCs w:val="28"/>
        </w:rPr>
        <w:t>Người hướng dẫn</w:t>
      </w:r>
    </w:p>
    <w:p w14:paraId="320D7F0D" w14:textId="7AB78514" w:rsidR="009D0065" w:rsidRPr="00083E0D" w:rsidRDefault="005C2E44" w:rsidP="005E4587">
      <w:pPr>
        <w:pStyle w:val="BodyText"/>
        <w:tabs>
          <w:tab w:val="left" w:pos="3919"/>
        </w:tabs>
        <w:spacing w:line="276" w:lineRule="auto"/>
        <w:jc w:val="center"/>
        <w:rPr>
          <w:sz w:val="26"/>
          <w:lang w:val="en-US"/>
        </w:rPr>
      </w:pPr>
      <w:r w:rsidRPr="00083E0D">
        <w:rPr>
          <w:b/>
          <w:sz w:val="28"/>
          <w:szCs w:val="28"/>
          <w:lang w:val="en-US"/>
        </w:rPr>
        <w:t>T</w:t>
      </w:r>
      <w:r w:rsidR="008A7804">
        <w:rPr>
          <w:b/>
          <w:sz w:val="28"/>
          <w:szCs w:val="28"/>
          <w:lang w:val="en-US"/>
        </w:rPr>
        <w:t>s</w:t>
      </w:r>
      <w:r w:rsidRPr="00083E0D">
        <w:rPr>
          <w:b/>
          <w:sz w:val="28"/>
          <w:szCs w:val="28"/>
          <w:lang w:val="en-US"/>
        </w:rPr>
        <w:t xml:space="preserve"> Lê Anh Cường</w:t>
      </w:r>
    </w:p>
    <w:p w14:paraId="4ACFE2D3" w14:textId="77777777" w:rsidR="009D0065" w:rsidRPr="00083E0D" w:rsidRDefault="009D0065" w:rsidP="009D0065">
      <w:pPr>
        <w:rPr>
          <w:sz w:val="26"/>
        </w:rPr>
      </w:pPr>
    </w:p>
    <w:p w14:paraId="243D8EF9" w14:textId="77777777" w:rsidR="009D0065" w:rsidRPr="00083E0D" w:rsidRDefault="009D0065" w:rsidP="009D0065">
      <w:pPr>
        <w:rPr>
          <w:sz w:val="26"/>
        </w:rPr>
      </w:pPr>
    </w:p>
    <w:p w14:paraId="68A2A385" w14:textId="592494AC" w:rsidR="003C69F2" w:rsidRPr="00083E0D" w:rsidRDefault="009D0065" w:rsidP="009D0065">
      <w:pPr>
        <w:spacing w:before="10"/>
        <w:ind w:left="20"/>
        <w:jc w:val="center"/>
        <w:rPr>
          <w:b/>
          <w:sz w:val="28"/>
        </w:rPr>
        <w:sectPr w:rsidR="003C69F2" w:rsidRPr="00083E0D" w:rsidSect="00602D02">
          <w:headerReference w:type="default" r:id="rId9"/>
          <w:pgSz w:w="11906" w:h="16838" w:code="9"/>
          <w:pgMar w:top="1985" w:right="1134" w:bottom="1701" w:left="1985" w:header="720" w:footer="720" w:gutter="0"/>
          <w:cols w:space="720"/>
          <w:docGrid w:linePitch="360"/>
        </w:sectPr>
      </w:pPr>
      <w:r w:rsidRPr="00083E0D">
        <w:rPr>
          <w:b/>
          <w:sz w:val="28"/>
        </w:rPr>
        <w:t xml:space="preserve">THÀNH PHỐ HỒ CHÍ MINH, NĂM </w:t>
      </w:r>
      <w:r w:rsidR="00586B7C" w:rsidRPr="00083E0D">
        <w:rPr>
          <w:b/>
          <w:sz w:val="28"/>
        </w:rPr>
        <w:t>2023</w:t>
      </w:r>
    </w:p>
    <w:p w14:paraId="426826F1" w14:textId="77777777" w:rsidR="000044BC" w:rsidRPr="00083E0D" w:rsidRDefault="000044BC" w:rsidP="000044BC">
      <w:pPr>
        <w:jc w:val="center"/>
        <w:rPr>
          <w:b/>
          <w:bCs/>
          <w:sz w:val="32"/>
          <w:szCs w:val="32"/>
        </w:rPr>
      </w:pPr>
      <w:r w:rsidRPr="00083E0D">
        <w:rPr>
          <w:b/>
          <w:bCs/>
          <w:sz w:val="32"/>
          <w:szCs w:val="32"/>
        </w:rPr>
        <w:lastRenderedPageBreak/>
        <w:t>LỜI CẢM ƠN</w:t>
      </w:r>
    </w:p>
    <w:p w14:paraId="30AACE88" w14:textId="77777777" w:rsidR="000044BC" w:rsidRPr="00083E0D" w:rsidRDefault="000044BC" w:rsidP="0064189C">
      <w:pPr>
        <w:pStyle w:val="Nidungvnbn"/>
      </w:pPr>
    </w:p>
    <w:p w14:paraId="7F9559CF" w14:textId="0489D902" w:rsidR="00586B7C" w:rsidRPr="00083E0D" w:rsidRDefault="00586B7C" w:rsidP="00586B7C">
      <w:pPr>
        <w:tabs>
          <w:tab w:val="left" w:leader="dot" w:pos="0"/>
          <w:tab w:val="left" w:leader="dot" w:pos="9072"/>
        </w:tabs>
        <w:spacing w:line="360" w:lineRule="auto"/>
        <w:ind w:right="-80" w:firstLine="720"/>
        <w:jc w:val="both"/>
        <w:rPr>
          <w:sz w:val="26"/>
          <w:szCs w:val="26"/>
        </w:rPr>
      </w:pPr>
      <w:r w:rsidRPr="00083E0D">
        <w:rPr>
          <w:sz w:val="26"/>
          <w:szCs w:val="26"/>
        </w:rPr>
        <w:t xml:space="preserve">Lời đầu tiên, em xin chân thành cảm ơn thầy </w:t>
      </w:r>
      <w:r w:rsidR="00D96435" w:rsidRPr="00083E0D">
        <w:rPr>
          <w:sz w:val="26"/>
          <w:szCs w:val="26"/>
        </w:rPr>
        <w:t>Lê Anh Cường</w:t>
      </w:r>
      <w:r w:rsidRPr="00083E0D">
        <w:rPr>
          <w:sz w:val="26"/>
          <w:szCs w:val="26"/>
        </w:rPr>
        <w:t xml:space="preserve">. Trong suốt quá trình học tập môn </w:t>
      </w:r>
      <w:r w:rsidR="00D96435" w:rsidRPr="00083E0D">
        <w:rPr>
          <w:sz w:val="26"/>
          <w:szCs w:val="26"/>
        </w:rPr>
        <w:t>Nhập môn học máy</w:t>
      </w:r>
      <w:r w:rsidRPr="00083E0D">
        <w:rPr>
          <w:sz w:val="26"/>
          <w:szCs w:val="26"/>
        </w:rPr>
        <w:t>, thầy đã tận tình hướng dẫn và hỗ trợ cho</w:t>
      </w:r>
      <w:r w:rsidR="00D96435" w:rsidRPr="00083E0D">
        <w:rPr>
          <w:sz w:val="26"/>
          <w:szCs w:val="26"/>
        </w:rPr>
        <w:t xml:space="preserve"> </w:t>
      </w:r>
      <w:r w:rsidRPr="00083E0D">
        <w:rPr>
          <w:sz w:val="26"/>
          <w:szCs w:val="26"/>
        </w:rPr>
        <w:t>em được nắm vững các vấn đề cần thiết trong môn này. Hơn hết, thầy đã trang bị đủ cho em những kiến thức một cách đầy đủ để có thể hoàn thành bài báo cáo này.</w:t>
      </w:r>
    </w:p>
    <w:p w14:paraId="1FA34B6B" w14:textId="1774F221" w:rsidR="00586B7C" w:rsidRPr="00083E0D" w:rsidRDefault="00586B7C" w:rsidP="00586B7C">
      <w:pPr>
        <w:tabs>
          <w:tab w:val="left" w:leader="dot" w:pos="0"/>
          <w:tab w:val="left" w:leader="dot" w:pos="9072"/>
        </w:tabs>
        <w:spacing w:line="360" w:lineRule="auto"/>
        <w:ind w:right="-80" w:firstLine="720"/>
        <w:jc w:val="both"/>
        <w:rPr>
          <w:sz w:val="26"/>
          <w:szCs w:val="26"/>
        </w:rPr>
      </w:pPr>
      <w:r w:rsidRPr="00083E0D">
        <w:rPr>
          <w:sz w:val="26"/>
          <w:szCs w:val="26"/>
        </w:rPr>
        <w:t>Tiếp theo,</w:t>
      </w:r>
      <w:r w:rsidR="00D96435" w:rsidRPr="00083E0D">
        <w:rPr>
          <w:sz w:val="26"/>
          <w:szCs w:val="26"/>
        </w:rPr>
        <w:t xml:space="preserve"> </w:t>
      </w:r>
      <w:r w:rsidRPr="00083E0D">
        <w:rPr>
          <w:sz w:val="26"/>
          <w:szCs w:val="26"/>
        </w:rPr>
        <w:t>em xin gửi lời cảm ơn sâu sắc tới khoa Công Nghệ Thông Tin trường Đại học Tôn Đức Thắng. Khoa đã tạo mọi điều kiện cho</w:t>
      </w:r>
      <w:r w:rsidR="00D96435" w:rsidRPr="00083E0D">
        <w:rPr>
          <w:sz w:val="26"/>
          <w:szCs w:val="26"/>
        </w:rPr>
        <w:t xml:space="preserve"> chúng</w:t>
      </w:r>
      <w:r w:rsidRPr="00083E0D">
        <w:rPr>
          <w:sz w:val="26"/>
          <w:szCs w:val="26"/>
        </w:rPr>
        <w:t xml:space="preserve"> em được học tập và nghiên cứu môn học này. Và đặc biệt các thầy cô trong khoa luôn sẵn sàng chia sẻ những kiến thức bổ ích giúp cho việc thực hiện bài báo cáo của</w:t>
      </w:r>
      <w:r w:rsidR="00432035" w:rsidRPr="00083E0D">
        <w:rPr>
          <w:sz w:val="26"/>
          <w:szCs w:val="26"/>
        </w:rPr>
        <w:t xml:space="preserve"> </w:t>
      </w:r>
      <w:r w:rsidRPr="00083E0D">
        <w:rPr>
          <w:sz w:val="26"/>
          <w:szCs w:val="26"/>
        </w:rPr>
        <w:t>em được hoàn thành một cách tốt nhất.</w:t>
      </w:r>
    </w:p>
    <w:p w14:paraId="23C20F39" w14:textId="5EE63560" w:rsidR="005E4587" w:rsidRPr="00083E0D" w:rsidRDefault="00586B7C" w:rsidP="00586B7C">
      <w:pPr>
        <w:tabs>
          <w:tab w:val="left" w:leader="dot" w:pos="0"/>
          <w:tab w:val="left" w:leader="dot" w:pos="9072"/>
        </w:tabs>
        <w:spacing w:line="360" w:lineRule="auto"/>
        <w:ind w:right="-80" w:firstLine="720"/>
        <w:jc w:val="both"/>
        <w:rPr>
          <w:sz w:val="26"/>
          <w:szCs w:val="26"/>
        </w:rPr>
      </w:pPr>
      <w:r w:rsidRPr="00083E0D">
        <w:rPr>
          <w:sz w:val="26"/>
          <w:szCs w:val="26"/>
        </w:rPr>
        <w:t>Cuối cùng, do giới hạn về mặt kiến thức, em biết bài báo cáo của mình còn nhiều thiếu sót và hạn chế, kính mong được sự hướng dẫn và đóng góp của quý thầy cô để bài báo cáo của</w:t>
      </w:r>
      <w:r w:rsidR="00432035" w:rsidRPr="00083E0D">
        <w:rPr>
          <w:sz w:val="26"/>
          <w:szCs w:val="26"/>
        </w:rPr>
        <w:t xml:space="preserve"> </w:t>
      </w:r>
      <w:r w:rsidRPr="00083E0D">
        <w:rPr>
          <w:sz w:val="26"/>
          <w:szCs w:val="26"/>
        </w:rPr>
        <w:t>em được hoàn thiện hơn. Chúc quý thầy cô tràn đầy sức khỏe.</w:t>
      </w:r>
    </w:p>
    <w:p w14:paraId="66CED30C" w14:textId="77777777" w:rsidR="005E4587" w:rsidRPr="00083E0D" w:rsidRDefault="005E4587" w:rsidP="00612205">
      <w:pPr>
        <w:ind w:left="3600"/>
        <w:jc w:val="center"/>
        <w:rPr>
          <w:b/>
          <w:bCs/>
          <w:sz w:val="32"/>
          <w:szCs w:val="32"/>
        </w:rPr>
      </w:pPr>
    </w:p>
    <w:p w14:paraId="27836F4B" w14:textId="23B69247" w:rsidR="00612205" w:rsidRPr="00083E0D" w:rsidRDefault="003C69F2" w:rsidP="00612205">
      <w:pPr>
        <w:ind w:left="3600"/>
        <w:jc w:val="center"/>
        <w:rPr>
          <w:i/>
          <w:sz w:val="26"/>
          <w:szCs w:val="26"/>
        </w:rPr>
      </w:pPr>
      <w:r w:rsidRPr="00083E0D">
        <w:rPr>
          <w:b/>
          <w:bCs/>
          <w:sz w:val="32"/>
          <w:szCs w:val="32"/>
        </w:rPr>
        <w:t xml:space="preserve"> </w:t>
      </w:r>
      <w:r w:rsidR="00612205" w:rsidRPr="00083E0D">
        <w:rPr>
          <w:i/>
          <w:sz w:val="26"/>
          <w:szCs w:val="26"/>
        </w:rPr>
        <w:t>TP. Hồ Chí Minh, ngày</w:t>
      </w:r>
      <w:r w:rsidR="005E4587" w:rsidRPr="00083E0D">
        <w:rPr>
          <w:i/>
          <w:sz w:val="26"/>
          <w:szCs w:val="26"/>
        </w:rPr>
        <w:t xml:space="preserve"> </w:t>
      </w:r>
      <w:r w:rsidR="00A25F73">
        <w:rPr>
          <w:i/>
          <w:sz w:val="26"/>
          <w:szCs w:val="26"/>
        </w:rPr>
        <w:t>10</w:t>
      </w:r>
      <w:r w:rsidR="005E4587" w:rsidRPr="00083E0D">
        <w:rPr>
          <w:i/>
          <w:sz w:val="26"/>
          <w:szCs w:val="26"/>
        </w:rPr>
        <w:t xml:space="preserve"> </w:t>
      </w:r>
      <w:r w:rsidR="00612205" w:rsidRPr="00083E0D">
        <w:rPr>
          <w:i/>
          <w:sz w:val="26"/>
          <w:szCs w:val="26"/>
        </w:rPr>
        <w:t>tháng</w:t>
      </w:r>
      <w:r w:rsidR="008A7804">
        <w:rPr>
          <w:i/>
          <w:sz w:val="26"/>
          <w:szCs w:val="26"/>
        </w:rPr>
        <w:t xml:space="preserve"> 1</w:t>
      </w:r>
      <w:r w:rsidR="00A25F73">
        <w:rPr>
          <w:i/>
          <w:sz w:val="26"/>
          <w:szCs w:val="26"/>
        </w:rPr>
        <w:t>2</w:t>
      </w:r>
      <w:r w:rsidR="005E4587" w:rsidRPr="00083E0D">
        <w:rPr>
          <w:i/>
          <w:sz w:val="26"/>
          <w:szCs w:val="26"/>
        </w:rPr>
        <w:t xml:space="preserve"> </w:t>
      </w:r>
      <w:r w:rsidR="00612205" w:rsidRPr="00083E0D">
        <w:rPr>
          <w:i/>
          <w:sz w:val="26"/>
          <w:szCs w:val="26"/>
        </w:rPr>
        <w:t>năm 20</w:t>
      </w:r>
      <w:r w:rsidR="008A7804">
        <w:rPr>
          <w:i/>
          <w:sz w:val="26"/>
          <w:szCs w:val="26"/>
        </w:rPr>
        <w:t>23</w:t>
      </w:r>
      <w:r w:rsidR="00612205" w:rsidRPr="00083E0D">
        <w:rPr>
          <w:i/>
          <w:sz w:val="26"/>
          <w:szCs w:val="26"/>
        </w:rPr>
        <w:t xml:space="preserve">     </w:t>
      </w:r>
    </w:p>
    <w:p w14:paraId="7851545A" w14:textId="77777777" w:rsidR="00612205" w:rsidRPr="00083E0D" w:rsidRDefault="00612205" w:rsidP="00612205">
      <w:pPr>
        <w:ind w:left="3600"/>
        <w:jc w:val="center"/>
        <w:rPr>
          <w:i/>
          <w:sz w:val="26"/>
          <w:szCs w:val="26"/>
        </w:rPr>
      </w:pPr>
      <w:r w:rsidRPr="00083E0D">
        <w:rPr>
          <w:i/>
          <w:sz w:val="26"/>
          <w:szCs w:val="26"/>
        </w:rPr>
        <w:t>Tác giả</w:t>
      </w:r>
    </w:p>
    <w:p w14:paraId="10BB3215" w14:textId="77777777" w:rsidR="008A7804" w:rsidRPr="008A7804" w:rsidRDefault="008A7804" w:rsidP="008A7804">
      <w:pPr>
        <w:ind w:left="3211" w:firstLine="360"/>
        <w:jc w:val="center"/>
        <w:rPr>
          <w:i/>
          <w:sz w:val="26"/>
          <w:szCs w:val="26"/>
        </w:rPr>
      </w:pPr>
      <w:bookmarkStart w:id="1" w:name="_Hlk148802470"/>
      <w:r w:rsidRPr="008A7804">
        <w:rPr>
          <w:i/>
          <w:sz w:val="26"/>
          <w:szCs w:val="26"/>
        </w:rPr>
        <w:t>Lê Đào Duy Tân</w:t>
      </w:r>
    </w:p>
    <w:p w14:paraId="631E052B" w14:textId="409A868E" w:rsidR="00612205" w:rsidRPr="00083E0D" w:rsidRDefault="008A7804" w:rsidP="00A25F73">
      <w:pPr>
        <w:ind w:left="3211" w:firstLine="360"/>
        <w:jc w:val="center"/>
        <w:rPr>
          <w:i/>
          <w:sz w:val="26"/>
          <w:szCs w:val="26"/>
        </w:rPr>
      </w:pPr>
      <w:r w:rsidRPr="008A7804">
        <w:rPr>
          <w:i/>
          <w:sz w:val="26"/>
          <w:szCs w:val="26"/>
        </w:rPr>
        <w:tab/>
      </w:r>
    </w:p>
    <w:bookmarkEnd w:id="1"/>
    <w:p w14:paraId="11B921DC" w14:textId="77777777" w:rsidR="003C69F2" w:rsidRPr="00083E0D" w:rsidRDefault="003C69F2" w:rsidP="0064189C">
      <w:pPr>
        <w:pStyle w:val="Nidungvnbn"/>
        <w:rPr>
          <w:b/>
          <w:bCs/>
          <w:sz w:val="32"/>
          <w:szCs w:val="32"/>
        </w:rPr>
        <w:sectPr w:rsidR="003C69F2" w:rsidRPr="00083E0D" w:rsidSect="00602D02">
          <w:headerReference w:type="default" r:id="rId10"/>
          <w:pgSz w:w="11906" w:h="16838" w:code="9"/>
          <w:pgMar w:top="1985" w:right="1134" w:bottom="1701" w:left="1985" w:header="720" w:footer="720" w:gutter="0"/>
          <w:pgNumType w:fmt="lowerRoman" w:start="1"/>
          <w:cols w:space="720"/>
          <w:docGrid w:linePitch="360"/>
        </w:sectPr>
      </w:pPr>
    </w:p>
    <w:p w14:paraId="0654A33B" w14:textId="77777777" w:rsidR="008730A8" w:rsidRPr="00083E0D" w:rsidRDefault="008730A8" w:rsidP="008730A8">
      <w:pPr>
        <w:spacing w:before="103" w:line="362" w:lineRule="auto"/>
        <w:ind w:right="10"/>
        <w:jc w:val="center"/>
        <w:rPr>
          <w:b/>
          <w:sz w:val="32"/>
        </w:rPr>
      </w:pPr>
      <w:r w:rsidRPr="00083E0D">
        <w:rPr>
          <w:b/>
          <w:sz w:val="32"/>
        </w:rPr>
        <w:lastRenderedPageBreak/>
        <w:t xml:space="preserve">CÔNG TRÌNH ĐƯỢC HOÀN THÀNH </w:t>
      </w:r>
    </w:p>
    <w:p w14:paraId="7806CBA6" w14:textId="77777777" w:rsidR="008730A8" w:rsidRPr="00083E0D" w:rsidRDefault="008730A8" w:rsidP="008730A8">
      <w:pPr>
        <w:spacing w:before="103" w:line="362" w:lineRule="auto"/>
        <w:ind w:right="10"/>
        <w:jc w:val="center"/>
        <w:rPr>
          <w:b/>
          <w:sz w:val="32"/>
        </w:rPr>
      </w:pPr>
      <w:r w:rsidRPr="00083E0D">
        <w:rPr>
          <w:b/>
          <w:sz w:val="32"/>
        </w:rPr>
        <w:t>TẠI TRƯỜNG ĐẠI HỌC TÔN ĐỨC THẮNG</w:t>
      </w:r>
    </w:p>
    <w:p w14:paraId="37BF8881" w14:textId="66CFEFD6" w:rsidR="008730A8" w:rsidRPr="00083E0D" w:rsidRDefault="008730A8" w:rsidP="008730A8">
      <w:pPr>
        <w:pStyle w:val="BodyText"/>
        <w:spacing w:before="181" w:line="364" w:lineRule="auto"/>
        <w:ind w:left="147" w:right="280" w:firstLine="676"/>
        <w:jc w:val="both"/>
        <w:rPr>
          <w:sz w:val="26"/>
          <w:szCs w:val="26"/>
          <w:lang w:val="en-US"/>
        </w:rPr>
      </w:pPr>
      <w:r w:rsidRPr="00083E0D">
        <w:rPr>
          <w:sz w:val="26"/>
          <w:szCs w:val="26"/>
          <w:lang w:val="en-US"/>
        </w:rPr>
        <w:t xml:space="preserve">Tôi </w:t>
      </w:r>
      <w:r w:rsidRPr="00083E0D">
        <w:rPr>
          <w:spacing w:val="-3"/>
          <w:sz w:val="26"/>
          <w:szCs w:val="26"/>
          <w:lang w:val="en-US"/>
        </w:rPr>
        <w:t xml:space="preserve">xin </w:t>
      </w:r>
      <w:r w:rsidRPr="00083E0D">
        <w:rPr>
          <w:sz w:val="26"/>
          <w:szCs w:val="26"/>
          <w:lang w:val="en-US"/>
        </w:rPr>
        <w:t xml:space="preserve">cam đoan </w:t>
      </w:r>
      <w:r w:rsidRPr="00083E0D">
        <w:rPr>
          <w:spacing w:val="3"/>
          <w:sz w:val="26"/>
          <w:szCs w:val="26"/>
          <w:lang w:val="en-US"/>
        </w:rPr>
        <w:t xml:space="preserve">đây </w:t>
      </w:r>
      <w:r w:rsidRPr="00083E0D">
        <w:rPr>
          <w:sz w:val="26"/>
          <w:szCs w:val="26"/>
          <w:lang w:val="en-US"/>
        </w:rPr>
        <w:t>là công trình nghiên cứu của riêng tôi và được sự hướng dẫn khoa học của</w:t>
      </w:r>
      <w:r w:rsidR="002D5A46" w:rsidRPr="00083E0D">
        <w:rPr>
          <w:sz w:val="26"/>
          <w:szCs w:val="26"/>
          <w:lang w:val="en-US"/>
        </w:rPr>
        <w:t xml:space="preserve"> </w:t>
      </w:r>
      <w:r w:rsidR="00D96435" w:rsidRPr="00083E0D">
        <w:rPr>
          <w:sz w:val="26"/>
          <w:szCs w:val="26"/>
          <w:lang w:val="en-US"/>
        </w:rPr>
        <w:t>Ts. Lê Anh Cường</w:t>
      </w:r>
      <w:r w:rsidRPr="00083E0D">
        <w:rPr>
          <w:sz w:val="26"/>
          <w:szCs w:val="26"/>
          <w:lang w:val="en-US"/>
        </w:rPr>
        <w:t xml:space="preserve">. </w:t>
      </w:r>
      <w:r w:rsidR="002D5A46" w:rsidRPr="00083E0D">
        <w:rPr>
          <w:sz w:val="26"/>
          <w:szCs w:val="26"/>
          <w:lang w:val="en-US"/>
        </w:rPr>
        <w:t xml:space="preserve">Các </w:t>
      </w:r>
      <w:r w:rsidR="002D5A46" w:rsidRPr="00083E0D">
        <w:rPr>
          <w:spacing w:val="3"/>
          <w:sz w:val="26"/>
          <w:szCs w:val="26"/>
          <w:lang w:val="en-US"/>
        </w:rPr>
        <w:t xml:space="preserve">nội </w:t>
      </w:r>
      <w:r w:rsidR="002D5A46" w:rsidRPr="00083E0D">
        <w:rPr>
          <w:sz w:val="26"/>
          <w:szCs w:val="26"/>
          <w:lang w:val="en-US"/>
        </w:rPr>
        <w:t xml:space="preserve">dung nghiên cứu, kết quả trong đề tài </w:t>
      </w:r>
      <w:r w:rsidR="002D5A46" w:rsidRPr="00083E0D">
        <w:rPr>
          <w:spacing w:val="3"/>
          <w:sz w:val="26"/>
          <w:szCs w:val="26"/>
          <w:lang w:val="en-US"/>
        </w:rPr>
        <w:t xml:space="preserve">này </w:t>
      </w:r>
      <w:r w:rsidR="002D5A46" w:rsidRPr="00083E0D">
        <w:rPr>
          <w:sz w:val="26"/>
          <w:szCs w:val="26"/>
          <w:lang w:val="en-US"/>
        </w:rPr>
        <w:t xml:space="preserve">là trung thực và chưa công bố dưới bất </w:t>
      </w:r>
      <w:r w:rsidR="002D5A46" w:rsidRPr="00083E0D">
        <w:rPr>
          <w:spacing w:val="3"/>
          <w:sz w:val="26"/>
          <w:szCs w:val="26"/>
          <w:lang w:val="en-US"/>
        </w:rPr>
        <w:t xml:space="preserve">kỳ </w:t>
      </w:r>
      <w:r w:rsidR="002D5A46" w:rsidRPr="00083E0D">
        <w:rPr>
          <w:sz w:val="26"/>
          <w:szCs w:val="26"/>
          <w:lang w:val="en-US"/>
        </w:rPr>
        <w:t xml:space="preserve">hình thức nào trước đây. Những </w:t>
      </w:r>
      <w:r w:rsidR="002D5A46" w:rsidRPr="00083E0D">
        <w:rPr>
          <w:spacing w:val="-5"/>
          <w:sz w:val="26"/>
          <w:szCs w:val="26"/>
          <w:lang w:val="en-US"/>
        </w:rPr>
        <w:t xml:space="preserve">số </w:t>
      </w:r>
      <w:r w:rsidR="002D5A46" w:rsidRPr="00083E0D">
        <w:rPr>
          <w:sz w:val="26"/>
          <w:szCs w:val="26"/>
          <w:lang w:val="en-US"/>
        </w:rPr>
        <w:t xml:space="preserve">liệu trong các bảng biểu phục vụ cho việc phân tích, nhận xét, đánh giá được chính tác giả thu thập </w:t>
      </w:r>
      <w:r w:rsidR="002D5A46" w:rsidRPr="00083E0D">
        <w:rPr>
          <w:spacing w:val="-3"/>
          <w:sz w:val="26"/>
          <w:szCs w:val="26"/>
          <w:lang w:val="en-US"/>
        </w:rPr>
        <w:t xml:space="preserve">từ </w:t>
      </w:r>
      <w:r w:rsidR="002D5A46" w:rsidRPr="00083E0D">
        <w:rPr>
          <w:sz w:val="26"/>
          <w:szCs w:val="26"/>
          <w:lang w:val="en-US"/>
        </w:rPr>
        <w:t>các nguồn khác</w:t>
      </w:r>
      <w:r w:rsidR="002D5A46" w:rsidRPr="00083E0D">
        <w:rPr>
          <w:spacing w:val="23"/>
          <w:sz w:val="26"/>
          <w:szCs w:val="26"/>
          <w:lang w:val="en-US"/>
        </w:rPr>
        <w:t xml:space="preserve"> </w:t>
      </w:r>
      <w:r w:rsidR="002D5A46" w:rsidRPr="00083E0D">
        <w:rPr>
          <w:sz w:val="26"/>
          <w:szCs w:val="26"/>
          <w:lang w:val="en-US"/>
        </w:rPr>
        <w:t>nhau có ghi rõ trong phần tài liệu tham khảo.</w:t>
      </w:r>
    </w:p>
    <w:p w14:paraId="49E4979A" w14:textId="77777777" w:rsidR="008730A8" w:rsidRPr="00083E0D" w:rsidRDefault="008730A8" w:rsidP="008730A8">
      <w:pPr>
        <w:pStyle w:val="BodyText"/>
        <w:spacing w:before="181" w:line="364" w:lineRule="auto"/>
        <w:ind w:left="147" w:right="280" w:firstLine="676"/>
        <w:jc w:val="both"/>
        <w:rPr>
          <w:b/>
          <w:bCs/>
          <w:sz w:val="26"/>
          <w:szCs w:val="26"/>
          <w:lang w:val="en-US"/>
        </w:rPr>
      </w:pPr>
      <w:r w:rsidRPr="00083E0D">
        <w:rPr>
          <w:sz w:val="26"/>
          <w:szCs w:val="26"/>
          <w:lang w:val="en-US"/>
        </w:rPr>
        <w:t xml:space="preserve">Ngoài ra, trong </w:t>
      </w:r>
      <w:r w:rsidR="0097682F" w:rsidRPr="00083E0D">
        <w:rPr>
          <w:sz w:val="26"/>
          <w:szCs w:val="26"/>
          <w:lang w:val="en-US"/>
        </w:rPr>
        <w:t>Dự án c</w:t>
      </w:r>
      <w:r w:rsidRPr="00083E0D">
        <w:rPr>
          <w:sz w:val="26"/>
          <w:szCs w:val="26"/>
          <w:lang w:val="en-US"/>
        </w:rPr>
        <w:t xml:space="preserve">òn sử dụng một số nhận xét, đánh giá cũng như số liệu của các tác giả khác, cơ quan tổ chức khác đều có trích dẫn và chú thích nguồn gốc. </w:t>
      </w:r>
    </w:p>
    <w:p w14:paraId="6198C782" w14:textId="77777777" w:rsidR="008730A8" w:rsidRPr="00083E0D" w:rsidRDefault="008730A8" w:rsidP="008730A8">
      <w:pPr>
        <w:pStyle w:val="BodyText"/>
        <w:spacing w:before="181" w:line="364" w:lineRule="auto"/>
        <w:ind w:left="147" w:right="280" w:firstLine="676"/>
        <w:jc w:val="both"/>
        <w:rPr>
          <w:sz w:val="26"/>
          <w:szCs w:val="26"/>
          <w:lang w:val="en-US"/>
        </w:rPr>
      </w:pPr>
      <w:r w:rsidRPr="00083E0D">
        <w:rPr>
          <w:b/>
          <w:bCs/>
          <w:sz w:val="26"/>
          <w:szCs w:val="26"/>
          <w:lang w:val="en-US"/>
        </w:rPr>
        <w:t xml:space="preserve">Nếu phát hiện có bất kỳ sự gian lận nào tôi xin hoàn toàn chịu trách nhiệm về nội dung </w:t>
      </w:r>
      <w:r w:rsidR="0097682F" w:rsidRPr="00083E0D">
        <w:rPr>
          <w:b/>
          <w:bCs/>
          <w:sz w:val="26"/>
          <w:szCs w:val="26"/>
          <w:lang w:val="en-US"/>
        </w:rPr>
        <w:t>Dự án</w:t>
      </w:r>
      <w:r w:rsidRPr="00083E0D">
        <w:rPr>
          <w:b/>
          <w:bCs/>
          <w:sz w:val="26"/>
          <w:szCs w:val="26"/>
          <w:lang w:val="en-US"/>
        </w:rPr>
        <w:t xml:space="preserve"> của mình</w:t>
      </w:r>
      <w:r w:rsidRPr="00083E0D">
        <w:rPr>
          <w:sz w:val="26"/>
          <w:szCs w:val="26"/>
          <w:lang w:val="en-US"/>
        </w:rPr>
        <w:t>. Trường Đại học Tôn Đức Thắng không liên quan đến những vi phạm tác quyền, bản quyền do tôi gây ra trong quá trình thực hiện (nếu có).</w:t>
      </w:r>
    </w:p>
    <w:p w14:paraId="3D2ABAE4" w14:textId="705D97C6" w:rsidR="008730A8" w:rsidRPr="00083E0D" w:rsidRDefault="008730A8" w:rsidP="0047257A">
      <w:pPr>
        <w:spacing w:before="240"/>
        <w:ind w:left="3828"/>
        <w:jc w:val="both"/>
        <w:rPr>
          <w:i/>
          <w:sz w:val="26"/>
          <w:szCs w:val="26"/>
        </w:rPr>
      </w:pPr>
      <w:r w:rsidRPr="00083E0D">
        <w:rPr>
          <w:i/>
          <w:sz w:val="26"/>
          <w:szCs w:val="26"/>
        </w:rPr>
        <w:t xml:space="preserve">TP. Hồ Chí Minh, ngày </w:t>
      </w:r>
      <w:r w:rsidR="00A25F73">
        <w:rPr>
          <w:i/>
          <w:sz w:val="26"/>
          <w:szCs w:val="26"/>
        </w:rPr>
        <w:t>10</w:t>
      </w:r>
      <w:r w:rsidRPr="00083E0D">
        <w:rPr>
          <w:i/>
          <w:sz w:val="26"/>
          <w:szCs w:val="26"/>
        </w:rPr>
        <w:t xml:space="preserve"> tháng </w:t>
      </w:r>
      <w:r w:rsidR="008A7804">
        <w:rPr>
          <w:i/>
          <w:sz w:val="26"/>
          <w:szCs w:val="26"/>
        </w:rPr>
        <w:t>1</w:t>
      </w:r>
      <w:r w:rsidR="00A25F73">
        <w:rPr>
          <w:i/>
          <w:sz w:val="26"/>
          <w:szCs w:val="26"/>
        </w:rPr>
        <w:t>2</w:t>
      </w:r>
      <w:r w:rsidRPr="00083E0D">
        <w:rPr>
          <w:i/>
          <w:sz w:val="26"/>
          <w:szCs w:val="26"/>
        </w:rPr>
        <w:t xml:space="preserve"> năm</w:t>
      </w:r>
      <w:r w:rsidR="00743F7E" w:rsidRPr="00083E0D">
        <w:rPr>
          <w:i/>
          <w:sz w:val="26"/>
          <w:szCs w:val="26"/>
        </w:rPr>
        <w:t xml:space="preserve"> 20</w:t>
      </w:r>
      <w:r w:rsidR="008A7804">
        <w:rPr>
          <w:i/>
          <w:sz w:val="26"/>
          <w:szCs w:val="26"/>
        </w:rPr>
        <w:t>23</w:t>
      </w:r>
    </w:p>
    <w:p w14:paraId="2B508F8D" w14:textId="77777777" w:rsidR="008730A8" w:rsidRPr="00083E0D" w:rsidRDefault="008730A8" w:rsidP="008730A8">
      <w:pPr>
        <w:spacing w:before="141"/>
        <w:ind w:left="3932" w:right="828"/>
        <w:jc w:val="center"/>
        <w:rPr>
          <w:i/>
          <w:sz w:val="26"/>
          <w:szCs w:val="26"/>
        </w:rPr>
      </w:pPr>
      <w:r w:rsidRPr="00083E0D">
        <w:rPr>
          <w:i/>
          <w:sz w:val="26"/>
          <w:szCs w:val="26"/>
        </w:rPr>
        <w:t>Tác giả</w:t>
      </w:r>
    </w:p>
    <w:p w14:paraId="255159B8" w14:textId="77777777" w:rsidR="008A7804" w:rsidRPr="008A7804" w:rsidRDefault="008A7804" w:rsidP="008A7804">
      <w:pPr>
        <w:tabs>
          <w:tab w:val="center" w:pos="6379"/>
        </w:tabs>
        <w:spacing w:after="200" w:line="276" w:lineRule="auto"/>
        <w:rPr>
          <w:i/>
          <w:sz w:val="26"/>
          <w:szCs w:val="26"/>
        </w:rPr>
      </w:pPr>
      <w:bookmarkStart w:id="2" w:name="_Hlk148802453"/>
      <w:r>
        <w:rPr>
          <w:i/>
          <w:sz w:val="26"/>
          <w:szCs w:val="26"/>
        </w:rPr>
        <w:tab/>
      </w:r>
      <w:r w:rsidRPr="008A7804">
        <w:rPr>
          <w:i/>
          <w:sz w:val="26"/>
          <w:szCs w:val="26"/>
        </w:rPr>
        <w:t>Lê Đào Duy Tân</w:t>
      </w:r>
    </w:p>
    <w:p w14:paraId="3AFC4D8D" w14:textId="2E168037" w:rsidR="008A7804" w:rsidRPr="008A7804" w:rsidRDefault="008A7804" w:rsidP="00A25F73">
      <w:pPr>
        <w:tabs>
          <w:tab w:val="center" w:pos="6379"/>
        </w:tabs>
        <w:spacing w:after="200" w:line="276" w:lineRule="auto"/>
        <w:rPr>
          <w:i/>
          <w:sz w:val="26"/>
          <w:szCs w:val="26"/>
        </w:rPr>
      </w:pPr>
      <w:r w:rsidRPr="008A7804">
        <w:rPr>
          <w:i/>
          <w:sz w:val="26"/>
          <w:szCs w:val="26"/>
        </w:rPr>
        <w:tab/>
      </w:r>
    </w:p>
    <w:p w14:paraId="64C0A548" w14:textId="7C37DCC1" w:rsidR="008A7804" w:rsidRPr="00083E0D" w:rsidRDefault="008A7804" w:rsidP="008A7804">
      <w:pPr>
        <w:tabs>
          <w:tab w:val="center" w:pos="6379"/>
        </w:tabs>
        <w:spacing w:after="200" w:line="276" w:lineRule="auto"/>
        <w:rPr>
          <w:i/>
          <w:sz w:val="26"/>
          <w:szCs w:val="26"/>
        </w:rPr>
      </w:pPr>
    </w:p>
    <w:bookmarkEnd w:id="2"/>
    <w:p w14:paraId="1E1501AE" w14:textId="77777777" w:rsidR="008730A8" w:rsidRPr="00083E0D" w:rsidRDefault="008730A8" w:rsidP="00BB2B2A">
      <w:pPr>
        <w:tabs>
          <w:tab w:val="center" w:pos="6379"/>
        </w:tabs>
        <w:spacing w:after="200" w:line="276" w:lineRule="auto"/>
        <w:rPr>
          <w:i/>
          <w:sz w:val="26"/>
          <w:szCs w:val="26"/>
        </w:rPr>
      </w:pPr>
    </w:p>
    <w:p w14:paraId="26EE3140" w14:textId="77777777" w:rsidR="008730A8" w:rsidRPr="00083E0D" w:rsidRDefault="008730A8" w:rsidP="008730A8">
      <w:pPr>
        <w:tabs>
          <w:tab w:val="center" w:pos="6379"/>
        </w:tabs>
        <w:spacing w:after="200" w:line="276" w:lineRule="auto"/>
        <w:jc w:val="center"/>
        <w:rPr>
          <w:i/>
          <w:sz w:val="26"/>
          <w:szCs w:val="26"/>
        </w:rPr>
      </w:pPr>
    </w:p>
    <w:p w14:paraId="1AE43134" w14:textId="77777777" w:rsidR="00BB2B2A" w:rsidRPr="00083E0D" w:rsidRDefault="008730A8" w:rsidP="008730A8">
      <w:pPr>
        <w:tabs>
          <w:tab w:val="center" w:pos="4111"/>
        </w:tabs>
        <w:spacing w:after="200" w:line="276" w:lineRule="auto"/>
        <w:jc w:val="center"/>
        <w:rPr>
          <w:i/>
          <w:sz w:val="26"/>
          <w:szCs w:val="26"/>
        </w:rPr>
      </w:pPr>
      <w:r w:rsidRPr="00083E0D">
        <w:rPr>
          <w:i/>
          <w:sz w:val="26"/>
          <w:szCs w:val="26"/>
        </w:rPr>
        <w:tab/>
      </w:r>
    </w:p>
    <w:p w14:paraId="3F406046" w14:textId="77777777" w:rsidR="003C69F2" w:rsidRPr="00083E0D" w:rsidRDefault="003C69F2" w:rsidP="00291721">
      <w:pPr>
        <w:pStyle w:val="Tiucctrangmu"/>
        <w:sectPr w:rsidR="003C69F2" w:rsidRPr="00083E0D" w:rsidSect="00602D02">
          <w:pgSz w:w="11906" w:h="16838" w:code="9"/>
          <w:pgMar w:top="1985" w:right="1134" w:bottom="1701" w:left="1985" w:header="720" w:footer="720" w:gutter="0"/>
          <w:pgNumType w:fmt="lowerRoman"/>
          <w:cols w:space="720"/>
          <w:docGrid w:linePitch="360"/>
        </w:sectPr>
      </w:pPr>
    </w:p>
    <w:p w14:paraId="23BA22BE" w14:textId="24ABFC73" w:rsidR="008730A8" w:rsidRPr="00083E0D" w:rsidRDefault="008A7804" w:rsidP="008730A8">
      <w:pPr>
        <w:overflowPunct w:val="0"/>
        <w:adjustRightInd w:val="0"/>
        <w:spacing w:line="360" w:lineRule="auto"/>
        <w:jc w:val="center"/>
        <w:textAlignment w:val="baseline"/>
        <w:rPr>
          <w:b/>
          <w:bCs/>
          <w:sz w:val="32"/>
          <w:szCs w:val="32"/>
        </w:rPr>
      </w:pPr>
      <w:r>
        <w:rPr>
          <w:b/>
          <w:bCs/>
          <w:sz w:val="32"/>
          <w:szCs w:val="32"/>
        </w:rPr>
        <w:lastRenderedPageBreak/>
        <w:t xml:space="preserve">BÁO CÁO </w:t>
      </w:r>
      <w:r w:rsidR="009E7812">
        <w:rPr>
          <w:b/>
          <w:bCs/>
          <w:sz w:val="32"/>
          <w:szCs w:val="32"/>
        </w:rPr>
        <w:t>CUỐI</w:t>
      </w:r>
      <w:r>
        <w:rPr>
          <w:b/>
          <w:bCs/>
          <w:sz w:val="32"/>
          <w:szCs w:val="32"/>
        </w:rPr>
        <w:t xml:space="preserve"> KÌ MÔN NHẬP MÔN HỌC MÁY</w:t>
      </w:r>
    </w:p>
    <w:p w14:paraId="36D3872D" w14:textId="75009374" w:rsidR="008730A8" w:rsidRDefault="008730A8" w:rsidP="008730A8">
      <w:pPr>
        <w:overflowPunct w:val="0"/>
        <w:adjustRightInd w:val="0"/>
        <w:spacing w:line="360" w:lineRule="auto"/>
        <w:jc w:val="center"/>
        <w:textAlignment w:val="baseline"/>
        <w:rPr>
          <w:b/>
          <w:bCs/>
          <w:sz w:val="32"/>
          <w:szCs w:val="32"/>
        </w:rPr>
      </w:pPr>
      <w:r w:rsidRPr="00083E0D">
        <w:rPr>
          <w:b/>
          <w:bCs/>
          <w:sz w:val="32"/>
          <w:szCs w:val="32"/>
        </w:rPr>
        <w:t>TÓM TẮT</w:t>
      </w:r>
    </w:p>
    <w:p w14:paraId="360E15FB" w14:textId="2106BDDA" w:rsidR="00436B3F" w:rsidRDefault="009E7812" w:rsidP="009E7812">
      <w:pPr>
        <w:pStyle w:val="Nidungvnbn"/>
      </w:pPr>
      <w:r>
        <w:t>Bài bào cáo cá nhân môn Nhập môn học máy gồm 2 chương:</w:t>
      </w:r>
    </w:p>
    <w:p w14:paraId="1AAE0BCB" w14:textId="044CBFA9" w:rsidR="009E7812" w:rsidRDefault="009E7812" w:rsidP="009E7812">
      <w:pPr>
        <w:pStyle w:val="Nidungvnbn"/>
      </w:pPr>
      <w:r>
        <w:t>Chương một đề cập đến các phương pháp optimizer như: Gradient descent, Stochastic gradient descent, adam, adargad…</w:t>
      </w:r>
    </w:p>
    <w:p w14:paraId="0F616947" w14:textId="73CAE1C2" w:rsidR="009E7812" w:rsidRPr="009E7812" w:rsidRDefault="009E7812" w:rsidP="009E7812">
      <w:pPr>
        <w:pStyle w:val="Nidungvnbn"/>
      </w:pPr>
      <w:r w:rsidRPr="009E7812">
        <w:t>Chương hai nghiên cứu về continual lea</w:t>
      </w:r>
      <w:r>
        <w:t>rning và test production trong học máy, đồng thời minh họa bài toán.</w:t>
      </w:r>
    </w:p>
    <w:p w14:paraId="2291AE14" w14:textId="3729A78F" w:rsidR="00743F7E" w:rsidRPr="009E7812" w:rsidRDefault="00743F7E" w:rsidP="00904C32">
      <w:pPr>
        <w:tabs>
          <w:tab w:val="right" w:leader="dot" w:pos="9356"/>
        </w:tabs>
        <w:overflowPunct w:val="0"/>
        <w:autoSpaceDE w:val="0"/>
        <w:autoSpaceDN w:val="0"/>
        <w:adjustRightInd w:val="0"/>
        <w:spacing w:before="0" w:after="0" w:line="360" w:lineRule="auto"/>
        <w:jc w:val="both"/>
        <w:textAlignment w:val="baseline"/>
      </w:pPr>
    </w:p>
    <w:p w14:paraId="49CFEF43" w14:textId="77777777" w:rsidR="00743F7E" w:rsidRPr="009E7812" w:rsidRDefault="00743F7E">
      <w:pPr>
        <w:spacing w:before="0" w:after="200" w:line="276" w:lineRule="auto"/>
        <w:rPr>
          <w:sz w:val="26"/>
          <w:szCs w:val="26"/>
        </w:rPr>
      </w:pPr>
    </w:p>
    <w:p w14:paraId="491AA772" w14:textId="77777777" w:rsidR="0097682F" w:rsidRPr="009E7812" w:rsidRDefault="0097682F">
      <w:pPr>
        <w:spacing w:before="0" w:after="200" w:line="276" w:lineRule="auto"/>
        <w:rPr>
          <w:sz w:val="26"/>
          <w:szCs w:val="26"/>
        </w:rPr>
      </w:pPr>
    </w:p>
    <w:p w14:paraId="1E968C8B" w14:textId="77777777" w:rsidR="0097682F" w:rsidRPr="009E7812" w:rsidRDefault="0097682F">
      <w:pPr>
        <w:spacing w:before="0" w:after="200" w:line="276" w:lineRule="auto"/>
        <w:rPr>
          <w:sz w:val="26"/>
          <w:szCs w:val="26"/>
        </w:rPr>
      </w:pPr>
    </w:p>
    <w:p w14:paraId="405FC457" w14:textId="5E2E15F2" w:rsidR="001D49C3" w:rsidRPr="009E7812" w:rsidRDefault="001D49C3">
      <w:pPr>
        <w:spacing w:before="0" w:after="200" w:line="276" w:lineRule="auto"/>
        <w:rPr>
          <w:b/>
          <w:bCs/>
          <w:sz w:val="32"/>
          <w:szCs w:val="32"/>
        </w:rPr>
      </w:pPr>
      <w:r w:rsidRPr="009E7812">
        <w:rPr>
          <w:b/>
          <w:bCs/>
          <w:sz w:val="32"/>
          <w:szCs w:val="32"/>
        </w:rPr>
        <w:br w:type="page"/>
      </w:r>
    </w:p>
    <w:p w14:paraId="34FC235C" w14:textId="17FA9BF9" w:rsidR="007E6AB9" w:rsidRPr="00083E0D" w:rsidRDefault="007E6AB9" w:rsidP="005A5EF5">
      <w:pPr>
        <w:pStyle w:val="Nidungvnbn"/>
        <w:ind w:firstLine="0"/>
        <w:jc w:val="center"/>
        <w:rPr>
          <w:b/>
          <w:bCs/>
          <w:sz w:val="32"/>
          <w:szCs w:val="32"/>
        </w:rPr>
      </w:pPr>
      <w:r w:rsidRPr="00083E0D">
        <w:rPr>
          <w:b/>
          <w:bCs/>
          <w:sz w:val="32"/>
          <w:szCs w:val="32"/>
        </w:rPr>
        <w:lastRenderedPageBreak/>
        <w:t>MỤC LỤC</w:t>
      </w:r>
    </w:p>
    <w:p w14:paraId="2B4B89E8" w14:textId="36D113BE" w:rsidR="009E7812" w:rsidRDefault="00F772AD">
      <w:pPr>
        <w:pStyle w:val="TOC1"/>
        <w:rPr>
          <w:rFonts w:asciiTheme="minorHAnsi" w:eastAsiaTheme="minorEastAsia" w:hAnsiTheme="minorHAnsi"/>
          <w:b w:val="0"/>
          <w:sz w:val="22"/>
          <w:szCs w:val="22"/>
          <w:lang w:val="vi-VN" w:eastAsia="vi-VN"/>
        </w:rPr>
      </w:pPr>
      <w:r w:rsidRPr="00083E0D">
        <w:rPr>
          <w:b w:val="0"/>
          <w:szCs w:val="26"/>
        </w:rPr>
        <w:fldChar w:fldCharType="begin"/>
      </w:r>
      <w:r w:rsidRPr="00083E0D">
        <w:rPr>
          <w:b w:val="0"/>
          <w:szCs w:val="26"/>
        </w:rPr>
        <w:instrText xml:space="preserve"> TOC \o "1-3" \h \z \u </w:instrText>
      </w:r>
      <w:r w:rsidRPr="00083E0D">
        <w:rPr>
          <w:b w:val="0"/>
          <w:szCs w:val="26"/>
        </w:rPr>
        <w:fldChar w:fldCharType="separate"/>
      </w:r>
      <w:hyperlink w:anchor="_Toc153624175" w:history="1">
        <w:r w:rsidR="009E7812" w:rsidRPr="00927528">
          <w:rPr>
            <w:rStyle w:val="Hyperlink"/>
          </w:rPr>
          <w:t>DANH MỤC HÌNH VẼ</w:t>
        </w:r>
        <w:r w:rsidR="009E7812">
          <w:rPr>
            <w:webHidden/>
          </w:rPr>
          <w:tab/>
        </w:r>
        <w:r w:rsidR="009E7812">
          <w:rPr>
            <w:webHidden/>
          </w:rPr>
          <w:fldChar w:fldCharType="begin"/>
        </w:r>
        <w:r w:rsidR="009E7812">
          <w:rPr>
            <w:webHidden/>
          </w:rPr>
          <w:instrText xml:space="preserve"> PAGEREF _Toc153624175 \h </w:instrText>
        </w:r>
        <w:r w:rsidR="009E7812">
          <w:rPr>
            <w:webHidden/>
          </w:rPr>
        </w:r>
        <w:r w:rsidR="009E7812">
          <w:rPr>
            <w:webHidden/>
          </w:rPr>
          <w:fldChar w:fldCharType="separate"/>
        </w:r>
        <w:r w:rsidR="00A56398">
          <w:rPr>
            <w:webHidden/>
          </w:rPr>
          <w:t>vi</w:t>
        </w:r>
        <w:r w:rsidR="009E7812">
          <w:rPr>
            <w:webHidden/>
          </w:rPr>
          <w:fldChar w:fldCharType="end"/>
        </w:r>
      </w:hyperlink>
    </w:p>
    <w:p w14:paraId="0BF64441" w14:textId="0787A3AB" w:rsidR="009E7812" w:rsidRDefault="009E7812">
      <w:pPr>
        <w:pStyle w:val="TOC1"/>
        <w:rPr>
          <w:rFonts w:asciiTheme="minorHAnsi" w:eastAsiaTheme="minorEastAsia" w:hAnsiTheme="minorHAnsi"/>
          <w:b w:val="0"/>
          <w:sz w:val="22"/>
          <w:szCs w:val="22"/>
          <w:lang w:val="vi-VN" w:eastAsia="vi-VN"/>
        </w:rPr>
      </w:pPr>
      <w:hyperlink w:anchor="_Toc153624176" w:history="1">
        <w:r w:rsidRPr="00927528">
          <w:rPr>
            <w:rStyle w:val="Hyperlink"/>
          </w:rPr>
          <w:t>DANH MỤC CÁC CHỮ VIẾT TẮT</w:t>
        </w:r>
        <w:r>
          <w:rPr>
            <w:webHidden/>
          </w:rPr>
          <w:tab/>
        </w:r>
        <w:r>
          <w:rPr>
            <w:webHidden/>
          </w:rPr>
          <w:fldChar w:fldCharType="begin"/>
        </w:r>
        <w:r>
          <w:rPr>
            <w:webHidden/>
          </w:rPr>
          <w:instrText xml:space="preserve"> PAGEREF _Toc153624176 \h </w:instrText>
        </w:r>
        <w:r>
          <w:rPr>
            <w:webHidden/>
          </w:rPr>
        </w:r>
        <w:r>
          <w:rPr>
            <w:webHidden/>
          </w:rPr>
          <w:fldChar w:fldCharType="separate"/>
        </w:r>
        <w:r w:rsidR="00A56398">
          <w:rPr>
            <w:webHidden/>
          </w:rPr>
          <w:t>vii</w:t>
        </w:r>
        <w:r>
          <w:rPr>
            <w:webHidden/>
          </w:rPr>
          <w:fldChar w:fldCharType="end"/>
        </w:r>
      </w:hyperlink>
    </w:p>
    <w:p w14:paraId="01A52338" w14:textId="549945D6" w:rsidR="009E7812" w:rsidRDefault="009E7812">
      <w:pPr>
        <w:pStyle w:val="TOC1"/>
        <w:rPr>
          <w:rFonts w:asciiTheme="minorHAnsi" w:eastAsiaTheme="minorEastAsia" w:hAnsiTheme="minorHAnsi"/>
          <w:b w:val="0"/>
          <w:sz w:val="22"/>
          <w:szCs w:val="22"/>
          <w:lang w:val="vi-VN" w:eastAsia="vi-VN"/>
        </w:rPr>
      </w:pPr>
      <w:hyperlink w:anchor="_Toc153624177" w:history="1">
        <w:r w:rsidRPr="00927528">
          <w:rPr>
            <w:rStyle w:val="Hyperlink"/>
          </w:rPr>
          <w:t>CHƯƠNG 1. CÁC PHƯƠNG PHÁP OPTIMIZER</w:t>
        </w:r>
        <w:r>
          <w:rPr>
            <w:webHidden/>
          </w:rPr>
          <w:tab/>
        </w:r>
        <w:r>
          <w:rPr>
            <w:webHidden/>
          </w:rPr>
          <w:fldChar w:fldCharType="begin"/>
        </w:r>
        <w:r>
          <w:rPr>
            <w:webHidden/>
          </w:rPr>
          <w:instrText xml:space="preserve"> PAGEREF _Toc153624177 \h </w:instrText>
        </w:r>
        <w:r>
          <w:rPr>
            <w:webHidden/>
          </w:rPr>
        </w:r>
        <w:r>
          <w:rPr>
            <w:webHidden/>
          </w:rPr>
          <w:fldChar w:fldCharType="separate"/>
        </w:r>
        <w:r w:rsidR="00A56398">
          <w:rPr>
            <w:webHidden/>
          </w:rPr>
          <w:t>1</w:t>
        </w:r>
        <w:r>
          <w:rPr>
            <w:webHidden/>
          </w:rPr>
          <w:fldChar w:fldCharType="end"/>
        </w:r>
      </w:hyperlink>
    </w:p>
    <w:p w14:paraId="3744D843" w14:textId="35E0A351" w:rsidR="009E7812" w:rsidRDefault="009E7812">
      <w:pPr>
        <w:pStyle w:val="TOC2"/>
        <w:rPr>
          <w:rFonts w:asciiTheme="minorHAnsi" w:eastAsiaTheme="minorEastAsia" w:hAnsiTheme="minorHAnsi"/>
          <w:sz w:val="22"/>
          <w:szCs w:val="22"/>
          <w:lang w:val="vi-VN" w:eastAsia="vi-VN"/>
        </w:rPr>
      </w:pPr>
      <w:hyperlink w:anchor="_Toc153624178" w:history="1">
        <w:r w:rsidRPr="00927528">
          <w:rPr>
            <w:rStyle w:val="Hyperlink"/>
          </w:rPr>
          <w:t>1.1 Tổng quan</w:t>
        </w:r>
        <w:r>
          <w:rPr>
            <w:webHidden/>
          </w:rPr>
          <w:tab/>
        </w:r>
        <w:r>
          <w:rPr>
            <w:webHidden/>
          </w:rPr>
          <w:fldChar w:fldCharType="begin"/>
        </w:r>
        <w:r>
          <w:rPr>
            <w:webHidden/>
          </w:rPr>
          <w:instrText xml:space="preserve"> PAGEREF _Toc153624178 \h </w:instrText>
        </w:r>
        <w:r>
          <w:rPr>
            <w:webHidden/>
          </w:rPr>
        </w:r>
        <w:r>
          <w:rPr>
            <w:webHidden/>
          </w:rPr>
          <w:fldChar w:fldCharType="separate"/>
        </w:r>
        <w:r w:rsidR="00A56398">
          <w:rPr>
            <w:webHidden/>
          </w:rPr>
          <w:t>1</w:t>
        </w:r>
        <w:r>
          <w:rPr>
            <w:webHidden/>
          </w:rPr>
          <w:fldChar w:fldCharType="end"/>
        </w:r>
      </w:hyperlink>
    </w:p>
    <w:p w14:paraId="67294FAA" w14:textId="6B30A938" w:rsidR="009E7812" w:rsidRDefault="009E7812">
      <w:pPr>
        <w:pStyle w:val="TOC2"/>
        <w:rPr>
          <w:rFonts w:asciiTheme="minorHAnsi" w:eastAsiaTheme="minorEastAsia" w:hAnsiTheme="minorHAnsi"/>
          <w:sz w:val="22"/>
          <w:szCs w:val="22"/>
          <w:lang w:val="vi-VN" w:eastAsia="vi-VN"/>
        </w:rPr>
      </w:pPr>
      <w:hyperlink w:anchor="_Toc153624179" w:history="1">
        <w:r w:rsidRPr="00927528">
          <w:rPr>
            <w:rStyle w:val="Hyperlink"/>
          </w:rPr>
          <w:t>1.2 Các phương pháp optimizer phổ biến</w:t>
        </w:r>
        <w:r>
          <w:rPr>
            <w:webHidden/>
          </w:rPr>
          <w:tab/>
        </w:r>
        <w:r>
          <w:rPr>
            <w:webHidden/>
          </w:rPr>
          <w:fldChar w:fldCharType="begin"/>
        </w:r>
        <w:r>
          <w:rPr>
            <w:webHidden/>
          </w:rPr>
          <w:instrText xml:space="preserve"> PAGEREF _Toc153624179 \h </w:instrText>
        </w:r>
        <w:r>
          <w:rPr>
            <w:webHidden/>
          </w:rPr>
        </w:r>
        <w:r>
          <w:rPr>
            <w:webHidden/>
          </w:rPr>
          <w:fldChar w:fldCharType="separate"/>
        </w:r>
        <w:r w:rsidR="00A56398">
          <w:rPr>
            <w:webHidden/>
          </w:rPr>
          <w:t>1</w:t>
        </w:r>
        <w:r>
          <w:rPr>
            <w:webHidden/>
          </w:rPr>
          <w:fldChar w:fldCharType="end"/>
        </w:r>
      </w:hyperlink>
    </w:p>
    <w:p w14:paraId="36E22372" w14:textId="47FE7C8B" w:rsidR="009E7812" w:rsidRDefault="009E7812">
      <w:pPr>
        <w:pStyle w:val="TOC3"/>
        <w:rPr>
          <w:rFonts w:asciiTheme="minorHAnsi" w:eastAsiaTheme="minorEastAsia" w:hAnsiTheme="minorHAnsi"/>
          <w:i w:val="0"/>
          <w:sz w:val="22"/>
          <w:szCs w:val="22"/>
          <w:lang w:val="vi-VN" w:eastAsia="vi-VN"/>
        </w:rPr>
      </w:pPr>
      <w:hyperlink w:anchor="_Toc153624180" w:history="1">
        <w:r w:rsidRPr="00927528">
          <w:rPr>
            <w:rStyle w:val="Hyperlink"/>
            <w:iCs/>
          </w:rPr>
          <w:t>1.2.1</w:t>
        </w:r>
        <w:r w:rsidRPr="00927528">
          <w:rPr>
            <w:rStyle w:val="Hyperlink"/>
          </w:rPr>
          <w:t xml:space="preserve"> Gradient descent</w:t>
        </w:r>
        <w:r>
          <w:rPr>
            <w:webHidden/>
          </w:rPr>
          <w:tab/>
        </w:r>
        <w:r>
          <w:rPr>
            <w:webHidden/>
          </w:rPr>
          <w:fldChar w:fldCharType="begin"/>
        </w:r>
        <w:r>
          <w:rPr>
            <w:webHidden/>
          </w:rPr>
          <w:instrText xml:space="preserve"> PAGEREF _Toc153624180 \h </w:instrText>
        </w:r>
        <w:r>
          <w:rPr>
            <w:webHidden/>
          </w:rPr>
        </w:r>
        <w:r>
          <w:rPr>
            <w:webHidden/>
          </w:rPr>
          <w:fldChar w:fldCharType="separate"/>
        </w:r>
        <w:r w:rsidR="00A56398">
          <w:rPr>
            <w:webHidden/>
          </w:rPr>
          <w:t>1</w:t>
        </w:r>
        <w:r>
          <w:rPr>
            <w:webHidden/>
          </w:rPr>
          <w:fldChar w:fldCharType="end"/>
        </w:r>
      </w:hyperlink>
    </w:p>
    <w:p w14:paraId="1C769B77" w14:textId="6190F1E8" w:rsidR="009E7812" w:rsidRDefault="009E7812">
      <w:pPr>
        <w:pStyle w:val="TOC3"/>
        <w:rPr>
          <w:rFonts w:asciiTheme="minorHAnsi" w:eastAsiaTheme="minorEastAsia" w:hAnsiTheme="minorHAnsi"/>
          <w:i w:val="0"/>
          <w:sz w:val="22"/>
          <w:szCs w:val="22"/>
          <w:lang w:val="vi-VN" w:eastAsia="vi-VN"/>
        </w:rPr>
      </w:pPr>
      <w:hyperlink w:anchor="_Toc153624181" w:history="1">
        <w:r w:rsidRPr="00927528">
          <w:rPr>
            <w:rStyle w:val="Hyperlink"/>
            <w:iCs/>
          </w:rPr>
          <w:t>1.2.2</w:t>
        </w:r>
        <w:r w:rsidRPr="00927528">
          <w:rPr>
            <w:rStyle w:val="Hyperlink"/>
          </w:rPr>
          <w:t xml:space="preserve"> Stochastic gradient descent (SGD)</w:t>
        </w:r>
        <w:r>
          <w:rPr>
            <w:webHidden/>
          </w:rPr>
          <w:tab/>
        </w:r>
        <w:r>
          <w:rPr>
            <w:webHidden/>
          </w:rPr>
          <w:fldChar w:fldCharType="begin"/>
        </w:r>
        <w:r>
          <w:rPr>
            <w:webHidden/>
          </w:rPr>
          <w:instrText xml:space="preserve"> PAGEREF _Toc153624181 \h </w:instrText>
        </w:r>
        <w:r>
          <w:rPr>
            <w:webHidden/>
          </w:rPr>
        </w:r>
        <w:r>
          <w:rPr>
            <w:webHidden/>
          </w:rPr>
          <w:fldChar w:fldCharType="separate"/>
        </w:r>
        <w:r w:rsidR="00A56398">
          <w:rPr>
            <w:webHidden/>
          </w:rPr>
          <w:t>2</w:t>
        </w:r>
        <w:r>
          <w:rPr>
            <w:webHidden/>
          </w:rPr>
          <w:fldChar w:fldCharType="end"/>
        </w:r>
      </w:hyperlink>
    </w:p>
    <w:p w14:paraId="0D36EFE9" w14:textId="793B6E0B" w:rsidR="009E7812" w:rsidRDefault="009E7812">
      <w:pPr>
        <w:pStyle w:val="TOC3"/>
        <w:rPr>
          <w:rFonts w:asciiTheme="minorHAnsi" w:eastAsiaTheme="minorEastAsia" w:hAnsiTheme="minorHAnsi"/>
          <w:i w:val="0"/>
          <w:sz w:val="22"/>
          <w:szCs w:val="22"/>
          <w:lang w:val="vi-VN" w:eastAsia="vi-VN"/>
        </w:rPr>
      </w:pPr>
      <w:hyperlink w:anchor="_Toc153624182" w:history="1">
        <w:r w:rsidRPr="00927528">
          <w:rPr>
            <w:rStyle w:val="Hyperlink"/>
            <w:iCs/>
          </w:rPr>
          <w:t>1.2.3</w:t>
        </w:r>
        <w:r w:rsidRPr="00927528">
          <w:rPr>
            <w:rStyle w:val="Hyperlink"/>
          </w:rPr>
          <w:t xml:space="preserve"> Mini-batch gradient descent</w:t>
        </w:r>
        <w:r>
          <w:rPr>
            <w:webHidden/>
          </w:rPr>
          <w:tab/>
        </w:r>
        <w:r>
          <w:rPr>
            <w:webHidden/>
          </w:rPr>
          <w:fldChar w:fldCharType="begin"/>
        </w:r>
        <w:r>
          <w:rPr>
            <w:webHidden/>
          </w:rPr>
          <w:instrText xml:space="preserve"> PAGEREF _Toc153624182 \h </w:instrText>
        </w:r>
        <w:r>
          <w:rPr>
            <w:webHidden/>
          </w:rPr>
        </w:r>
        <w:r>
          <w:rPr>
            <w:webHidden/>
          </w:rPr>
          <w:fldChar w:fldCharType="separate"/>
        </w:r>
        <w:r w:rsidR="00A56398">
          <w:rPr>
            <w:webHidden/>
          </w:rPr>
          <w:t>3</w:t>
        </w:r>
        <w:r>
          <w:rPr>
            <w:webHidden/>
          </w:rPr>
          <w:fldChar w:fldCharType="end"/>
        </w:r>
      </w:hyperlink>
    </w:p>
    <w:p w14:paraId="0F9E82A8" w14:textId="3AAB67BA" w:rsidR="009E7812" w:rsidRDefault="009E7812">
      <w:pPr>
        <w:pStyle w:val="TOC3"/>
        <w:rPr>
          <w:rFonts w:asciiTheme="minorHAnsi" w:eastAsiaTheme="minorEastAsia" w:hAnsiTheme="minorHAnsi"/>
          <w:i w:val="0"/>
          <w:sz w:val="22"/>
          <w:szCs w:val="22"/>
          <w:lang w:val="vi-VN" w:eastAsia="vi-VN"/>
        </w:rPr>
      </w:pPr>
      <w:hyperlink w:anchor="_Toc153624183" w:history="1">
        <w:r w:rsidRPr="00927528">
          <w:rPr>
            <w:rStyle w:val="Hyperlink"/>
            <w:iCs/>
          </w:rPr>
          <w:t>1.2.4</w:t>
        </w:r>
        <w:r w:rsidRPr="00927528">
          <w:rPr>
            <w:rStyle w:val="Hyperlink"/>
          </w:rPr>
          <w:t xml:space="preserve"> SGD with momentum</w:t>
        </w:r>
        <w:r>
          <w:rPr>
            <w:webHidden/>
          </w:rPr>
          <w:tab/>
        </w:r>
        <w:r>
          <w:rPr>
            <w:webHidden/>
          </w:rPr>
          <w:fldChar w:fldCharType="begin"/>
        </w:r>
        <w:r>
          <w:rPr>
            <w:webHidden/>
          </w:rPr>
          <w:instrText xml:space="preserve"> PAGEREF _Toc153624183 \h </w:instrText>
        </w:r>
        <w:r>
          <w:rPr>
            <w:webHidden/>
          </w:rPr>
        </w:r>
        <w:r>
          <w:rPr>
            <w:webHidden/>
          </w:rPr>
          <w:fldChar w:fldCharType="separate"/>
        </w:r>
        <w:r w:rsidR="00A56398">
          <w:rPr>
            <w:webHidden/>
          </w:rPr>
          <w:t>4</w:t>
        </w:r>
        <w:r>
          <w:rPr>
            <w:webHidden/>
          </w:rPr>
          <w:fldChar w:fldCharType="end"/>
        </w:r>
      </w:hyperlink>
    </w:p>
    <w:p w14:paraId="4F0725AC" w14:textId="758749A5" w:rsidR="009E7812" w:rsidRDefault="009E7812">
      <w:pPr>
        <w:pStyle w:val="TOC3"/>
        <w:rPr>
          <w:rFonts w:asciiTheme="minorHAnsi" w:eastAsiaTheme="minorEastAsia" w:hAnsiTheme="minorHAnsi"/>
          <w:i w:val="0"/>
          <w:sz w:val="22"/>
          <w:szCs w:val="22"/>
          <w:lang w:val="vi-VN" w:eastAsia="vi-VN"/>
        </w:rPr>
      </w:pPr>
      <w:hyperlink w:anchor="_Toc153624184" w:history="1">
        <w:r w:rsidRPr="00927528">
          <w:rPr>
            <w:rStyle w:val="Hyperlink"/>
            <w:iCs/>
          </w:rPr>
          <w:t>1.2.5</w:t>
        </w:r>
        <w:r w:rsidRPr="00927528">
          <w:rPr>
            <w:rStyle w:val="Hyperlink"/>
          </w:rPr>
          <w:t xml:space="preserve"> RMSProp (Root Mean Square Propogation)</w:t>
        </w:r>
        <w:r>
          <w:rPr>
            <w:webHidden/>
          </w:rPr>
          <w:tab/>
        </w:r>
        <w:r>
          <w:rPr>
            <w:webHidden/>
          </w:rPr>
          <w:fldChar w:fldCharType="begin"/>
        </w:r>
        <w:r>
          <w:rPr>
            <w:webHidden/>
          </w:rPr>
          <w:instrText xml:space="preserve"> PAGEREF _Toc153624184 \h </w:instrText>
        </w:r>
        <w:r>
          <w:rPr>
            <w:webHidden/>
          </w:rPr>
        </w:r>
        <w:r>
          <w:rPr>
            <w:webHidden/>
          </w:rPr>
          <w:fldChar w:fldCharType="separate"/>
        </w:r>
        <w:r w:rsidR="00A56398">
          <w:rPr>
            <w:webHidden/>
          </w:rPr>
          <w:t>5</w:t>
        </w:r>
        <w:r>
          <w:rPr>
            <w:webHidden/>
          </w:rPr>
          <w:fldChar w:fldCharType="end"/>
        </w:r>
      </w:hyperlink>
    </w:p>
    <w:p w14:paraId="603D0BA1" w14:textId="30ED7B46" w:rsidR="009E7812" w:rsidRDefault="009E7812">
      <w:pPr>
        <w:pStyle w:val="TOC3"/>
        <w:rPr>
          <w:rFonts w:asciiTheme="minorHAnsi" w:eastAsiaTheme="minorEastAsia" w:hAnsiTheme="minorHAnsi"/>
          <w:i w:val="0"/>
          <w:sz w:val="22"/>
          <w:szCs w:val="22"/>
          <w:lang w:val="vi-VN" w:eastAsia="vi-VN"/>
        </w:rPr>
      </w:pPr>
      <w:hyperlink w:anchor="_Toc153624185" w:history="1">
        <w:r w:rsidRPr="00927528">
          <w:rPr>
            <w:rStyle w:val="Hyperlink"/>
            <w:iCs/>
            <w:lang w:val="fr-FR"/>
          </w:rPr>
          <w:t>1.2.6</w:t>
        </w:r>
        <w:r w:rsidRPr="00927528">
          <w:rPr>
            <w:rStyle w:val="Hyperlink"/>
            <w:lang w:val="fr-FR"/>
          </w:rPr>
          <w:t xml:space="preserve"> Adagrad</w:t>
        </w:r>
        <w:r>
          <w:rPr>
            <w:webHidden/>
          </w:rPr>
          <w:tab/>
        </w:r>
        <w:r>
          <w:rPr>
            <w:webHidden/>
          </w:rPr>
          <w:fldChar w:fldCharType="begin"/>
        </w:r>
        <w:r>
          <w:rPr>
            <w:webHidden/>
          </w:rPr>
          <w:instrText xml:space="preserve"> PAGEREF _Toc153624185 \h </w:instrText>
        </w:r>
        <w:r>
          <w:rPr>
            <w:webHidden/>
          </w:rPr>
        </w:r>
        <w:r>
          <w:rPr>
            <w:webHidden/>
          </w:rPr>
          <w:fldChar w:fldCharType="separate"/>
        </w:r>
        <w:r w:rsidR="00A56398">
          <w:rPr>
            <w:webHidden/>
          </w:rPr>
          <w:t>5</w:t>
        </w:r>
        <w:r>
          <w:rPr>
            <w:webHidden/>
          </w:rPr>
          <w:fldChar w:fldCharType="end"/>
        </w:r>
      </w:hyperlink>
    </w:p>
    <w:p w14:paraId="20F3F8A8" w14:textId="6D41B0EB" w:rsidR="009E7812" w:rsidRDefault="009E7812">
      <w:pPr>
        <w:pStyle w:val="TOC3"/>
        <w:rPr>
          <w:rFonts w:asciiTheme="minorHAnsi" w:eastAsiaTheme="minorEastAsia" w:hAnsiTheme="minorHAnsi"/>
          <w:i w:val="0"/>
          <w:sz w:val="22"/>
          <w:szCs w:val="22"/>
          <w:lang w:val="vi-VN" w:eastAsia="vi-VN"/>
        </w:rPr>
      </w:pPr>
      <w:hyperlink w:anchor="_Toc153624186" w:history="1">
        <w:r w:rsidRPr="00927528">
          <w:rPr>
            <w:rStyle w:val="Hyperlink"/>
            <w:iCs/>
            <w:lang w:val="fr-FR"/>
          </w:rPr>
          <w:t>1.2.7</w:t>
        </w:r>
        <w:r w:rsidRPr="00927528">
          <w:rPr>
            <w:rStyle w:val="Hyperlink"/>
            <w:lang w:val="fr-FR"/>
          </w:rPr>
          <w:t xml:space="preserve"> Adadelta</w:t>
        </w:r>
        <w:r>
          <w:rPr>
            <w:webHidden/>
          </w:rPr>
          <w:tab/>
        </w:r>
        <w:r>
          <w:rPr>
            <w:webHidden/>
          </w:rPr>
          <w:fldChar w:fldCharType="begin"/>
        </w:r>
        <w:r>
          <w:rPr>
            <w:webHidden/>
          </w:rPr>
          <w:instrText xml:space="preserve"> PAGEREF _Toc153624186 \h </w:instrText>
        </w:r>
        <w:r>
          <w:rPr>
            <w:webHidden/>
          </w:rPr>
        </w:r>
        <w:r>
          <w:rPr>
            <w:webHidden/>
          </w:rPr>
          <w:fldChar w:fldCharType="separate"/>
        </w:r>
        <w:r w:rsidR="00A56398">
          <w:rPr>
            <w:webHidden/>
          </w:rPr>
          <w:t>6</w:t>
        </w:r>
        <w:r>
          <w:rPr>
            <w:webHidden/>
          </w:rPr>
          <w:fldChar w:fldCharType="end"/>
        </w:r>
      </w:hyperlink>
    </w:p>
    <w:p w14:paraId="4A96FE5A" w14:textId="36775C39" w:rsidR="009E7812" w:rsidRDefault="009E7812">
      <w:pPr>
        <w:pStyle w:val="TOC3"/>
        <w:rPr>
          <w:rFonts w:asciiTheme="minorHAnsi" w:eastAsiaTheme="minorEastAsia" w:hAnsiTheme="minorHAnsi"/>
          <w:i w:val="0"/>
          <w:sz w:val="22"/>
          <w:szCs w:val="22"/>
          <w:lang w:val="vi-VN" w:eastAsia="vi-VN"/>
        </w:rPr>
      </w:pPr>
      <w:hyperlink w:anchor="_Toc153624187" w:history="1">
        <w:r w:rsidRPr="00927528">
          <w:rPr>
            <w:rStyle w:val="Hyperlink"/>
            <w:iCs/>
          </w:rPr>
          <w:t>1.2.8</w:t>
        </w:r>
        <w:r w:rsidRPr="00927528">
          <w:rPr>
            <w:rStyle w:val="Hyperlink"/>
          </w:rPr>
          <w:t xml:space="preserve"> Adam</w:t>
        </w:r>
        <w:r>
          <w:rPr>
            <w:webHidden/>
          </w:rPr>
          <w:tab/>
        </w:r>
        <w:r>
          <w:rPr>
            <w:webHidden/>
          </w:rPr>
          <w:fldChar w:fldCharType="begin"/>
        </w:r>
        <w:r>
          <w:rPr>
            <w:webHidden/>
          </w:rPr>
          <w:instrText xml:space="preserve"> PAGEREF _Toc153624187 \h </w:instrText>
        </w:r>
        <w:r>
          <w:rPr>
            <w:webHidden/>
          </w:rPr>
        </w:r>
        <w:r>
          <w:rPr>
            <w:webHidden/>
          </w:rPr>
          <w:fldChar w:fldCharType="separate"/>
        </w:r>
        <w:r w:rsidR="00A56398">
          <w:rPr>
            <w:webHidden/>
          </w:rPr>
          <w:t>6</w:t>
        </w:r>
        <w:r>
          <w:rPr>
            <w:webHidden/>
          </w:rPr>
          <w:fldChar w:fldCharType="end"/>
        </w:r>
      </w:hyperlink>
    </w:p>
    <w:p w14:paraId="1DA89AD0" w14:textId="249C0575" w:rsidR="009E7812" w:rsidRDefault="009E7812">
      <w:pPr>
        <w:pStyle w:val="TOC2"/>
        <w:rPr>
          <w:rFonts w:asciiTheme="minorHAnsi" w:eastAsiaTheme="minorEastAsia" w:hAnsiTheme="minorHAnsi"/>
          <w:sz w:val="22"/>
          <w:szCs w:val="22"/>
          <w:lang w:val="vi-VN" w:eastAsia="vi-VN"/>
        </w:rPr>
      </w:pPr>
      <w:hyperlink w:anchor="_Toc153624188" w:history="1">
        <w:r w:rsidRPr="00927528">
          <w:rPr>
            <w:rStyle w:val="Hyperlink"/>
            <w:lang w:val="fr-FR"/>
          </w:rPr>
          <w:t>1.3 So sánh</w:t>
        </w:r>
        <w:r>
          <w:rPr>
            <w:webHidden/>
          </w:rPr>
          <w:tab/>
        </w:r>
        <w:r>
          <w:rPr>
            <w:webHidden/>
          </w:rPr>
          <w:fldChar w:fldCharType="begin"/>
        </w:r>
        <w:r>
          <w:rPr>
            <w:webHidden/>
          </w:rPr>
          <w:instrText xml:space="preserve"> PAGEREF _Toc153624188 \h </w:instrText>
        </w:r>
        <w:r>
          <w:rPr>
            <w:webHidden/>
          </w:rPr>
        </w:r>
        <w:r>
          <w:rPr>
            <w:webHidden/>
          </w:rPr>
          <w:fldChar w:fldCharType="separate"/>
        </w:r>
        <w:r w:rsidR="00A56398">
          <w:rPr>
            <w:webHidden/>
          </w:rPr>
          <w:t>7</w:t>
        </w:r>
        <w:r>
          <w:rPr>
            <w:webHidden/>
          </w:rPr>
          <w:fldChar w:fldCharType="end"/>
        </w:r>
      </w:hyperlink>
    </w:p>
    <w:p w14:paraId="6847E86A" w14:textId="1D6E1059" w:rsidR="009E7812" w:rsidRDefault="009E7812">
      <w:pPr>
        <w:pStyle w:val="TOC1"/>
        <w:rPr>
          <w:rFonts w:asciiTheme="minorHAnsi" w:eastAsiaTheme="minorEastAsia" w:hAnsiTheme="minorHAnsi"/>
          <w:b w:val="0"/>
          <w:sz w:val="22"/>
          <w:szCs w:val="22"/>
          <w:lang w:val="vi-VN" w:eastAsia="vi-VN"/>
        </w:rPr>
      </w:pPr>
      <w:hyperlink w:anchor="_Toc153624189" w:history="1">
        <w:r w:rsidRPr="00927528">
          <w:rPr>
            <w:rStyle w:val="Hyperlink"/>
          </w:rPr>
          <w:t>CHƯƠNG 2. CONTINUAL LEARNING VÀ TEST PRODUCTION</w:t>
        </w:r>
        <w:r>
          <w:rPr>
            <w:webHidden/>
          </w:rPr>
          <w:tab/>
        </w:r>
        <w:r>
          <w:rPr>
            <w:webHidden/>
          </w:rPr>
          <w:fldChar w:fldCharType="begin"/>
        </w:r>
        <w:r>
          <w:rPr>
            <w:webHidden/>
          </w:rPr>
          <w:instrText xml:space="preserve"> PAGEREF _Toc153624189 \h </w:instrText>
        </w:r>
        <w:r>
          <w:rPr>
            <w:webHidden/>
          </w:rPr>
        </w:r>
        <w:r>
          <w:rPr>
            <w:webHidden/>
          </w:rPr>
          <w:fldChar w:fldCharType="separate"/>
        </w:r>
        <w:r w:rsidR="00A56398">
          <w:rPr>
            <w:webHidden/>
          </w:rPr>
          <w:t>12</w:t>
        </w:r>
        <w:r>
          <w:rPr>
            <w:webHidden/>
          </w:rPr>
          <w:fldChar w:fldCharType="end"/>
        </w:r>
      </w:hyperlink>
    </w:p>
    <w:p w14:paraId="29AC15F5" w14:textId="1E00CE12" w:rsidR="009E7812" w:rsidRDefault="009E7812">
      <w:pPr>
        <w:pStyle w:val="TOC2"/>
        <w:rPr>
          <w:rFonts w:asciiTheme="minorHAnsi" w:eastAsiaTheme="minorEastAsia" w:hAnsiTheme="minorHAnsi"/>
          <w:sz w:val="22"/>
          <w:szCs w:val="22"/>
          <w:lang w:val="vi-VN" w:eastAsia="vi-VN"/>
        </w:rPr>
      </w:pPr>
      <w:hyperlink w:anchor="_Toc153624190" w:history="1">
        <w:r w:rsidRPr="00927528">
          <w:rPr>
            <w:rStyle w:val="Hyperlink"/>
          </w:rPr>
          <w:t>2.1 Tổng quan về continual learning</w:t>
        </w:r>
        <w:r>
          <w:rPr>
            <w:webHidden/>
          </w:rPr>
          <w:tab/>
        </w:r>
        <w:r>
          <w:rPr>
            <w:webHidden/>
          </w:rPr>
          <w:fldChar w:fldCharType="begin"/>
        </w:r>
        <w:r>
          <w:rPr>
            <w:webHidden/>
          </w:rPr>
          <w:instrText xml:space="preserve"> PAGEREF _Toc153624190 \h </w:instrText>
        </w:r>
        <w:r>
          <w:rPr>
            <w:webHidden/>
          </w:rPr>
        </w:r>
        <w:r>
          <w:rPr>
            <w:webHidden/>
          </w:rPr>
          <w:fldChar w:fldCharType="separate"/>
        </w:r>
        <w:r w:rsidR="00A56398">
          <w:rPr>
            <w:webHidden/>
          </w:rPr>
          <w:t>12</w:t>
        </w:r>
        <w:r>
          <w:rPr>
            <w:webHidden/>
          </w:rPr>
          <w:fldChar w:fldCharType="end"/>
        </w:r>
      </w:hyperlink>
    </w:p>
    <w:p w14:paraId="49D31D9D" w14:textId="162FE133" w:rsidR="009E7812" w:rsidRDefault="009E7812">
      <w:pPr>
        <w:pStyle w:val="TOC2"/>
        <w:rPr>
          <w:rFonts w:asciiTheme="minorHAnsi" w:eastAsiaTheme="minorEastAsia" w:hAnsiTheme="minorHAnsi"/>
          <w:sz w:val="22"/>
          <w:szCs w:val="22"/>
          <w:lang w:val="vi-VN" w:eastAsia="vi-VN"/>
        </w:rPr>
      </w:pPr>
      <w:hyperlink w:anchor="_Toc153624191" w:history="1">
        <w:r w:rsidRPr="00927528">
          <w:rPr>
            <w:rStyle w:val="Hyperlink"/>
          </w:rPr>
          <w:t>2.2 Mục đích</w:t>
        </w:r>
        <w:r>
          <w:rPr>
            <w:webHidden/>
          </w:rPr>
          <w:tab/>
        </w:r>
        <w:r>
          <w:rPr>
            <w:webHidden/>
          </w:rPr>
          <w:fldChar w:fldCharType="begin"/>
        </w:r>
        <w:r>
          <w:rPr>
            <w:webHidden/>
          </w:rPr>
          <w:instrText xml:space="preserve"> PAGEREF _Toc153624191 \h </w:instrText>
        </w:r>
        <w:r>
          <w:rPr>
            <w:webHidden/>
          </w:rPr>
        </w:r>
        <w:r>
          <w:rPr>
            <w:webHidden/>
          </w:rPr>
          <w:fldChar w:fldCharType="separate"/>
        </w:r>
        <w:r w:rsidR="00A56398">
          <w:rPr>
            <w:webHidden/>
          </w:rPr>
          <w:t>12</w:t>
        </w:r>
        <w:r>
          <w:rPr>
            <w:webHidden/>
          </w:rPr>
          <w:fldChar w:fldCharType="end"/>
        </w:r>
      </w:hyperlink>
    </w:p>
    <w:p w14:paraId="4323E00F" w14:textId="1B522C3C" w:rsidR="009E7812" w:rsidRDefault="009E7812">
      <w:pPr>
        <w:pStyle w:val="TOC2"/>
        <w:rPr>
          <w:rFonts w:asciiTheme="minorHAnsi" w:eastAsiaTheme="minorEastAsia" w:hAnsiTheme="minorHAnsi"/>
          <w:sz w:val="22"/>
          <w:szCs w:val="22"/>
          <w:lang w:val="vi-VN" w:eastAsia="vi-VN"/>
        </w:rPr>
      </w:pPr>
      <w:hyperlink w:anchor="_Toc153624192" w:history="1">
        <w:r w:rsidRPr="00927528">
          <w:rPr>
            <w:rStyle w:val="Hyperlink"/>
          </w:rPr>
          <w:t>2.3 Thách thức trong continual learning</w:t>
        </w:r>
        <w:r>
          <w:rPr>
            <w:webHidden/>
          </w:rPr>
          <w:tab/>
        </w:r>
        <w:r>
          <w:rPr>
            <w:webHidden/>
          </w:rPr>
          <w:fldChar w:fldCharType="begin"/>
        </w:r>
        <w:r>
          <w:rPr>
            <w:webHidden/>
          </w:rPr>
          <w:instrText xml:space="preserve"> PAGEREF _Toc153624192 \h </w:instrText>
        </w:r>
        <w:r>
          <w:rPr>
            <w:webHidden/>
          </w:rPr>
        </w:r>
        <w:r>
          <w:rPr>
            <w:webHidden/>
          </w:rPr>
          <w:fldChar w:fldCharType="separate"/>
        </w:r>
        <w:r w:rsidR="00A56398">
          <w:rPr>
            <w:webHidden/>
          </w:rPr>
          <w:t>12</w:t>
        </w:r>
        <w:r>
          <w:rPr>
            <w:webHidden/>
          </w:rPr>
          <w:fldChar w:fldCharType="end"/>
        </w:r>
      </w:hyperlink>
    </w:p>
    <w:p w14:paraId="525778FD" w14:textId="1E4770B2" w:rsidR="009E7812" w:rsidRDefault="009E7812">
      <w:pPr>
        <w:pStyle w:val="TOC2"/>
        <w:rPr>
          <w:rFonts w:asciiTheme="minorHAnsi" w:eastAsiaTheme="minorEastAsia" w:hAnsiTheme="minorHAnsi"/>
          <w:sz w:val="22"/>
          <w:szCs w:val="22"/>
          <w:lang w:val="vi-VN" w:eastAsia="vi-VN"/>
        </w:rPr>
      </w:pPr>
      <w:hyperlink w:anchor="_Toc153624193" w:history="1">
        <w:r w:rsidRPr="00927528">
          <w:rPr>
            <w:rStyle w:val="Hyperlink"/>
          </w:rPr>
          <w:t>2.4 Giải pháp</w:t>
        </w:r>
        <w:r>
          <w:rPr>
            <w:webHidden/>
          </w:rPr>
          <w:tab/>
        </w:r>
        <w:r>
          <w:rPr>
            <w:webHidden/>
          </w:rPr>
          <w:fldChar w:fldCharType="begin"/>
        </w:r>
        <w:r>
          <w:rPr>
            <w:webHidden/>
          </w:rPr>
          <w:instrText xml:space="preserve"> PAGEREF _Toc153624193 \h </w:instrText>
        </w:r>
        <w:r>
          <w:rPr>
            <w:webHidden/>
          </w:rPr>
        </w:r>
        <w:r>
          <w:rPr>
            <w:webHidden/>
          </w:rPr>
          <w:fldChar w:fldCharType="separate"/>
        </w:r>
        <w:r w:rsidR="00A56398">
          <w:rPr>
            <w:webHidden/>
          </w:rPr>
          <w:t>13</w:t>
        </w:r>
        <w:r>
          <w:rPr>
            <w:webHidden/>
          </w:rPr>
          <w:fldChar w:fldCharType="end"/>
        </w:r>
      </w:hyperlink>
    </w:p>
    <w:p w14:paraId="00C95E13" w14:textId="678902AA" w:rsidR="009E7812" w:rsidRDefault="009E7812">
      <w:pPr>
        <w:pStyle w:val="TOC2"/>
        <w:rPr>
          <w:rFonts w:asciiTheme="minorHAnsi" w:eastAsiaTheme="minorEastAsia" w:hAnsiTheme="minorHAnsi"/>
          <w:sz w:val="22"/>
          <w:szCs w:val="22"/>
          <w:lang w:val="vi-VN" w:eastAsia="vi-VN"/>
        </w:rPr>
      </w:pPr>
      <w:hyperlink w:anchor="_Toc153624194" w:history="1">
        <w:r w:rsidRPr="00927528">
          <w:rPr>
            <w:rStyle w:val="Hyperlink"/>
          </w:rPr>
          <w:t>2.5 Tổng quan về test production</w:t>
        </w:r>
        <w:r>
          <w:rPr>
            <w:webHidden/>
          </w:rPr>
          <w:tab/>
        </w:r>
        <w:r>
          <w:rPr>
            <w:webHidden/>
          </w:rPr>
          <w:fldChar w:fldCharType="begin"/>
        </w:r>
        <w:r>
          <w:rPr>
            <w:webHidden/>
          </w:rPr>
          <w:instrText xml:space="preserve"> PAGEREF _Toc153624194 \h </w:instrText>
        </w:r>
        <w:r>
          <w:rPr>
            <w:webHidden/>
          </w:rPr>
        </w:r>
        <w:r>
          <w:rPr>
            <w:webHidden/>
          </w:rPr>
          <w:fldChar w:fldCharType="separate"/>
        </w:r>
        <w:r w:rsidR="00A56398">
          <w:rPr>
            <w:webHidden/>
          </w:rPr>
          <w:t>13</w:t>
        </w:r>
        <w:r>
          <w:rPr>
            <w:webHidden/>
          </w:rPr>
          <w:fldChar w:fldCharType="end"/>
        </w:r>
      </w:hyperlink>
    </w:p>
    <w:p w14:paraId="482AC26A" w14:textId="1D4814E1" w:rsidR="009E7812" w:rsidRDefault="009E7812">
      <w:pPr>
        <w:pStyle w:val="TOC2"/>
        <w:rPr>
          <w:rFonts w:asciiTheme="minorHAnsi" w:eastAsiaTheme="minorEastAsia" w:hAnsiTheme="minorHAnsi"/>
          <w:sz w:val="22"/>
          <w:szCs w:val="22"/>
          <w:lang w:val="vi-VN" w:eastAsia="vi-VN"/>
        </w:rPr>
      </w:pPr>
      <w:hyperlink w:anchor="_Toc153624195" w:history="1">
        <w:r w:rsidRPr="00927528">
          <w:rPr>
            <w:rStyle w:val="Hyperlink"/>
          </w:rPr>
          <w:t>2.6 Hoạt động</w:t>
        </w:r>
        <w:r>
          <w:rPr>
            <w:webHidden/>
          </w:rPr>
          <w:tab/>
        </w:r>
        <w:r>
          <w:rPr>
            <w:webHidden/>
          </w:rPr>
          <w:fldChar w:fldCharType="begin"/>
        </w:r>
        <w:r>
          <w:rPr>
            <w:webHidden/>
          </w:rPr>
          <w:instrText xml:space="preserve"> PAGEREF _Toc153624195 \h </w:instrText>
        </w:r>
        <w:r>
          <w:rPr>
            <w:webHidden/>
          </w:rPr>
        </w:r>
        <w:r>
          <w:rPr>
            <w:webHidden/>
          </w:rPr>
          <w:fldChar w:fldCharType="separate"/>
        </w:r>
        <w:r w:rsidR="00A56398">
          <w:rPr>
            <w:webHidden/>
          </w:rPr>
          <w:t>13</w:t>
        </w:r>
        <w:r>
          <w:rPr>
            <w:webHidden/>
          </w:rPr>
          <w:fldChar w:fldCharType="end"/>
        </w:r>
      </w:hyperlink>
    </w:p>
    <w:p w14:paraId="2B71293D" w14:textId="7F4F413A" w:rsidR="009E7812" w:rsidRDefault="009E7812">
      <w:pPr>
        <w:pStyle w:val="TOC2"/>
        <w:rPr>
          <w:rFonts w:asciiTheme="minorHAnsi" w:eastAsiaTheme="minorEastAsia" w:hAnsiTheme="minorHAnsi"/>
          <w:sz w:val="22"/>
          <w:szCs w:val="22"/>
          <w:lang w:val="vi-VN" w:eastAsia="vi-VN"/>
        </w:rPr>
      </w:pPr>
      <w:hyperlink w:anchor="_Toc153624196" w:history="1">
        <w:r w:rsidRPr="00927528">
          <w:rPr>
            <w:rStyle w:val="Hyperlink"/>
          </w:rPr>
          <w:t>2.7 Công cụ và kĩ thuật</w:t>
        </w:r>
        <w:r>
          <w:rPr>
            <w:webHidden/>
          </w:rPr>
          <w:tab/>
        </w:r>
        <w:r>
          <w:rPr>
            <w:webHidden/>
          </w:rPr>
          <w:fldChar w:fldCharType="begin"/>
        </w:r>
        <w:r>
          <w:rPr>
            <w:webHidden/>
          </w:rPr>
          <w:instrText xml:space="preserve"> PAGEREF _Toc153624196 \h </w:instrText>
        </w:r>
        <w:r>
          <w:rPr>
            <w:webHidden/>
          </w:rPr>
        </w:r>
        <w:r>
          <w:rPr>
            <w:webHidden/>
          </w:rPr>
          <w:fldChar w:fldCharType="separate"/>
        </w:r>
        <w:r w:rsidR="00A56398">
          <w:rPr>
            <w:webHidden/>
          </w:rPr>
          <w:t>13</w:t>
        </w:r>
        <w:r>
          <w:rPr>
            <w:webHidden/>
          </w:rPr>
          <w:fldChar w:fldCharType="end"/>
        </w:r>
      </w:hyperlink>
    </w:p>
    <w:p w14:paraId="2F47C81A" w14:textId="205BF1DA" w:rsidR="009E7812" w:rsidRDefault="009E7812">
      <w:pPr>
        <w:pStyle w:val="TOC2"/>
        <w:rPr>
          <w:rFonts w:asciiTheme="minorHAnsi" w:eastAsiaTheme="minorEastAsia" w:hAnsiTheme="minorHAnsi"/>
          <w:sz w:val="22"/>
          <w:szCs w:val="22"/>
          <w:lang w:val="vi-VN" w:eastAsia="vi-VN"/>
        </w:rPr>
      </w:pPr>
      <w:hyperlink w:anchor="_Toc153624197" w:history="1">
        <w:r w:rsidRPr="00927528">
          <w:rPr>
            <w:rStyle w:val="Hyperlink"/>
          </w:rPr>
          <w:t>2.8 Mô phỏng</w:t>
        </w:r>
        <w:r>
          <w:rPr>
            <w:webHidden/>
          </w:rPr>
          <w:tab/>
        </w:r>
        <w:r>
          <w:rPr>
            <w:webHidden/>
          </w:rPr>
          <w:fldChar w:fldCharType="begin"/>
        </w:r>
        <w:r>
          <w:rPr>
            <w:webHidden/>
          </w:rPr>
          <w:instrText xml:space="preserve"> PAGEREF _Toc153624197 \h </w:instrText>
        </w:r>
        <w:r>
          <w:rPr>
            <w:webHidden/>
          </w:rPr>
        </w:r>
        <w:r>
          <w:rPr>
            <w:webHidden/>
          </w:rPr>
          <w:fldChar w:fldCharType="separate"/>
        </w:r>
        <w:r w:rsidR="00A56398">
          <w:rPr>
            <w:webHidden/>
          </w:rPr>
          <w:t>14</w:t>
        </w:r>
        <w:r>
          <w:rPr>
            <w:webHidden/>
          </w:rPr>
          <w:fldChar w:fldCharType="end"/>
        </w:r>
      </w:hyperlink>
    </w:p>
    <w:p w14:paraId="4E91F1A5" w14:textId="6FD45719" w:rsidR="00B127A5" w:rsidRPr="00083E0D" w:rsidRDefault="00F772AD" w:rsidP="00CD62B5">
      <w:pPr>
        <w:pStyle w:val="Nidungvnbn"/>
        <w:ind w:firstLine="0"/>
      </w:pPr>
      <w:r w:rsidRPr="00083E0D">
        <w:fldChar w:fldCharType="end"/>
      </w:r>
      <w:r w:rsidR="00B127A5" w:rsidRPr="00083E0D">
        <w:br w:type="page"/>
      </w:r>
    </w:p>
    <w:p w14:paraId="4FF03862" w14:textId="77777777" w:rsidR="000044BC" w:rsidRPr="00083E0D" w:rsidRDefault="000044BC" w:rsidP="00B127A5">
      <w:pPr>
        <w:pStyle w:val="Heading1"/>
        <w:numPr>
          <w:ilvl w:val="0"/>
          <w:numId w:val="0"/>
        </w:numPr>
        <w:ind w:left="284" w:hanging="284"/>
        <w:jc w:val="center"/>
        <w:rPr>
          <w:sz w:val="26"/>
          <w:szCs w:val="26"/>
        </w:rPr>
      </w:pPr>
      <w:bookmarkStart w:id="3" w:name="_Toc153624175"/>
      <w:r w:rsidRPr="00083E0D">
        <w:lastRenderedPageBreak/>
        <w:t>DANH MỤC HÌNH VẼ</w:t>
      </w:r>
      <w:bookmarkEnd w:id="3"/>
    </w:p>
    <w:p w14:paraId="28A3FE25" w14:textId="23A1BD46" w:rsidR="00424229" w:rsidRDefault="002C7D83">
      <w:pPr>
        <w:pStyle w:val="TableofFigures"/>
        <w:tabs>
          <w:tab w:val="right" w:leader="dot" w:pos="8777"/>
        </w:tabs>
        <w:rPr>
          <w:rFonts w:asciiTheme="minorHAnsi" w:eastAsiaTheme="minorEastAsia" w:hAnsiTheme="minorHAnsi"/>
          <w:sz w:val="22"/>
          <w:szCs w:val="22"/>
          <w:lang w:val="vi-VN" w:eastAsia="vi-VN"/>
        </w:rPr>
      </w:pPr>
      <w:r w:rsidRPr="002C5D1F">
        <w:rPr>
          <w:szCs w:val="26"/>
        </w:rPr>
        <w:fldChar w:fldCharType="begin"/>
      </w:r>
      <w:r w:rsidRPr="002C5D1F">
        <w:rPr>
          <w:szCs w:val="26"/>
        </w:rPr>
        <w:instrText xml:space="preserve"> TOC \h \z \c "Hình" </w:instrText>
      </w:r>
      <w:r w:rsidRPr="002C5D1F">
        <w:rPr>
          <w:szCs w:val="26"/>
        </w:rPr>
        <w:fldChar w:fldCharType="separate"/>
      </w:r>
      <w:hyperlink w:anchor="_Toc153624008" w:history="1">
        <w:r w:rsidR="00424229" w:rsidRPr="00605A4C">
          <w:rPr>
            <w:rStyle w:val="Hyperlink"/>
          </w:rPr>
          <w:t>Hình 1.2.1: Hình ảnh hàm mất mát sau mỗi lần cập nhật tham số</w:t>
        </w:r>
        <w:r w:rsidR="00424229">
          <w:rPr>
            <w:webHidden/>
          </w:rPr>
          <w:tab/>
        </w:r>
        <w:r w:rsidR="00424229">
          <w:rPr>
            <w:webHidden/>
          </w:rPr>
          <w:fldChar w:fldCharType="begin"/>
        </w:r>
        <w:r w:rsidR="00424229">
          <w:rPr>
            <w:webHidden/>
          </w:rPr>
          <w:instrText xml:space="preserve"> PAGEREF _Toc153624008 \h </w:instrText>
        </w:r>
        <w:r w:rsidR="00424229">
          <w:rPr>
            <w:webHidden/>
          </w:rPr>
        </w:r>
        <w:r w:rsidR="00424229">
          <w:rPr>
            <w:webHidden/>
          </w:rPr>
          <w:fldChar w:fldCharType="separate"/>
        </w:r>
        <w:r w:rsidR="00A56398">
          <w:rPr>
            <w:webHidden/>
          </w:rPr>
          <w:t>4</w:t>
        </w:r>
        <w:r w:rsidR="00424229">
          <w:rPr>
            <w:webHidden/>
          </w:rPr>
          <w:fldChar w:fldCharType="end"/>
        </w:r>
      </w:hyperlink>
    </w:p>
    <w:p w14:paraId="3659A92F" w14:textId="4CC90258" w:rsidR="00424229" w:rsidRDefault="00424229">
      <w:pPr>
        <w:pStyle w:val="TableofFigures"/>
        <w:tabs>
          <w:tab w:val="right" w:leader="dot" w:pos="8777"/>
        </w:tabs>
        <w:rPr>
          <w:rFonts w:asciiTheme="minorHAnsi" w:eastAsiaTheme="minorEastAsia" w:hAnsiTheme="minorHAnsi"/>
          <w:sz w:val="22"/>
          <w:szCs w:val="22"/>
          <w:lang w:val="vi-VN" w:eastAsia="vi-VN"/>
        </w:rPr>
      </w:pPr>
      <w:hyperlink w:anchor="_Toc153624009" w:history="1">
        <w:r w:rsidRPr="00605A4C">
          <w:rPr>
            <w:rStyle w:val="Hyperlink"/>
          </w:rPr>
          <w:t>Hình 1.2.2: Hình ảnh công thức Adadelta</w:t>
        </w:r>
        <w:r>
          <w:rPr>
            <w:webHidden/>
          </w:rPr>
          <w:tab/>
        </w:r>
        <w:r>
          <w:rPr>
            <w:webHidden/>
          </w:rPr>
          <w:fldChar w:fldCharType="begin"/>
        </w:r>
        <w:r>
          <w:rPr>
            <w:webHidden/>
          </w:rPr>
          <w:instrText xml:space="preserve"> PAGEREF _Toc153624009 \h </w:instrText>
        </w:r>
        <w:r>
          <w:rPr>
            <w:webHidden/>
          </w:rPr>
        </w:r>
        <w:r>
          <w:rPr>
            <w:webHidden/>
          </w:rPr>
          <w:fldChar w:fldCharType="separate"/>
        </w:r>
        <w:r w:rsidR="00A56398">
          <w:rPr>
            <w:webHidden/>
          </w:rPr>
          <w:t>6</w:t>
        </w:r>
        <w:r>
          <w:rPr>
            <w:webHidden/>
          </w:rPr>
          <w:fldChar w:fldCharType="end"/>
        </w:r>
      </w:hyperlink>
    </w:p>
    <w:p w14:paraId="28BC3E73" w14:textId="00BF1CCE" w:rsidR="00424229" w:rsidRDefault="00424229">
      <w:pPr>
        <w:pStyle w:val="TableofFigures"/>
        <w:tabs>
          <w:tab w:val="right" w:leader="dot" w:pos="8777"/>
        </w:tabs>
        <w:rPr>
          <w:rFonts w:asciiTheme="minorHAnsi" w:eastAsiaTheme="minorEastAsia" w:hAnsiTheme="minorHAnsi"/>
          <w:sz w:val="22"/>
          <w:szCs w:val="22"/>
          <w:lang w:val="vi-VN" w:eastAsia="vi-VN"/>
        </w:rPr>
      </w:pPr>
      <w:hyperlink w:anchor="_Toc153624010" w:history="1">
        <w:r w:rsidRPr="00605A4C">
          <w:rPr>
            <w:rStyle w:val="Hyperlink"/>
          </w:rPr>
          <w:t>Hình 1.2.3: Hình ảnh mô tả công thức của Adam</w:t>
        </w:r>
        <w:r>
          <w:rPr>
            <w:webHidden/>
          </w:rPr>
          <w:tab/>
        </w:r>
        <w:r>
          <w:rPr>
            <w:webHidden/>
          </w:rPr>
          <w:fldChar w:fldCharType="begin"/>
        </w:r>
        <w:r>
          <w:rPr>
            <w:webHidden/>
          </w:rPr>
          <w:instrText xml:space="preserve"> PAGEREF _Toc153624010 \h </w:instrText>
        </w:r>
        <w:r>
          <w:rPr>
            <w:webHidden/>
          </w:rPr>
        </w:r>
        <w:r>
          <w:rPr>
            <w:webHidden/>
          </w:rPr>
          <w:fldChar w:fldCharType="separate"/>
        </w:r>
        <w:r w:rsidR="00A56398">
          <w:rPr>
            <w:webHidden/>
          </w:rPr>
          <w:t>7</w:t>
        </w:r>
        <w:r>
          <w:rPr>
            <w:webHidden/>
          </w:rPr>
          <w:fldChar w:fldCharType="end"/>
        </w:r>
      </w:hyperlink>
    </w:p>
    <w:p w14:paraId="6F6E3D76" w14:textId="58B49B77" w:rsidR="007E6AB9" w:rsidRPr="00083E0D" w:rsidRDefault="002C7D83">
      <w:pPr>
        <w:spacing w:after="200" w:line="276" w:lineRule="auto"/>
        <w:rPr>
          <w:sz w:val="26"/>
          <w:szCs w:val="26"/>
        </w:rPr>
      </w:pPr>
      <w:r w:rsidRPr="002C5D1F">
        <w:rPr>
          <w:sz w:val="26"/>
          <w:szCs w:val="26"/>
        </w:rPr>
        <w:fldChar w:fldCharType="end"/>
      </w:r>
    </w:p>
    <w:p w14:paraId="3C9D16AF" w14:textId="4E716BEE" w:rsidR="00D013C2" w:rsidRPr="00083E0D" w:rsidRDefault="00D013C2" w:rsidP="00424229">
      <w:pPr>
        <w:spacing w:after="200" w:line="276" w:lineRule="auto"/>
        <w:rPr>
          <w:b/>
          <w:sz w:val="32"/>
          <w:szCs w:val="32"/>
        </w:rPr>
      </w:pPr>
      <w:r w:rsidRPr="00083E0D">
        <w:br w:type="page"/>
      </w:r>
    </w:p>
    <w:p w14:paraId="717C0C17" w14:textId="77777777" w:rsidR="000044BC" w:rsidRPr="00083E0D" w:rsidRDefault="000044BC" w:rsidP="00BF2FF1">
      <w:pPr>
        <w:pStyle w:val="Heading1"/>
        <w:numPr>
          <w:ilvl w:val="0"/>
          <w:numId w:val="0"/>
        </w:numPr>
        <w:jc w:val="center"/>
      </w:pPr>
      <w:bookmarkStart w:id="4" w:name="_Toc153624176"/>
      <w:r w:rsidRPr="00083E0D">
        <w:lastRenderedPageBreak/>
        <w:t>DANH MỤC CÁC CHỮ VIẾT TẮT</w:t>
      </w:r>
      <w:bookmarkEnd w:id="4"/>
    </w:p>
    <w:p w14:paraId="3EE8CA5D" w14:textId="77777777" w:rsidR="00DB2364" w:rsidRPr="00083E0D"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083E0D" w14:paraId="1B8ADAEE" w14:textId="77777777" w:rsidTr="00904C32">
        <w:tc>
          <w:tcPr>
            <w:tcW w:w="2840" w:type="dxa"/>
          </w:tcPr>
          <w:p w14:paraId="03A81CF1" w14:textId="218B34F9" w:rsidR="005530F2" w:rsidRPr="00083E0D" w:rsidRDefault="00424229" w:rsidP="006B076A">
            <w:pPr>
              <w:tabs>
                <w:tab w:val="center" w:pos="1312"/>
              </w:tabs>
              <w:spacing w:line="360" w:lineRule="auto"/>
              <w:rPr>
                <w:sz w:val="26"/>
                <w:szCs w:val="26"/>
              </w:rPr>
            </w:pPr>
            <w:r w:rsidRPr="00424229">
              <w:rPr>
                <w:sz w:val="26"/>
                <w:szCs w:val="26"/>
              </w:rPr>
              <w:t>SGD</w:t>
            </w:r>
          </w:p>
        </w:tc>
        <w:tc>
          <w:tcPr>
            <w:tcW w:w="5947" w:type="dxa"/>
          </w:tcPr>
          <w:p w14:paraId="636B0425" w14:textId="55C490B6" w:rsidR="005530F2" w:rsidRPr="00083E0D" w:rsidRDefault="00424229" w:rsidP="009C6D6C">
            <w:pPr>
              <w:spacing w:line="360" w:lineRule="auto"/>
              <w:rPr>
                <w:sz w:val="26"/>
                <w:szCs w:val="26"/>
              </w:rPr>
            </w:pPr>
            <w:r w:rsidRPr="00424229">
              <w:t>STOCHASTIC GRADIENT DESCENT</w:t>
            </w:r>
          </w:p>
        </w:tc>
      </w:tr>
      <w:tr w:rsidR="00424229" w:rsidRPr="00083E0D" w14:paraId="002F7AF7" w14:textId="77777777" w:rsidTr="00904C32">
        <w:tc>
          <w:tcPr>
            <w:tcW w:w="2840" w:type="dxa"/>
          </w:tcPr>
          <w:p w14:paraId="1C793966" w14:textId="4368696F" w:rsidR="00424229" w:rsidRPr="00424229" w:rsidRDefault="00424229" w:rsidP="006B076A">
            <w:pPr>
              <w:tabs>
                <w:tab w:val="center" w:pos="1312"/>
              </w:tabs>
              <w:spacing w:line="360" w:lineRule="auto"/>
              <w:rPr>
                <w:sz w:val="26"/>
                <w:szCs w:val="26"/>
              </w:rPr>
            </w:pPr>
            <w:r>
              <w:rPr>
                <w:sz w:val="26"/>
                <w:szCs w:val="26"/>
              </w:rPr>
              <w:t>GD</w:t>
            </w:r>
          </w:p>
        </w:tc>
        <w:tc>
          <w:tcPr>
            <w:tcW w:w="5947" w:type="dxa"/>
          </w:tcPr>
          <w:p w14:paraId="719BC708" w14:textId="084F6C16" w:rsidR="00424229" w:rsidRPr="00424229" w:rsidRDefault="00424229" w:rsidP="009C6D6C">
            <w:pPr>
              <w:spacing w:line="360" w:lineRule="auto"/>
            </w:pPr>
            <w:r w:rsidRPr="00424229">
              <w:t>GRADIENT DESCENT</w:t>
            </w:r>
          </w:p>
        </w:tc>
      </w:tr>
      <w:tr w:rsidR="00424229" w:rsidRPr="00083E0D" w14:paraId="3A40FFD6" w14:textId="77777777" w:rsidTr="00904C32">
        <w:tc>
          <w:tcPr>
            <w:tcW w:w="2840" w:type="dxa"/>
          </w:tcPr>
          <w:p w14:paraId="32E411EF" w14:textId="7683E72C" w:rsidR="00424229" w:rsidRPr="00424229" w:rsidRDefault="00424229" w:rsidP="006B076A">
            <w:pPr>
              <w:pStyle w:val="Nidungvnbn"/>
              <w:ind w:firstLine="0"/>
            </w:pPr>
            <w:r w:rsidRPr="00424229">
              <w:t>RMSProp</w:t>
            </w:r>
          </w:p>
        </w:tc>
        <w:tc>
          <w:tcPr>
            <w:tcW w:w="5947" w:type="dxa"/>
          </w:tcPr>
          <w:p w14:paraId="7290DB7B" w14:textId="57F22622" w:rsidR="00424229" w:rsidRPr="00424229" w:rsidRDefault="00424229" w:rsidP="009C6D6C">
            <w:pPr>
              <w:spacing w:line="360" w:lineRule="auto"/>
            </w:pPr>
            <w:r w:rsidRPr="00424229">
              <w:t>Root Mean Square Propogation</w:t>
            </w:r>
          </w:p>
        </w:tc>
      </w:tr>
    </w:tbl>
    <w:p w14:paraId="3177B4C5" w14:textId="77777777" w:rsidR="00DB2364" w:rsidRPr="00083E0D" w:rsidRDefault="00DB2364">
      <w:pPr>
        <w:spacing w:after="200" w:line="276" w:lineRule="auto"/>
        <w:rPr>
          <w:sz w:val="26"/>
          <w:szCs w:val="26"/>
        </w:rPr>
      </w:pPr>
    </w:p>
    <w:p w14:paraId="585EC308" w14:textId="77777777" w:rsidR="00743F7E" w:rsidRPr="00083E0D" w:rsidRDefault="00DB2364">
      <w:pPr>
        <w:spacing w:after="200" w:line="276" w:lineRule="auto"/>
        <w:rPr>
          <w:sz w:val="26"/>
          <w:szCs w:val="26"/>
        </w:rPr>
        <w:sectPr w:rsidR="00743F7E" w:rsidRPr="00083E0D" w:rsidSect="00602D02">
          <w:headerReference w:type="default" r:id="rId11"/>
          <w:pgSz w:w="11906" w:h="16838" w:code="9"/>
          <w:pgMar w:top="1985" w:right="1134" w:bottom="1701" w:left="1985" w:header="720" w:footer="720" w:gutter="0"/>
          <w:pgNumType w:fmt="lowerRoman"/>
          <w:cols w:space="720"/>
          <w:docGrid w:linePitch="360"/>
        </w:sectPr>
      </w:pPr>
      <w:r w:rsidRPr="00083E0D">
        <w:rPr>
          <w:sz w:val="26"/>
          <w:szCs w:val="26"/>
        </w:rPr>
        <w:br w:type="page"/>
      </w:r>
    </w:p>
    <w:p w14:paraId="24906F24" w14:textId="77777777" w:rsidR="00C02DAA" w:rsidRDefault="00C02DAA" w:rsidP="00432035">
      <w:pPr>
        <w:pStyle w:val="Heading1"/>
      </w:pPr>
      <w:bookmarkStart w:id="5" w:name="_Toc153624177"/>
      <w:r w:rsidRPr="00C02DAA">
        <w:lastRenderedPageBreak/>
        <w:t>CÁC PHƯƠNG PHÁP OPTIMIZER</w:t>
      </w:r>
      <w:bookmarkEnd w:id="5"/>
    </w:p>
    <w:p w14:paraId="5A3630B8" w14:textId="6BF7DCE8" w:rsidR="00C02DAA" w:rsidRDefault="00C02DAA" w:rsidP="00C02DAA">
      <w:pPr>
        <w:pStyle w:val="Heading2"/>
      </w:pPr>
      <w:bookmarkStart w:id="6" w:name="_Toc153624178"/>
      <w:r>
        <w:t>Tổng quan</w:t>
      </w:r>
      <w:bookmarkEnd w:id="6"/>
    </w:p>
    <w:p w14:paraId="1EE296DC" w14:textId="05439823" w:rsidR="00C02DAA" w:rsidRPr="00C02DAA" w:rsidRDefault="00C02DAA" w:rsidP="00C02DAA">
      <w:pPr>
        <w:pStyle w:val="Nidungvnbn"/>
      </w:pPr>
      <w:r w:rsidRPr="00C02DAA">
        <w:t>Optimizer là một thuật toán được sử dụng để cập nhật các tham số của mô hình học máy trong quá trình huấn luyện. Optimizer tìm cách tìm ra tập hợp tham số tối ưu nhất để giảm thiểu hàm mất mát của mô hình.</w:t>
      </w:r>
      <w:r>
        <w:t xml:space="preserve"> Ngoài ra, </w:t>
      </w:r>
      <w:r w:rsidRPr="00C02DAA">
        <w:t>Optimizer</w:t>
      </w:r>
      <w:r>
        <w:t xml:space="preserve"> là cơ sở để xây dựng mô hình neral network.</w:t>
      </w:r>
    </w:p>
    <w:p w14:paraId="29792F77" w14:textId="77777777" w:rsidR="00C02DAA" w:rsidRDefault="00C02DAA" w:rsidP="00C02DAA">
      <w:pPr>
        <w:pStyle w:val="Heading2"/>
      </w:pPr>
      <w:r w:rsidRPr="00C02DAA">
        <w:t xml:space="preserve"> </w:t>
      </w:r>
      <w:bookmarkStart w:id="7" w:name="_Toc153624179"/>
      <w:r>
        <w:t>Các phương pháp optimizer phổ biến</w:t>
      </w:r>
      <w:bookmarkEnd w:id="7"/>
    </w:p>
    <w:p w14:paraId="4EF19C95" w14:textId="77777777" w:rsidR="00C02DAA" w:rsidRDefault="00C02DAA" w:rsidP="00C02DAA">
      <w:pPr>
        <w:pStyle w:val="Heading3"/>
      </w:pPr>
      <w:bookmarkStart w:id="8" w:name="_Toc153624180"/>
      <w:r>
        <w:t>Gradient descent</w:t>
      </w:r>
      <w:bookmarkEnd w:id="8"/>
    </w:p>
    <w:p w14:paraId="54FFE7AB" w14:textId="77777777" w:rsidR="003523E8" w:rsidRDefault="00C02DAA" w:rsidP="00C02DAA">
      <w:pPr>
        <w:pStyle w:val="Nidungvnbn"/>
        <w:numPr>
          <w:ilvl w:val="0"/>
          <w:numId w:val="26"/>
        </w:numPr>
      </w:pPr>
      <w:r w:rsidRPr="00C02DAA">
        <w:t xml:space="preserve">Vấn đề được đặt ra là trong các bài toán </w:t>
      </w:r>
      <w:r>
        <w:t>tối ưu</w:t>
      </w:r>
      <w:r w:rsidR="003575E8">
        <w:t xml:space="preserve"> là tìm điểm nhỏ nhất của một hàm số. Đánh giá cho thấy như việc tìm global minium của các hàm mất mát rất phức tạp trong machine learning, và có thể là bất khả thi</w:t>
      </w:r>
      <w:r w:rsidR="003523E8">
        <w:t>. Tuy nhiên, local minium là nghiệm của phương trình đạo hàm bằng 0 có thể dùng để thay vào các điểm làm cho hàm có giá trị nhỏ nhất, nhưng việc tìm đạo hàm bằng 0 là bất khả thi.</w:t>
      </w:r>
    </w:p>
    <w:p w14:paraId="16279E25" w14:textId="649CB145" w:rsidR="0070102D" w:rsidRDefault="003523E8" w:rsidP="00C02DAA">
      <w:pPr>
        <w:pStyle w:val="Nidungvnbn"/>
        <w:numPr>
          <w:ilvl w:val="0"/>
          <w:numId w:val="26"/>
        </w:numPr>
      </w:pPr>
      <w:r w:rsidRPr="003523E8">
        <w:t>Gradient Descent là hướng tiếp cận được dùng nhiều nhất để th</w:t>
      </w:r>
      <w:r>
        <w:t xml:space="preserve">ực hiện việc xuất phát từ một điểm gần với nghiệm của </w:t>
      </w:r>
      <w:r w:rsidR="008D232F">
        <w:t>bài</w:t>
      </w:r>
      <w:r>
        <w:t xml:space="preserve"> toán, sau đó dùng một phép lặp </w:t>
      </w:r>
      <w:r w:rsidR="0070102D">
        <w:t>để tiến dần đến điểm cần tìm, nghĩa là đến gần đạo hàm bằng 0.</w:t>
      </w:r>
    </w:p>
    <w:p w14:paraId="25DB30DF" w14:textId="2585EE65" w:rsidR="0070102D" w:rsidRDefault="0070102D" w:rsidP="00C02DAA">
      <w:pPr>
        <w:pStyle w:val="Nidungvnbn"/>
        <w:numPr>
          <w:ilvl w:val="0"/>
          <w:numId w:val="26"/>
        </w:numPr>
        <w:rPr>
          <w:lang w:val="fr-FR"/>
        </w:rPr>
      </w:pPr>
      <w:r w:rsidRPr="0070102D">
        <w:rPr>
          <w:lang w:val="fr-FR"/>
        </w:rPr>
        <w:t>Với Gradient Descent cho h</w:t>
      </w:r>
      <w:r>
        <w:rPr>
          <w:lang w:val="fr-FR"/>
        </w:rPr>
        <w:t>àm 1 biến :</w:t>
      </w:r>
    </w:p>
    <w:p w14:paraId="1E175D54" w14:textId="115F7E07" w:rsidR="007840EA" w:rsidRDefault="007840EA" w:rsidP="007840EA">
      <w:pPr>
        <w:pStyle w:val="Nidungvnbn"/>
        <w:numPr>
          <w:ilvl w:val="0"/>
          <w:numId w:val="27"/>
        </w:numPr>
        <w:rPr>
          <w:lang w:val="fr-FR"/>
        </w:rPr>
      </w:pPr>
      <w:r>
        <w:rPr>
          <w:lang w:val="fr-FR"/>
        </w:rPr>
        <w:t>Xét hàm một biến f(x). Thuật toán sẽ tìm cực tiểu của hàm số bằng cách tạo ra giá trị ngẫu nhiên x. Sau đó, di chuyển x ngược hướng với đạo hàm của f(x)</w:t>
      </w:r>
      <w:r w:rsidR="006D08E8">
        <w:rPr>
          <w:lang w:val="fr-FR"/>
        </w:rPr>
        <w:t xml:space="preserve"> và lặp đi lặp lại cho đến khi đạt tới một ngưỡng nào đó.</w:t>
      </w:r>
    </w:p>
    <w:p w14:paraId="5F525CD1" w14:textId="6156D7FC" w:rsidR="006D08E8" w:rsidRDefault="006D08E8" w:rsidP="006D08E8">
      <w:pPr>
        <w:pStyle w:val="Nidungvnbn"/>
        <w:numPr>
          <w:ilvl w:val="0"/>
          <w:numId w:val="27"/>
        </w:numPr>
        <w:rPr>
          <w:lang w:val="fr-FR"/>
        </w:rPr>
      </w:pPr>
      <w:r w:rsidRPr="006D08E8">
        <w:rPr>
          <w:lang w:val="fr-FR"/>
        </w:rPr>
        <w:t>Công thức cập nhật x như sau</w:t>
      </w:r>
      <w:r>
        <w:rPr>
          <w:lang w:val="fr-FR"/>
        </w:rPr>
        <w:t> :</w:t>
      </w:r>
    </w:p>
    <w:p w14:paraId="766496A1" w14:textId="3C664ABD" w:rsidR="006D08E8" w:rsidRPr="006D08E8" w:rsidRDefault="00137650" w:rsidP="006D08E8">
      <w:pPr>
        <w:pStyle w:val="Nidungvnbn"/>
        <w:ind w:left="1440" w:firstLine="0"/>
        <w:rPr>
          <w:lang w:val="fr-FR"/>
        </w:rPr>
      </w:pPr>
      <m:oMathPara>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t+1</m:t>
              </m:r>
            </m:sub>
          </m:sSub>
          <m:r>
            <w:rPr>
              <w:rFonts w:ascii="Cambria Math" w:hAnsi="Cambria Math"/>
              <w:lang w:val="fr-FR"/>
            </w:rPr>
            <m:t>= </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 - </m:t>
          </m:r>
          <m:r>
            <m:rPr>
              <m:sty m:val="p"/>
            </m:rPr>
            <w:rPr>
              <w:rFonts w:ascii="Cambria Math" w:hAnsi="Cambria Math"/>
              <w:lang w:val="fr-FR"/>
            </w:rPr>
            <m:t>α</m:t>
          </m:r>
          <m:r>
            <w:rPr>
              <w:rFonts w:ascii="Cambria Math" w:hAnsi="Cambria Math"/>
              <w:lang w:val="fr-FR"/>
            </w:rPr>
            <m:t>.</m:t>
          </m:r>
          <m:sSup>
            <m:sSupPr>
              <m:ctrlPr>
                <w:rPr>
                  <w:rFonts w:ascii="Cambria Math" w:hAnsi="Cambria Math"/>
                  <w:i/>
                  <w:lang w:val="fr-FR"/>
                </w:rPr>
              </m:ctrlPr>
            </m:sSupPr>
            <m:e>
              <m:r>
                <m:rPr>
                  <m:sty m:val="p"/>
                </m:rPr>
                <w:rPr>
                  <w:rFonts w:ascii="Cambria Math" w:hAnsi="Cambria Math"/>
                  <w:lang w:val="fr-FR"/>
                </w:rPr>
                <m:t>f</m:t>
              </m:r>
            </m:e>
            <m:sup>
              <m:r>
                <w:rPr>
                  <w:rFonts w:ascii="Cambria Math" w:hAnsi="Cambria Math"/>
                  <w:lang w:val="fr-FR"/>
                </w:rPr>
                <m:t>'</m:t>
              </m:r>
            </m:sup>
          </m:sSup>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e>
          </m:d>
        </m:oMath>
      </m:oMathPara>
    </w:p>
    <w:p w14:paraId="72666182" w14:textId="77777777" w:rsidR="006D08E8" w:rsidRDefault="006D08E8" w:rsidP="006D08E8">
      <w:pPr>
        <w:pStyle w:val="Nidungvnbn"/>
        <w:ind w:left="1440" w:firstLine="0"/>
        <w:rPr>
          <w:lang w:val="fr-FR"/>
        </w:rPr>
      </w:pPr>
      <w:r>
        <w:rPr>
          <w:lang w:val="fr-FR"/>
        </w:rPr>
        <w:t>Trong đó :</w:t>
      </w:r>
    </w:p>
    <w:p w14:paraId="47FE13FC" w14:textId="071AC069" w:rsidR="006D08E8" w:rsidRDefault="00137650" w:rsidP="006D08E8">
      <w:pPr>
        <w:pStyle w:val="Nidungvnbn"/>
        <w:ind w:left="1440" w:firstLine="0"/>
        <w:rPr>
          <w:lang w:val="fr-FR"/>
        </w:rPr>
      </w:pP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oMath>
      <w:r w:rsidR="006D08E8">
        <w:rPr>
          <w:lang w:val="fr-FR"/>
        </w:rPr>
        <w:t xml:space="preserve"> là giá trị x tại bước thứ t</w:t>
      </w:r>
    </w:p>
    <w:p w14:paraId="0C8B4B67" w14:textId="77777777" w:rsidR="006D08E8" w:rsidRDefault="006D08E8" w:rsidP="006D08E8">
      <w:pPr>
        <w:pStyle w:val="Nidungvnbn"/>
        <w:ind w:left="1440" w:firstLine="0"/>
      </w:pPr>
      <m:oMath>
        <m:r>
          <m:rPr>
            <m:sty m:val="p"/>
          </m:rPr>
          <w:rPr>
            <w:rFonts w:ascii="Cambria Math" w:hAnsi="Cambria Math"/>
            <w:lang w:val="fr-FR"/>
          </w:rPr>
          <m:t>α</m:t>
        </m:r>
      </m:oMath>
      <w:r w:rsidRPr="006D08E8">
        <w:t xml:space="preserve"> là learning rate (</w:t>
      </w:r>
      <w:r>
        <w:t>tốc độ học)</w:t>
      </w:r>
    </w:p>
    <w:p w14:paraId="42AAC1CD" w14:textId="77777777" w:rsidR="006D08E8" w:rsidRPr="00E0517F" w:rsidRDefault="00137650" w:rsidP="006D08E8">
      <w:pPr>
        <w:pStyle w:val="Nidungvnbn"/>
        <w:ind w:left="1440" w:firstLine="0"/>
        <w:rPr>
          <w:rFonts w:eastAsiaTheme="minorEastAsia"/>
        </w:rPr>
      </w:pPr>
      <m:oMath>
        <m:sSup>
          <m:sSupPr>
            <m:ctrlPr>
              <w:rPr>
                <w:rFonts w:ascii="Cambria Math" w:hAnsi="Cambria Math"/>
                <w:i/>
                <w:lang w:val="fr-FR"/>
              </w:rPr>
            </m:ctrlPr>
          </m:sSupPr>
          <m:e>
            <m:r>
              <m:rPr>
                <m:sty m:val="p"/>
              </m:rPr>
              <w:rPr>
                <w:rFonts w:ascii="Cambria Math" w:hAnsi="Cambria Math"/>
              </w:rPr>
              <m:t>f</m:t>
            </m:r>
          </m:e>
          <m:sup>
            <m:r>
              <w:rPr>
                <w:rFonts w:ascii="Cambria Math" w:hAnsi="Cambria Math"/>
              </w:rPr>
              <m:t>'</m:t>
            </m:r>
          </m:sup>
        </m:sSup>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e>
        </m:d>
      </m:oMath>
      <w:r w:rsidR="006D08E8" w:rsidRPr="006D08E8">
        <w:rPr>
          <w:rFonts w:eastAsiaTheme="minorEastAsia"/>
        </w:rPr>
        <w:t xml:space="preserve"> là đạo hàm của hàm f t</w:t>
      </w:r>
      <w:r w:rsidR="006D08E8">
        <w:rPr>
          <w:rFonts w:eastAsiaTheme="minorEastAsia"/>
        </w:rPr>
        <w:t xml:space="preserve">ại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oMath>
    </w:p>
    <w:p w14:paraId="2FC208AE" w14:textId="226DA55D" w:rsidR="00F208D5" w:rsidRPr="00E0517F" w:rsidRDefault="00F208D5" w:rsidP="00F208D5">
      <w:pPr>
        <w:pStyle w:val="Nidungvnbn"/>
        <w:numPr>
          <w:ilvl w:val="0"/>
          <w:numId w:val="26"/>
        </w:numPr>
        <w:rPr>
          <w:rFonts w:eastAsiaTheme="minorEastAsia"/>
        </w:rPr>
      </w:pPr>
      <w:r w:rsidRPr="00E0517F">
        <w:rPr>
          <w:rFonts w:eastAsiaTheme="minorEastAsia"/>
        </w:rPr>
        <w:t>Với hàm nhiều biến</w:t>
      </w:r>
      <w:r w:rsidR="00507ED4" w:rsidRPr="00E0517F">
        <w:rPr>
          <w:rFonts w:eastAsiaTheme="minorEastAsia"/>
        </w:rPr>
        <w:t xml:space="preserve"> </w:t>
      </w:r>
      <m:oMath>
        <m:r>
          <m:rPr>
            <m:sty m:val="p"/>
          </m:rPr>
          <w:rPr>
            <w:rFonts w:ascii="Cambria Math" w:eastAsiaTheme="minorEastAsia" w:hAnsi="Cambria Math"/>
          </w:rPr>
          <m:t>f</m:t>
        </m:r>
        <m:d>
          <m:dPr>
            <m:ctrlPr>
              <w:rPr>
                <w:rFonts w:ascii="Cambria Math" w:eastAsiaTheme="minorEastAsia" w:hAnsi="Cambria Math"/>
                <w:i/>
                <w:lang w:val="fr-FR"/>
              </w:rPr>
            </m:ctrlPr>
          </m:dPr>
          <m:e>
            <m:acc>
              <m:accPr>
                <m:chr m:val="⃗"/>
                <m:ctrlPr>
                  <w:rPr>
                    <w:rFonts w:ascii="Cambria Math" w:eastAsiaTheme="minorEastAsia" w:hAnsi="Cambria Math"/>
                    <w:lang w:val="fr-FR"/>
                  </w:rPr>
                </m:ctrlPr>
              </m:accPr>
              <m:e>
                <m:r>
                  <w:rPr>
                    <w:rFonts w:ascii="Cambria Math" w:eastAsiaTheme="minorEastAsia" w:hAnsi="Cambria Math"/>
                    <w:lang w:val="fr-FR"/>
                  </w:rPr>
                  <m:t>x</m:t>
                </m:r>
              </m:e>
            </m:acc>
          </m:e>
        </m:d>
      </m:oMath>
      <w:r w:rsidRPr="00E0517F">
        <w:rPr>
          <w:rFonts w:eastAsiaTheme="minorEastAsia"/>
        </w:rPr>
        <w:t> :</w:t>
      </w:r>
    </w:p>
    <w:p w14:paraId="2B3B64BC" w14:textId="7F00D555" w:rsidR="00F208D5" w:rsidRPr="00E0517F" w:rsidRDefault="00F208D5" w:rsidP="00F208D5">
      <w:pPr>
        <w:pStyle w:val="Nidungvnbn"/>
        <w:numPr>
          <w:ilvl w:val="0"/>
          <w:numId w:val="27"/>
        </w:numPr>
        <w:rPr>
          <w:rFonts w:eastAsiaTheme="minorEastAsia"/>
        </w:rPr>
      </w:pPr>
      <w:r w:rsidRPr="00E0517F">
        <w:rPr>
          <w:rFonts w:eastAsiaTheme="minorEastAsia"/>
        </w:rPr>
        <w:t xml:space="preserve">Tính gradient (vector đạo hàm) của hàm f tại một biến ngẫu nhiên </w:t>
      </w:r>
      <m:oMath>
        <m:acc>
          <m:accPr>
            <m:chr m:val="⃗"/>
            <m:ctrlPr>
              <w:rPr>
                <w:rFonts w:ascii="Cambria Math" w:eastAsiaTheme="minorEastAsia" w:hAnsi="Cambria Math"/>
                <w:lang w:val="fr-FR"/>
              </w:rPr>
            </m:ctrlPr>
          </m:accPr>
          <m:e>
            <m:r>
              <w:rPr>
                <w:rFonts w:ascii="Cambria Math" w:eastAsiaTheme="minorEastAsia" w:hAnsi="Cambria Math"/>
                <w:lang w:val="fr-FR"/>
              </w:rPr>
              <m:t>x</m:t>
            </m:r>
          </m:e>
        </m:acc>
      </m:oMath>
      <w:r w:rsidRPr="00E0517F">
        <w:rPr>
          <w:rFonts w:eastAsiaTheme="minorEastAsia"/>
        </w:rPr>
        <w:t xml:space="preserve">, sau đó di chuyển </w:t>
      </w:r>
      <m:oMath>
        <m:acc>
          <m:accPr>
            <m:chr m:val="⃗"/>
            <m:ctrlPr>
              <w:rPr>
                <w:rFonts w:ascii="Cambria Math" w:eastAsiaTheme="minorEastAsia" w:hAnsi="Cambria Math"/>
                <w:lang w:val="fr-FR"/>
              </w:rPr>
            </m:ctrlPr>
          </m:accPr>
          <m:e>
            <m:r>
              <w:rPr>
                <w:rFonts w:ascii="Cambria Math" w:eastAsiaTheme="minorEastAsia" w:hAnsi="Cambria Math"/>
                <w:lang w:val="fr-FR"/>
              </w:rPr>
              <m:t>x</m:t>
            </m:r>
          </m:e>
        </m:acc>
      </m:oMath>
      <w:r w:rsidRPr="00E0517F">
        <w:rPr>
          <w:rFonts w:eastAsiaTheme="minorEastAsia"/>
        </w:rPr>
        <w:t xml:space="preserve"> ngược hướng với gradient</w:t>
      </w:r>
    </w:p>
    <w:p w14:paraId="5E0509B3" w14:textId="740FCD09" w:rsidR="00507ED4" w:rsidRPr="00E0517F" w:rsidRDefault="00507ED4" w:rsidP="00F208D5">
      <w:pPr>
        <w:pStyle w:val="Nidungvnbn"/>
        <w:numPr>
          <w:ilvl w:val="0"/>
          <w:numId w:val="27"/>
        </w:numPr>
        <w:rPr>
          <w:rFonts w:eastAsiaTheme="minorEastAsia"/>
        </w:rPr>
      </w:pPr>
      <w:r w:rsidRPr="00E0517F">
        <w:rPr>
          <w:rFonts w:eastAsiaTheme="minorEastAsia"/>
        </w:rPr>
        <w:t xml:space="preserve">Công thức cập nhật </w:t>
      </w:r>
      <m:oMath>
        <m:acc>
          <m:accPr>
            <m:chr m:val="⃗"/>
            <m:ctrlPr>
              <w:rPr>
                <w:rFonts w:ascii="Cambria Math" w:eastAsiaTheme="minorEastAsia" w:hAnsi="Cambria Math"/>
                <w:lang w:val="fr-FR"/>
              </w:rPr>
            </m:ctrlPr>
          </m:accPr>
          <m:e>
            <m:r>
              <w:rPr>
                <w:rFonts w:ascii="Cambria Math" w:eastAsiaTheme="minorEastAsia" w:hAnsi="Cambria Math"/>
                <w:lang w:val="fr-FR"/>
              </w:rPr>
              <m:t>x</m:t>
            </m:r>
          </m:e>
        </m:acc>
        <m:r>
          <w:rPr>
            <w:rFonts w:ascii="Cambria Math" w:eastAsiaTheme="minorEastAsia" w:hAnsi="Cambria Math"/>
          </w:rPr>
          <m:t> </m:t>
        </m:r>
      </m:oMath>
      <w:r w:rsidRPr="00E0517F">
        <w:rPr>
          <w:rFonts w:eastAsiaTheme="minorEastAsia"/>
        </w:rPr>
        <w:t>:</w:t>
      </w:r>
    </w:p>
    <w:p w14:paraId="1D39CD61" w14:textId="177FEDF1" w:rsidR="00507ED4" w:rsidRPr="00507ED4" w:rsidRDefault="00137650" w:rsidP="00507ED4">
      <w:pPr>
        <w:pStyle w:val="Nidungvnbn"/>
        <w:ind w:left="1440" w:firstLine="0"/>
        <w:rPr>
          <w:rFonts w:eastAsiaTheme="minorEastAsia"/>
        </w:rPr>
      </w:pPr>
      <m:oMathPara>
        <m:oMath>
          <m:sSub>
            <m:sSubPr>
              <m:ctrlPr>
                <w:rPr>
                  <w:rFonts w:ascii="Cambria Math" w:eastAsiaTheme="minorEastAsia" w:hAnsi="Cambria Math"/>
                  <w:i/>
                  <w:iCs/>
                </w:rPr>
              </m:ctrlPr>
            </m:sSubPr>
            <m:e>
              <m:acc>
                <m:accPr>
                  <m:chr m:val="⃗"/>
                  <m:ctrlPr>
                    <w:rPr>
                      <w:rFonts w:ascii="Cambria Math" w:eastAsiaTheme="minorEastAsia" w:hAnsi="Cambria Math"/>
                      <w:iCs/>
                    </w:rPr>
                  </m:ctrlPr>
                </m:accPr>
                <m:e>
                  <m:r>
                    <w:rPr>
                      <w:rFonts w:ascii="Cambria Math" w:eastAsiaTheme="minorEastAsia" w:hAnsi="Cambria Math"/>
                    </w:rPr>
                    <m:t>x</m:t>
                  </m:r>
                </m:e>
              </m:acc>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-α*∇f</m:t>
          </m:r>
          <m:d>
            <m:dPr>
              <m:ctrlPr>
                <w:rPr>
                  <w:rFonts w:ascii="Cambria Math" w:eastAsiaTheme="minorEastAsia" w:hAnsi="Cambria Math"/>
                  <w:b/>
                  <w:i/>
                </w:rPr>
              </m:ctrlPr>
            </m:dPr>
            <m:e>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m:t>
              </m:r>
              <m:ctrlPr>
                <w:rPr>
                  <w:rFonts w:ascii="Cambria Math" w:eastAsiaTheme="minorEastAsia" w:hAnsi="Cambria Math"/>
                  <w:i/>
                </w:rPr>
              </m:ctrlPr>
            </m:e>
          </m:d>
        </m:oMath>
      </m:oMathPara>
    </w:p>
    <w:p w14:paraId="086C619B" w14:textId="48ADBCCD" w:rsidR="00507ED4" w:rsidRDefault="00507ED4" w:rsidP="00507ED4">
      <w:pPr>
        <w:pStyle w:val="Nidungvnbn"/>
        <w:rPr>
          <w:rFonts w:eastAsiaTheme="minorEastAsia"/>
          <w:lang w:val="fr-FR"/>
        </w:rPr>
      </w:pPr>
      <w:r>
        <w:rPr>
          <w:rFonts w:eastAsiaTheme="minorEastAsia"/>
          <w:lang w:val="fr-FR"/>
        </w:rPr>
        <w:tab/>
        <w:t xml:space="preserve">Trong đó : </w:t>
      </w:r>
    </w:p>
    <w:p w14:paraId="644D776A" w14:textId="71BA887D" w:rsidR="00755BEC" w:rsidRDefault="00137650" w:rsidP="00755BEC">
      <w:pPr>
        <w:pStyle w:val="Nidungvnbn"/>
        <w:ind w:left="1440" w:firstLine="0"/>
        <w:rPr>
          <w:lang w:val="fr-FR"/>
        </w:rPr>
      </w:pPr>
      <m:oMath>
        <m:sSub>
          <m:sSubPr>
            <m:ctrlPr>
              <w:rPr>
                <w:rFonts w:ascii="Cambria Math" w:eastAsiaTheme="minorEastAsia" w:hAnsi="Cambria Math"/>
                <w:i/>
                <w:iCs/>
              </w:rPr>
            </m:ctrlPr>
          </m:sSubPr>
          <m:e>
            <m:acc>
              <m:accPr>
                <m:chr m:val="⃗"/>
                <m:ctrlPr>
                  <w:rPr>
                    <w:rFonts w:ascii="Cambria Math" w:eastAsiaTheme="minorEastAsia" w:hAnsi="Cambria Math"/>
                    <w:iCs/>
                  </w:rPr>
                </m:ctrlPr>
              </m:accPr>
              <m:e>
                <m:r>
                  <w:rPr>
                    <w:rFonts w:ascii="Cambria Math" w:eastAsiaTheme="minorEastAsia" w:hAnsi="Cambria Math"/>
                  </w:rPr>
                  <m:t>x</m:t>
                </m:r>
              </m:e>
            </m:acc>
          </m:e>
          <m:sub>
            <m:r>
              <w:rPr>
                <w:rFonts w:ascii="Cambria Math" w:eastAsiaTheme="minorEastAsia" w:hAnsi="Cambria Math"/>
              </w:rPr>
              <m:t>t</m:t>
            </m:r>
          </m:sub>
        </m:sSub>
      </m:oMath>
      <w:r w:rsidR="00755BEC">
        <w:rPr>
          <w:lang w:val="fr-FR"/>
        </w:rPr>
        <w:t xml:space="preserve"> là giá trị x tại bước thứ t</w:t>
      </w:r>
    </w:p>
    <w:p w14:paraId="4A5AB169" w14:textId="77777777" w:rsidR="00755BEC" w:rsidRDefault="00755BEC" w:rsidP="00755BEC">
      <w:pPr>
        <w:pStyle w:val="Nidungvnbn"/>
        <w:ind w:left="1440" w:firstLine="0"/>
      </w:pPr>
      <m:oMath>
        <m:r>
          <w:rPr>
            <w:rFonts w:ascii="Cambria Math" w:hAnsi="Cambria Math"/>
            <w:lang w:val="fr-FR"/>
          </w:rPr>
          <m:t>α</m:t>
        </m:r>
      </m:oMath>
      <w:r w:rsidRPr="006D08E8">
        <w:t xml:space="preserve"> là learning rate (</w:t>
      </w:r>
      <w:r>
        <w:t>tốc độ học)</w:t>
      </w:r>
    </w:p>
    <w:p w14:paraId="0B2C0F86" w14:textId="594E154A" w:rsidR="00755BEC" w:rsidRDefault="00137650" w:rsidP="00755BEC">
      <w:pPr>
        <w:pStyle w:val="Nidungvnbn"/>
        <w:ind w:left="1440" w:firstLine="0"/>
        <w:rPr>
          <w:rFonts w:eastAsiaTheme="minorEastAsia"/>
          <w:iCs/>
        </w:rPr>
      </w:pPr>
      <m:oMath>
        <m:sSup>
          <m:sSupPr>
            <m:ctrlPr>
              <w:rPr>
                <w:rFonts w:ascii="Cambria Math" w:hAnsi="Cambria Math"/>
                <w:i/>
                <w:lang w:val="fr-FR"/>
              </w:rPr>
            </m:ctrlPr>
          </m:sSupPr>
          <m:e>
            <m:r>
              <w:rPr>
                <w:rFonts w:ascii="Cambria Math" w:hAnsi="Cambria Math"/>
                <w:lang w:val="fr-FR"/>
              </w:rPr>
              <m:t>f</m:t>
            </m:r>
          </m:e>
          <m:sup>
            <m:r>
              <w:rPr>
                <w:rFonts w:ascii="Cambria Math" w:hAnsi="Cambria Math"/>
              </w:rPr>
              <m:t>'</m:t>
            </m:r>
          </m:sup>
        </m:sSup>
        <m:d>
          <m:dPr>
            <m:ctrlPr>
              <w:rPr>
                <w:rFonts w:ascii="Cambria Math" w:hAnsi="Cambria Math"/>
                <w:i/>
                <w:lang w:val="fr-FR"/>
              </w:rPr>
            </m:ctrlPr>
          </m:dPr>
          <m:e>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e>
        </m:d>
      </m:oMath>
      <w:r w:rsidR="00755BEC" w:rsidRPr="006D08E8">
        <w:rPr>
          <w:rFonts w:eastAsiaTheme="minorEastAsia"/>
        </w:rPr>
        <w:t xml:space="preserve"> là đạo hàm của hàm f t</w:t>
      </w:r>
      <w:r w:rsidR="00755BEC">
        <w:rPr>
          <w:rFonts w:eastAsiaTheme="minorEastAsia"/>
        </w:rPr>
        <w:t xml:space="preserve">ại </w:t>
      </w:r>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oMath>
    </w:p>
    <w:p w14:paraId="2393A415" w14:textId="61423CC4" w:rsidR="00E0517F" w:rsidRDefault="00E0517F" w:rsidP="00E0517F">
      <w:pPr>
        <w:pStyle w:val="Nidungvnbn"/>
        <w:numPr>
          <w:ilvl w:val="0"/>
          <w:numId w:val="26"/>
        </w:numPr>
        <w:rPr>
          <w:rFonts w:eastAsiaTheme="minorEastAsia"/>
        </w:rPr>
      </w:pPr>
      <w:r>
        <w:rPr>
          <w:rFonts w:eastAsiaTheme="minorEastAsia"/>
        </w:rPr>
        <w:t xml:space="preserve">Ưu điểm: </w:t>
      </w:r>
    </w:p>
    <w:p w14:paraId="45220558" w14:textId="1D53BA64" w:rsidR="00E0517F" w:rsidRDefault="00E0517F" w:rsidP="00E0517F">
      <w:pPr>
        <w:pStyle w:val="Nidungvnbn"/>
        <w:numPr>
          <w:ilvl w:val="0"/>
          <w:numId w:val="27"/>
        </w:numPr>
        <w:rPr>
          <w:rFonts w:eastAsiaTheme="minorEastAsia"/>
        </w:rPr>
      </w:pPr>
      <w:r>
        <w:rPr>
          <w:rFonts w:eastAsiaTheme="minorEastAsia"/>
        </w:rPr>
        <w:t>Là một phương pháp đơn giản và hiệu quả.</w:t>
      </w:r>
    </w:p>
    <w:p w14:paraId="072B30E6" w14:textId="30225A4F" w:rsidR="00E0517F" w:rsidRDefault="00E0517F" w:rsidP="00E0517F">
      <w:pPr>
        <w:pStyle w:val="Nidungvnbn"/>
        <w:numPr>
          <w:ilvl w:val="0"/>
          <w:numId w:val="27"/>
        </w:numPr>
        <w:rPr>
          <w:rFonts w:eastAsiaTheme="minorEastAsia"/>
        </w:rPr>
      </w:pPr>
      <w:r>
        <w:rPr>
          <w:rFonts w:eastAsiaTheme="minorEastAsia"/>
        </w:rPr>
        <w:t>Được ứng dụng nhiều trong các mô hình học máy.</w:t>
      </w:r>
    </w:p>
    <w:p w14:paraId="40CC93A2" w14:textId="2B5B32E3" w:rsidR="00E0517F" w:rsidRDefault="00E0517F" w:rsidP="00E0517F">
      <w:pPr>
        <w:pStyle w:val="Nidungvnbn"/>
        <w:numPr>
          <w:ilvl w:val="0"/>
          <w:numId w:val="26"/>
        </w:numPr>
        <w:rPr>
          <w:rFonts w:eastAsiaTheme="minorEastAsia"/>
        </w:rPr>
      </w:pPr>
      <w:r>
        <w:rPr>
          <w:rFonts w:eastAsiaTheme="minorEastAsia"/>
        </w:rPr>
        <w:t>Nhược điểm:</w:t>
      </w:r>
    </w:p>
    <w:p w14:paraId="76A1F7AA" w14:textId="704842EB" w:rsidR="00E0517F" w:rsidRPr="00E0517F" w:rsidRDefault="00E0517F" w:rsidP="00E0517F">
      <w:pPr>
        <w:pStyle w:val="Nidungvnbn"/>
        <w:numPr>
          <w:ilvl w:val="0"/>
          <w:numId w:val="27"/>
        </w:numPr>
        <w:rPr>
          <w:rFonts w:eastAsiaTheme="minorEastAsia"/>
        </w:rPr>
      </w:pPr>
      <w:r>
        <w:rPr>
          <w:rFonts w:eastAsiaTheme="minorEastAsia"/>
        </w:rPr>
        <w:t>Có</w:t>
      </w:r>
      <w:r w:rsidRPr="00E0517F">
        <w:rPr>
          <w:rFonts w:eastAsiaTheme="minorEastAsia"/>
        </w:rPr>
        <w:t xml:space="preserve"> thể bị quá đà nếu learning rate quá lớn.</w:t>
      </w:r>
    </w:p>
    <w:p w14:paraId="3EA71916" w14:textId="68CF9F88" w:rsidR="00E0517F" w:rsidRDefault="00E0517F" w:rsidP="00E0517F">
      <w:pPr>
        <w:pStyle w:val="Nidungvnbn"/>
        <w:numPr>
          <w:ilvl w:val="0"/>
          <w:numId w:val="27"/>
        </w:numPr>
        <w:rPr>
          <w:rFonts w:eastAsiaTheme="minorEastAsia"/>
        </w:rPr>
      </w:pPr>
      <w:r>
        <w:rPr>
          <w:rFonts w:eastAsiaTheme="minorEastAsia"/>
        </w:rPr>
        <w:t>Có</w:t>
      </w:r>
      <w:r w:rsidRPr="00E0517F">
        <w:rPr>
          <w:rFonts w:eastAsiaTheme="minorEastAsia"/>
        </w:rPr>
        <w:t xml:space="preserve"> thể không hội tụ nếu hàm mục tiêu có gradient không ổn định.</w:t>
      </w:r>
    </w:p>
    <w:p w14:paraId="00281900" w14:textId="3DFD859F" w:rsidR="00E0517F" w:rsidRDefault="008D5DF8" w:rsidP="00E0517F">
      <w:pPr>
        <w:pStyle w:val="Heading3"/>
      </w:pPr>
      <w:bookmarkStart w:id="9" w:name="_Toc153624181"/>
      <w:r w:rsidRPr="008D5DF8">
        <w:t>Stochastic gradient descent</w:t>
      </w:r>
      <w:r w:rsidR="00AD7D80">
        <w:t xml:space="preserve"> (SGD)</w:t>
      </w:r>
      <w:bookmarkEnd w:id="9"/>
    </w:p>
    <w:p w14:paraId="3834AC7B" w14:textId="3D7F8219" w:rsidR="00AD7D80" w:rsidRDefault="008D5DF8" w:rsidP="00AD7D80">
      <w:pPr>
        <w:pStyle w:val="Nidungvnbn"/>
        <w:numPr>
          <w:ilvl w:val="0"/>
          <w:numId w:val="26"/>
        </w:numPr>
      </w:pPr>
      <w:r>
        <w:t>Thực hiện tính toán đạo hàm của hàm mất mát dựa trên chỉ một điểm x</w:t>
      </w:r>
      <w:r>
        <w:rPr>
          <w:vertAlign w:val="subscript"/>
        </w:rPr>
        <w:t>i</w:t>
      </w:r>
      <w:r>
        <w:t xml:space="preserve">. Sau đó, cập nhật </w:t>
      </w:r>
      <m:oMath>
        <m:r>
          <w:rPr>
            <w:rFonts w:ascii="Cambria Math" w:hAnsi="Cambria Math"/>
          </w:rPr>
          <m:t>θ</m:t>
        </m:r>
      </m:oMath>
      <w:r>
        <w:rPr>
          <w:rFonts w:eastAsiaTheme="minorEastAsia"/>
        </w:rPr>
        <w:t xml:space="preserve"> trên đọa hàm này. </w:t>
      </w:r>
      <w:r w:rsidR="00AD7D80">
        <w:rPr>
          <w:rFonts w:eastAsiaTheme="minorEastAsia"/>
        </w:rPr>
        <w:t>Thực hiện việc này trên từng điểm của bộ dữ liệu sau dó lặp lại quá trình trên</w:t>
      </w:r>
      <w:r w:rsidR="00AD7D80">
        <w:t xml:space="preserve">. </w:t>
      </w:r>
    </w:p>
    <w:p w14:paraId="3B09B35A" w14:textId="77777777" w:rsidR="00AD7D80" w:rsidRPr="00AD7D80" w:rsidRDefault="00AD7D80" w:rsidP="00AD7D80">
      <w:pPr>
        <w:pStyle w:val="Nidungvnbn"/>
        <w:numPr>
          <w:ilvl w:val="0"/>
          <w:numId w:val="26"/>
        </w:numPr>
      </w:pPr>
      <w:r w:rsidRPr="00AD7D80">
        <w:t>Mỗi lần đi qua toàn bộ tập dữ liệu được gọi là một epoch. Trong thuật toán Gradient Descent (GD), thông thường, mỗi epoch tương ứng với việc cập nhật một lần tham số</w:t>
      </w:r>
      <w:r>
        <w:t xml:space="preserve"> </w:t>
      </w:r>
      <m:oMath>
        <m:r>
          <w:rPr>
            <w:rFonts w:ascii="Cambria Math" w:hAnsi="Cambria Math"/>
          </w:rPr>
          <m:t>θ</m:t>
        </m:r>
      </m:oMath>
      <w:r>
        <w:rPr>
          <w:rFonts w:eastAsiaTheme="minorEastAsia"/>
        </w:rPr>
        <w:t xml:space="preserve">. </w:t>
      </w:r>
      <w:r w:rsidRPr="00AD7D80">
        <w:rPr>
          <w:rFonts w:eastAsiaTheme="minorEastAsia"/>
        </w:rPr>
        <w:t>Trong khi đó, với Stochastic Gradient Descent (SGD), mỗi epoch đều đồng nghĩa với</w:t>
      </w:r>
      <w:r>
        <w:rPr>
          <w:rFonts w:eastAsiaTheme="minorEastAsia"/>
        </w:rPr>
        <w:t xml:space="preserve"> N lần cập nhật </w:t>
      </w:r>
      <m:oMath>
        <m:r>
          <w:rPr>
            <w:rFonts w:ascii="Cambria Math" w:hAnsi="Cambria Math"/>
          </w:rPr>
          <m:t>θ</m:t>
        </m:r>
      </m:oMath>
      <w:r>
        <w:rPr>
          <w:rFonts w:eastAsiaTheme="minorEastAsia"/>
        </w:rPr>
        <w:t xml:space="preserve"> ( với N là số điểm dữ liệu).</w:t>
      </w:r>
    </w:p>
    <w:p w14:paraId="5FAEBFAA" w14:textId="6F51FEEF" w:rsidR="00AD7D80" w:rsidRDefault="00AD7D80" w:rsidP="00AD7D80">
      <w:pPr>
        <w:pStyle w:val="Nidungvnbn"/>
        <w:numPr>
          <w:ilvl w:val="0"/>
          <w:numId w:val="26"/>
        </w:numPr>
      </w:pPr>
      <w:r>
        <w:t xml:space="preserve">Việc cập nhật từng điểm dữ liệu </w:t>
      </w:r>
      <w:r w:rsidRPr="00AD7D80">
        <w:t xml:space="preserve">có thể làm giảm tốc độ thực hiện mỗi epoch. Tuy nhiên, từ một góc độ khác, SGD chỉ đòi hỏi một số lượng epoch rất nhỏ (thường chỉ cần khoảng 10 ở lần đầu tiên, sau đó chỉ cần </w:t>
      </w:r>
      <w:r w:rsidRPr="00AD7D80">
        <w:lastRenderedPageBreak/>
        <w:t>chạy dưới một epoch là đã có kết quả tốt). Do đó, SGD thích hợp cho các bài toán có cơ sở dữ liệu lớn và các bài toán yêu cầu mô hình thay đổi liên tụ</w:t>
      </w:r>
      <w:r>
        <w:t>c.</w:t>
      </w:r>
    </w:p>
    <w:p w14:paraId="37ADFE14" w14:textId="0B819140" w:rsidR="00AD7D80" w:rsidRDefault="00C32DD8" w:rsidP="00AD7D80">
      <w:pPr>
        <w:pStyle w:val="Nidungvnbn"/>
        <w:numPr>
          <w:ilvl w:val="0"/>
          <w:numId w:val="26"/>
        </w:numPr>
      </w:pPr>
      <w:r>
        <w:t>Sau mỗi epoch, thứ dự dữ liệu cần được xáo trộn ngẫu nhiên. Quy tác cập nhật của SGD:</w:t>
      </w:r>
    </w:p>
    <w:p w14:paraId="04AE048B" w14:textId="17062B46" w:rsidR="00C32DD8" w:rsidRPr="00C32DD8" w:rsidRDefault="00C32DD8" w:rsidP="00C32DD8">
      <w:pPr>
        <w:pStyle w:val="Nidungvnbn"/>
        <w:ind w:left="1080" w:firstLine="0"/>
        <w:rPr>
          <w:rFonts w:eastAsiaTheme="minorEastAsia"/>
        </w:rPr>
      </w:pPr>
      <m:oMathPara>
        <m:oMath>
          <m:r>
            <w:rPr>
              <w:rFonts w:ascii="Cambria Math" w:hAnsi="Cambria Math"/>
            </w:rPr>
            <m:t xml:space="preserve">θ = θ - </m:t>
          </m:r>
          <m:r>
            <m:rPr>
              <m:sty m:val="p"/>
            </m:rPr>
            <w:rPr>
              <w:rFonts w:ascii="Cambria Math" w:hAnsi="Cambria Math"/>
            </w:rPr>
            <m:t>n</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J(θ;</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2B6E628" w14:textId="18315FBF" w:rsidR="00C32DD8" w:rsidRPr="008D5DF8" w:rsidRDefault="00C32DD8" w:rsidP="00C32DD8">
      <w:pPr>
        <w:pStyle w:val="Nidungvnbn"/>
        <w:ind w:left="1080" w:firstLine="0"/>
      </w:pPr>
      <w:r>
        <w:t xml:space="preserve">Trong đó: </w:t>
      </w:r>
    </w:p>
    <w:p w14:paraId="64BBFEF0" w14:textId="6CA38B6B" w:rsidR="00E0517F" w:rsidRDefault="00C32DD8" w:rsidP="00977FF0">
      <w:pPr>
        <w:pStyle w:val="Nidungvnbn"/>
        <w:ind w:left="360"/>
        <w:rPr>
          <w:rFonts w:eastAsiaTheme="minorEastAsia"/>
        </w:rPr>
      </w:pPr>
      <m:oMath>
        <m:r>
          <w:rPr>
            <w:rFonts w:ascii="Cambria Math" w:hAnsi="Cambria Math"/>
          </w:rPr>
          <m:t>J(θ;</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C32DD8">
        <w:rPr>
          <w:rFonts w:eastAsiaTheme="minorEastAsia"/>
        </w:rPr>
        <w:t xml:space="preserve">: là hàm mất mát với 1 cặp điểm </w:t>
      </w:r>
      <w:r>
        <w:rPr>
          <w:rFonts w:eastAsiaTheme="minorEastAsia"/>
        </w:rPr>
        <w:t>dữ liệu là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p>
    <w:p w14:paraId="59287125" w14:textId="0989EE1B" w:rsidR="00FE0034" w:rsidRDefault="009423D8" w:rsidP="00977FF0">
      <w:pPr>
        <w:pStyle w:val="Heading3"/>
      </w:pPr>
      <w:bookmarkStart w:id="10" w:name="_Hlk153188587"/>
      <w:bookmarkStart w:id="11" w:name="_Toc153624182"/>
      <w:r w:rsidRPr="009423D8">
        <w:t>Mini-batch gradient descent</w:t>
      </w:r>
      <w:bookmarkEnd w:id="11"/>
    </w:p>
    <w:bookmarkEnd w:id="10"/>
    <w:p w14:paraId="612B9583" w14:textId="7894831D" w:rsidR="00977FF0" w:rsidRDefault="009423D8" w:rsidP="00977FF0">
      <w:pPr>
        <w:pStyle w:val="ListParagraph"/>
        <w:numPr>
          <w:ilvl w:val="0"/>
          <w:numId w:val="26"/>
        </w:numPr>
        <w:spacing w:line="360" w:lineRule="auto"/>
        <w:jc w:val="both"/>
        <w:rPr>
          <w:sz w:val="26"/>
          <w:szCs w:val="26"/>
        </w:rPr>
      </w:pPr>
      <w:r>
        <w:t>Sử dụng một số lượng n lớn hơn 1 nhưng nhỏ hơn N (N là số lượng dữ liệu trong bộ dữ liệu)</w:t>
      </w:r>
      <w:r w:rsidR="00977FF0">
        <w:t xml:space="preserve">. </w:t>
      </w:r>
      <w:r w:rsidR="00977FF0" w:rsidRPr="00977FF0">
        <w:rPr>
          <w:sz w:val="26"/>
          <w:szCs w:val="26"/>
        </w:rPr>
        <w:t>Mini-batch gradient descent</w:t>
      </w:r>
      <w:r w:rsidR="00977FF0">
        <w:rPr>
          <w:sz w:val="26"/>
          <w:szCs w:val="26"/>
        </w:rPr>
        <w:t xml:space="preserve"> bắt đầu mỗi epoch bằng việc đảo lộn ngẫu nhiên dữ liệu và sau đó chia tập dữ liệu thành các mini-batch. Với mỗi mini-batch có n điểm dữ liệu (nếu N không chia hết cho n thì mini batch cuối có thể ít hơn). Sau mỗi lần cập nhật thì lấy ra một mini-batch để tính đạo hàm rồi cập nhật.</w:t>
      </w:r>
    </w:p>
    <w:p w14:paraId="7476EA1D" w14:textId="31CEE463" w:rsidR="00977FF0" w:rsidRDefault="00977FF0" w:rsidP="00977FF0">
      <w:pPr>
        <w:pStyle w:val="ListParagraph"/>
        <w:numPr>
          <w:ilvl w:val="0"/>
          <w:numId w:val="26"/>
        </w:numPr>
        <w:spacing w:line="360" w:lineRule="auto"/>
        <w:jc w:val="both"/>
        <w:rPr>
          <w:sz w:val="26"/>
          <w:szCs w:val="26"/>
        </w:rPr>
      </w:pPr>
      <w:r>
        <w:t>Công thức:</w:t>
      </w:r>
      <w:r>
        <w:rPr>
          <w:sz w:val="26"/>
          <w:szCs w:val="26"/>
        </w:rPr>
        <w:t xml:space="preserve"> </w:t>
      </w:r>
    </w:p>
    <w:p w14:paraId="691C89CC" w14:textId="30EB62B7" w:rsidR="00977FF0" w:rsidRPr="001534B2" w:rsidRDefault="00977FF0" w:rsidP="001534B2">
      <w:pPr>
        <w:pStyle w:val="Nidungvnbn"/>
        <w:ind w:left="1080" w:firstLine="0"/>
        <w:rPr>
          <w:rFonts w:eastAsiaTheme="minorEastAsia"/>
        </w:rPr>
      </w:pPr>
      <m:oMathPara>
        <m:oMath>
          <m:r>
            <w:rPr>
              <w:rFonts w:ascii="Cambria Math" w:hAnsi="Cambria Math"/>
            </w:rPr>
            <m:t xml:space="preserve">θ = θ - </m:t>
          </m:r>
          <m:r>
            <m:rPr>
              <m:sty m:val="p"/>
            </m:rPr>
            <w:rPr>
              <w:rFonts w:ascii="Cambria Math" w:hAnsi="Cambria Math"/>
            </w:rPr>
            <m:t>n</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J(θ;</m:t>
          </m:r>
          <w:bookmarkStart w:id="12" w:name="_Hlk153188829"/>
          <m:sSub>
            <m:sSubPr>
              <m:ctrlPr>
                <w:rPr>
                  <w:rFonts w:ascii="Cambria Math" w:hAnsi="Cambria Math"/>
                  <w:i/>
                </w:rPr>
              </m:ctrlPr>
            </m:sSubPr>
            <m:e>
              <m:r>
                <w:rPr>
                  <w:rFonts w:ascii="Cambria Math" w:hAnsi="Cambria Math"/>
                </w:rPr>
                <m:t>x</m:t>
              </m:r>
            </m:e>
            <m:sub>
              <m:r>
                <w:rPr>
                  <w:rFonts w:ascii="Cambria Math" w:hAnsi="Cambria Math"/>
                </w:rPr>
                <m:t>i:i+n</m:t>
              </m:r>
            </m:sub>
          </m:sSub>
          <w:bookmarkEnd w:id="12"/>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i:i+n</m:t>
              </m:r>
            </m:sub>
          </m:sSub>
          <m:r>
            <w:rPr>
              <w:rFonts w:ascii="Cambria Math" w:hAnsi="Cambria Math"/>
            </w:rPr>
            <m:t>)</m:t>
          </m:r>
        </m:oMath>
      </m:oMathPara>
    </w:p>
    <w:p w14:paraId="0C19B86A" w14:textId="77777777" w:rsidR="001534B2" w:rsidRDefault="001534B2" w:rsidP="001534B2">
      <w:pPr>
        <w:pStyle w:val="Nidungvnbn"/>
        <w:ind w:left="1080" w:firstLine="0"/>
      </w:pPr>
      <w:r>
        <w:t>Trong đó:</w:t>
      </w:r>
    </w:p>
    <w:p w14:paraId="22D56CCF" w14:textId="78177416" w:rsidR="001534B2" w:rsidRDefault="00137650" w:rsidP="001534B2">
      <w:pPr>
        <w:pStyle w:val="Nidungvnbn"/>
        <w:ind w:left="1080" w:firstLine="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i:i+n</m:t>
            </m:r>
          </m:sub>
        </m:sSub>
      </m:oMath>
      <w:r w:rsidR="001534B2" w:rsidRPr="001534B2">
        <w:rPr>
          <w:rFonts w:eastAsiaTheme="minorEastAsia"/>
        </w:rPr>
        <w:t xml:space="preserve"> là dữ liệu thứ </w:t>
      </w:r>
      <w:r w:rsidR="00122DC6">
        <w:rPr>
          <w:rFonts w:eastAsiaTheme="minorEastAsia"/>
        </w:rPr>
        <w:t xml:space="preserve">i </w:t>
      </w:r>
      <w:r w:rsidR="001534B2" w:rsidRPr="001534B2">
        <w:rPr>
          <w:rFonts w:eastAsiaTheme="minorEastAsia"/>
        </w:rPr>
        <w:t>Itới i +</w:t>
      </w:r>
      <w:r w:rsidR="001534B2">
        <w:rPr>
          <w:rFonts w:eastAsiaTheme="minorEastAsia"/>
        </w:rPr>
        <w:t xml:space="preserve"> n – 1. </w:t>
      </w:r>
      <w:r w:rsidR="001534B2" w:rsidRPr="001534B2">
        <w:rPr>
          <w:rFonts w:eastAsiaTheme="minorEastAsia"/>
        </w:rPr>
        <w:t>Dữ liệu này sau mỗi epoch là khác nhau vì chúng cần được xáo trộn.</w:t>
      </w:r>
    </w:p>
    <w:p w14:paraId="671F840A" w14:textId="4BCD7CAE" w:rsidR="001534B2" w:rsidRDefault="001534B2" w:rsidP="001534B2">
      <w:pPr>
        <w:pStyle w:val="Nidungvnbn"/>
        <w:numPr>
          <w:ilvl w:val="0"/>
          <w:numId w:val="26"/>
        </w:numPr>
      </w:pPr>
      <w:r>
        <w:t>Giá trị n thường được chọn là khoảng từ 50 đến 100.</w:t>
      </w:r>
    </w:p>
    <w:p w14:paraId="1719FA08" w14:textId="77777777" w:rsidR="001534B2" w:rsidRDefault="001534B2" w:rsidP="001534B2">
      <w:pPr>
        <w:pStyle w:val="Nidungvnbn"/>
        <w:keepNext/>
        <w:ind w:left="1080" w:firstLine="0"/>
      </w:pPr>
      <w:r>
        <w:lastRenderedPageBreak/>
        <w:drawing>
          <wp:inline distT="0" distB="0" distL="0" distR="0" wp14:anchorId="3E6DA5E2" wp14:editId="0F81929E">
            <wp:extent cx="4615815" cy="3613785"/>
            <wp:effectExtent l="0" t="0" r="0" b="5715"/>
            <wp:docPr id="5" name="Picture 5"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showing a blue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5815" cy="3613785"/>
                    </a:xfrm>
                    <a:prstGeom prst="rect">
                      <a:avLst/>
                    </a:prstGeom>
                    <a:noFill/>
                    <a:ln>
                      <a:noFill/>
                    </a:ln>
                  </pic:spPr>
                </pic:pic>
              </a:graphicData>
            </a:graphic>
          </wp:inline>
        </w:drawing>
      </w:r>
    </w:p>
    <w:p w14:paraId="25350C29" w14:textId="5E62DC54" w:rsidR="001534B2" w:rsidRPr="001534B2" w:rsidRDefault="001534B2" w:rsidP="001534B2">
      <w:pPr>
        <w:pStyle w:val="Caption"/>
      </w:pPr>
      <w:bookmarkStart w:id="13" w:name="_Toc153624008"/>
      <w:r>
        <w:t xml:space="preserve">Hình </w:t>
      </w:r>
      <w:r w:rsidR="000E41DB">
        <w:fldChar w:fldCharType="begin"/>
      </w:r>
      <w:r w:rsidR="000E41DB">
        <w:instrText xml:space="preserve"> STYLEREF 2 \s </w:instrText>
      </w:r>
      <w:r w:rsidR="000E41DB">
        <w:fldChar w:fldCharType="separate"/>
      </w:r>
      <w:r w:rsidR="00A56398">
        <w:t>1.2</w:t>
      </w:r>
      <w:r w:rsidR="000E41DB">
        <w:fldChar w:fldCharType="end"/>
      </w:r>
      <w:r w:rsidR="000E41DB">
        <w:t>.</w:t>
      </w:r>
      <w:r w:rsidR="000E41DB">
        <w:fldChar w:fldCharType="begin"/>
      </w:r>
      <w:r w:rsidR="000E41DB">
        <w:instrText xml:space="preserve"> SEQ Hình \* ARABIC \s 2 </w:instrText>
      </w:r>
      <w:r w:rsidR="000E41DB">
        <w:fldChar w:fldCharType="separate"/>
      </w:r>
      <w:r w:rsidR="00A56398">
        <w:t>1</w:t>
      </w:r>
      <w:r w:rsidR="000E41DB">
        <w:fldChar w:fldCharType="end"/>
      </w:r>
      <w:r>
        <w:t>: Hình ảnh hàm mất mát sau mỗi lần cập nhật tham số</w:t>
      </w:r>
      <w:bookmarkEnd w:id="13"/>
    </w:p>
    <w:p w14:paraId="7324AE5E" w14:textId="44FD50FF" w:rsidR="00E0517F" w:rsidRDefault="001534B2" w:rsidP="001534B2">
      <w:pPr>
        <w:pStyle w:val="Nidungvnbn"/>
        <w:ind w:left="1080" w:firstLine="0"/>
        <w:jc w:val="center"/>
        <w:rPr>
          <w:rFonts w:eastAsiaTheme="minorEastAsia"/>
        </w:rPr>
      </w:pPr>
      <w:r>
        <w:rPr>
          <w:rFonts w:eastAsiaTheme="minorEastAsia"/>
        </w:rPr>
        <w:t>(nguồn wikipedia)</w:t>
      </w:r>
    </w:p>
    <w:p w14:paraId="451917B6" w14:textId="65CC996C" w:rsidR="001534B2" w:rsidRDefault="001534B2" w:rsidP="001534B2">
      <w:pPr>
        <w:pStyle w:val="Nidungvnbn"/>
        <w:numPr>
          <w:ilvl w:val="0"/>
          <w:numId w:val="26"/>
        </w:numPr>
        <w:rPr>
          <w:rFonts w:eastAsiaTheme="minorEastAsia"/>
        </w:rPr>
      </w:pPr>
      <w:r>
        <w:rPr>
          <w:rFonts w:eastAsiaTheme="minorEastAsia"/>
        </w:rPr>
        <w:t>Hàm này lên xuống sau mỗi lần cập nhật nhưng giảm dần và có xu hướng hội tụ ở các điểm cuối.</w:t>
      </w:r>
    </w:p>
    <w:p w14:paraId="7526B440" w14:textId="210741DA" w:rsidR="00686434" w:rsidRDefault="00686434" w:rsidP="00686434">
      <w:pPr>
        <w:pStyle w:val="Heading3"/>
      </w:pPr>
      <w:bookmarkStart w:id="14" w:name="_Toc153624183"/>
      <w:r>
        <w:t>SGD with momentum</w:t>
      </w:r>
      <w:bookmarkEnd w:id="14"/>
    </w:p>
    <w:p w14:paraId="2E75FB86" w14:textId="6F1C01F8" w:rsidR="00686434" w:rsidRDefault="00686434" w:rsidP="00686434">
      <w:pPr>
        <w:pStyle w:val="Nidungvnbn"/>
        <w:numPr>
          <w:ilvl w:val="0"/>
          <w:numId w:val="26"/>
        </w:numPr>
      </w:pPr>
      <w:r>
        <w:t>Là phương pháp nhằm tăng tốc độ các vector độ dốc theo đúng hướng. Từ đó, hệ thống sẽ hội tụ nhanh hơn.</w:t>
      </w:r>
    </w:p>
    <w:p w14:paraId="2084819B" w14:textId="659B7107" w:rsidR="00686434" w:rsidRDefault="00080CB2" w:rsidP="00686434">
      <w:pPr>
        <w:pStyle w:val="Nidungvnbn"/>
        <w:numPr>
          <w:ilvl w:val="0"/>
          <w:numId w:val="26"/>
        </w:numPr>
      </w:pPr>
      <w:r>
        <w:t>Tình lượng thay đổi tại thời điểm t để cập nhậy vị trí cho nghiệm</w:t>
      </w:r>
    </w:p>
    <w:p w14:paraId="0D991615" w14:textId="54C31340" w:rsidR="00686434" w:rsidRPr="00686434" w:rsidRDefault="00137650" w:rsidP="00686434">
      <w:pPr>
        <w:pStyle w:val="Nidungvnbn"/>
        <w:ind w:left="1080" w:firstLine="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+n</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oMath>
      </m:oMathPara>
    </w:p>
    <w:p w14:paraId="16BA43EC" w14:textId="5C57AFCB" w:rsidR="001534B2" w:rsidRDefault="00724E70" w:rsidP="00724E70">
      <w:pPr>
        <w:pStyle w:val="Nidungvnbn"/>
        <w:ind w:left="360"/>
      </w:pPr>
      <w:r w:rsidRPr="00724E70">
        <w:t xml:space="preserve">Trong </w:t>
      </w:r>
      <w:r>
        <w:t>đó:</w:t>
      </w:r>
    </w:p>
    <w:p w14:paraId="2AFFE480" w14:textId="7670E982" w:rsidR="00724E70" w:rsidRDefault="00724E70" w:rsidP="00724E70">
      <w:pPr>
        <w:pStyle w:val="Nidungvnbn"/>
        <w:ind w:left="1440"/>
        <w:rPr>
          <w:rFonts w:eastAsiaTheme="minorEastAsia"/>
        </w:rPr>
      </w:pPr>
      <m:oMath>
        <m:r>
          <w:rPr>
            <w:rFonts w:ascii="Cambria Math" w:hAnsi="Cambria Math"/>
          </w:rPr>
          <m:t>γ</m:t>
        </m:r>
      </m:oMath>
      <w:r>
        <w:rPr>
          <w:rFonts w:eastAsiaTheme="minorEastAsia"/>
        </w:rPr>
        <w:t xml:space="preserve"> có giá trị khoảng 0.9</w:t>
      </w:r>
    </w:p>
    <w:p w14:paraId="64BB108B" w14:textId="06C12F83" w:rsidR="00724E70" w:rsidRDefault="00724E70" w:rsidP="00724E70">
      <w:pPr>
        <w:pStyle w:val="Nidungvnbn"/>
        <w:ind w:left="1440"/>
      </w:pPr>
      <w:r>
        <w:t>v</w:t>
      </w:r>
      <w:r w:rsidRPr="00724E70">
        <w:rPr>
          <w:vertAlign w:val="subscript"/>
        </w:rPr>
        <w:t>t</w:t>
      </w:r>
      <w:r w:rsidRPr="00724E70">
        <w:t xml:space="preserve"> là vận tốc tại thời điểm tr</w:t>
      </w:r>
      <w:r>
        <w:t>ước đó</w:t>
      </w:r>
    </w:p>
    <w:p w14:paraId="21A8D8C2" w14:textId="2A6A9E7E" w:rsidR="00080CB2" w:rsidRDefault="00137650" w:rsidP="00845231">
      <w:pPr>
        <w:pStyle w:val="Nidungvnbn"/>
        <w:ind w:left="1440"/>
        <w:rPr>
          <w:rFonts w:eastAsiaTheme="minorEastAsia"/>
        </w:rPr>
      </w:pPr>
      <m:oMath>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oMath>
      <w:r w:rsidR="00724E70" w:rsidRPr="00724E70">
        <w:rPr>
          <w:rFonts w:eastAsiaTheme="minorEastAsia"/>
        </w:rPr>
        <w:t xml:space="preserve"> là độ dốc của thời </w:t>
      </w:r>
      <w:r w:rsidR="00724E70">
        <w:rPr>
          <w:rFonts w:eastAsiaTheme="minorEastAsia"/>
        </w:rPr>
        <w:t>điểm trước đó</w:t>
      </w:r>
    </w:p>
    <w:p w14:paraId="729AB553" w14:textId="59082B58" w:rsidR="006B076A" w:rsidRDefault="006B076A" w:rsidP="00845231">
      <w:pPr>
        <w:pStyle w:val="Nidungvnbn"/>
        <w:ind w:left="1440"/>
        <w:rPr>
          <w:rFonts w:eastAsiaTheme="minorEastAsia"/>
        </w:rPr>
      </w:pPr>
    </w:p>
    <w:p w14:paraId="2973BF96" w14:textId="77777777" w:rsidR="006B076A" w:rsidRPr="00845231" w:rsidRDefault="006B076A" w:rsidP="00845231">
      <w:pPr>
        <w:pStyle w:val="Nidungvnbn"/>
        <w:ind w:left="1440"/>
        <w:rPr>
          <w:rFonts w:eastAsiaTheme="minorEastAsia"/>
        </w:rPr>
      </w:pPr>
    </w:p>
    <w:p w14:paraId="15B8CD6A" w14:textId="4A350D9B" w:rsidR="00755BEC" w:rsidRDefault="00845231" w:rsidP="00845231">
      <w:pPr>
        <w:pStyle w:val="Heading3"/>
      </w:pPr>
      <w:bookmarkStart w:id="15" w:name="_Toc153624184"/>
      <w:r>
        <w:lastRenderedPageBreak/>
        <w:t>RMSProp (Root Mean Square Propogation)</w:t>
      </w:r>
      <w:bookmarkEnd w:id="15"/>
    </w:p>
    <w:p w14:paraId="3FDFC28E" w14:textId="692A2648" w:rsidR="00845231" w:rsidRDefault="00845231" w:rsidP="00845231">
      <w:pPr>
        <w:pStyle w:val="Nidungvnbn"/>
        <w:numPr>
          <w:ilvl w:val="0"/>
          <w:numId w:val="26"/>
        </w:numPr>
      </w:pPr>
      <w:r>
        <w:t>Ứng dụng trung bình bình phương của gradient để chuẩn hóa nó nhằm cân bằng kích thước – giảm bước cho độ lớn để tránh hiện tượng Exploding Gradient, và tăng bước cho độ dốc nhỏ để hạn chế Vanishing Gradient.</w:t>
      </w:r>
    </w:p>
    <w:p w14:paraId="110B91EB" w14:textId="6FA07F42" w:rsidR="00845231" w:rsidRDefault="00161A1A" w:rsidP="00845231">
      <w:pPr>
        <w:pStyle w:val="Nidungvnbn"/>
        <w:numPr>
          <w:ilvl w:val="0"/>
          <w:numId w:val="26"/>
        </w:numPr>
      </w:pPr>
      <w:r>
        <w:t>RMSProp sẽ điều chỉnh tốc độ học một cách tự động, thêm vào đó nó còn chọn một tỉ lệ học tập cho mỗi tham số một cách khác nhau.</w:t>
      </w:r>
    </w:p>
    <w:p w14:paraId="7B3EFCFC" w14:textId="73231005" w:rsidR="00161A1A" w:rsidRDefault="00161A1A" w:rsidP="00845231">
      <w:pPr>
        <w:pStyle w:val="Nidungvnbn"/>
        <w:numPr>
          <w:ilvl w:val="0"/>
          <w:numId w:val="26"/>
        </w:numPr>
      </w:pPr>
      <w:r w:rsidRPr="00161A1A">
        <w:t xml:space="preserve">Công thức cập nhật </w:t>
      </w:r>
      <w:r>
        <w:t>trọng số:</w:t>
      </w:r>
    </w:p>
    <w:bookmarkStart w:id="16" w:name="_Hlk153445230"/>
    <w:p w14:paraId="5CFFC880" w14:textId="448AAA2F" w:rsidR="00845231" w:rsidRPr="00EB7202" w:rsidRDefault="00137650" w:rsidP="00161A1A">
      <w:pPr>
        <w:pStyle w:val="Nidungvnbn"/>
        <w:ind w:left="1080" w:firstLine="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w:bookmarkEnd w:id="16"/>
          <m:r>
            <w:rPr>
              <w:rFonts w:ascii="Cambria Math" w:hAnsi="Cambria Math"/>
            </w:rPr>
            <m:t>= ρ</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 (1 - ρ).</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14:paraId="16AF9B14" w14:textId="2FDCC382" w:rsidR="00EB7202" w:rsidRPr="00EB7202" w:rsidRDefault="00EB7202" w:rsidP="00161A1A">
      <w:pPr>
        <w:pStyle w:val="Nidungvnbn"/>
        <w:ind w:left="1080" w:firstLine="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n</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m:t>
                  </m:r>
                </m:e>
              </m:ra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m:oMathPara>
    </w:p>
    <w:p w14:paraId="4345249C" w14:textId="473EBAAB" w:rsidR="00EB7202" w:rsidRPr="00161A1A" w:rsidRDefault="00137650" w:rsidP="00161A1A">
      <w:pPr>
        <w:pStyle w:val="Nidungvnbn"/>
        <w:ind w:left="1080"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x+1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m:oMathPara>
    </w:p>
    <w:p w14:paraId="228604B1" w14:textId="24CC36EE" w:rsidR="00161A1A" w:rsidRPr="00EB7202" w:rsidRDefault="00EB7202" w:rsidP="00161A1A">
      <w:pPr>
        <w:pStyle w:val="Nidungvnbn"/>
        <w:ind w:left="1080" w:firstLine="0"/>
        <w:rPr>
          <w:rFonts w:eastAsiaTheme="minorEastAsia"/>
          <w:iCs/>
        </w:rPr>
      </w:pPr>
      <m:oMathPara>
        <m:oMathParaPr>
          <m:jc m:val="left"/>
        </m:oMathParaPr>
        <m:oMath>
          <m:r>
            <m:rPr>
              <m:sty m:val="p"/>
            </m:rPr>
            <w:rPr>
              <w:rFonts w:ascii="Cambria Math" w:eastAsiaTheme="minorEastAsia" w:hAnsi="Cambria Math"/>
            </w:rPr>
            <m:t>Trong đó:</m:t>
          </m:r>
        </m:oMath>
      </m:oMathPara>
    </w:p>
    <w:p w14:paraId="441DCEE7" w14:textId="7FC8CE6C" w:rsidR="00161A1A" w:rsidRPr="00EB7202" w:rsidRDefault="00137650" w:rsidP="00161A1A">
      <w:pPr>
        <w:pStyle w:val="Nidungvnbn"/>
        <w:ind w:left="1080" w:firstLine="0"/>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B7202" w:rsidRPr="00EB7202">
        <w:rPr>
          <w:rFonts w:eastAsiaTheme="minorEastAsia"/>
        </w:rPr>
        <w:t xml:space="preserve"> là tích lũy phương sai của các gradient trong quá khứ</w:t>
      </w:r>
    </w:p>
    <w:p w14:paraId="55A3F9E6" w14:textId="771EBB2F" w:rsidR="00EB7202" w:rsidRDefault="00EB7202" w:rsidP="00161A1A">
      <w:pPr>
        <w:pStyle w:val="Nidungvnbn"/>
        <w:ind w:left="1080" w:firstLine="0"/>
        <w:rPr>
          <w:rFonts w:eastAsiaTheme="minorEastAsia"/>
          <w:lang w:val="fr-FR"/>
        </w:rPr>
      </w:pPr>
      <m:oMath>
        <m:r>
          <w:rPr>
            <w:rFonts w:ascii="Cambria Math" w:hAnsi="Cambria Math"/>
          </w:rPr>
          <m:t>ρ</m:t>
        </m:r>
      </m:oMath>
      <w:r w:rsidRPr="00EB7202">
        <w:rPr>
          <w:rFonts w:eastAsiaTheme="minorEastAsia"/>
          <w:lang w:val="fr-FR"/>
        </w:rPr>
        <w:t xml:space="preserve"> là tham số s</w:t>
      </w:r>
      <w:r>
        <w:rPr>
          <w:rFonts w:eastAsiaTheme="minorEastAsia"/>
          <w:lang w:val="fr-FR"/>
        </w:rPr>
        <w:t>uy giảm</w:t>
      </w:r>
    </w:p>
    <w:p w14:paraId="70FFF39B" w14:textId="678215F5" w:rsidR="00EB7202" w:rsidRPr="00EB7202" w:rsidRDefault="00EB7202" w:rsidP="00161A1A">
      <w:pPr>
        <w:pStyle w:val="Nidungvnbn"/>
        <w:ind w:left="1080" w:firstLine="0"/>
        <w:rPr>
          <w:rFonts w:eastAsiaTheme="minorEastAsia"/>
          <w:lang w:val="fr-FR"/>
        </w:rPr>
      </w:pPr>
      <m:oMath>
        <m:r>
          <w:rPr>
            <w:rFonts w:ascii="Cambria Math" w:eastAsiaTheme="minorEastAsia" w:hAnsi="Cambria Math"/>
            <w:lang w:val="fr-FR"/>
          </w:rPr>
          <m:t>∆</m:t>
        </m:r>
        <m:sSub>
          <m:sSubPr>
            <m:ctrlPr>
              <w:rPr>
                <w:rFonts w:ascii="Cambria Math" w:eastAsiaTheme="minorEastAsia" w:hAnsi="Cambria Math"/>
                <w:i/>
              </w:rPr>
            </m:ctrlPr>
          </m:sSubPr>
          <m:e>
            <m:r>
              <w:rPr>
                <w:rFonts w:ascii="Cambria Math" w:eastAsiaTheme="minorEastAsia" w:hAnsi="Cambria Math"/>
                <w:lang w:val="fr-FR"/>
              </w:rPr>
              <m:t>x</m:t>
            </m:r>
          </m:e>
          <m:sub>
            <m:r>
              <w:rPr>
                <w:rFonts w:ascii="Cambria Math" w:eastAsiaTheme="minorEastAsia" w:hAnsi="Cambria Math"/>
                <w:lang w:val="fr-FR"/>
              </w:rPr>
              <m:t>t</m:t>
            </m:r>
          </m:sub>
        </m:sSub>
      </m:oMath>
      <w:r w:rsidRPr="00EB7202">
        <w:rPr>
          <w:rFonts w:eastAsiaTheme="minorEastAsia"/>
          <w:lang w:val="fr-FR"/>
        </w:rPr>
        <w:t xml:space="preserve"> là sự thay đổi tham số</w:t>
      </w:r>
    </w:p>
    <w:p w14:paraId="04913E5C" w14:textId="3BC58911" w:rsidR="00EB7202" w:rsidRDefault="00137650" w:rsidP="00161A1A">
      <w:pPr>
        <w:pStyle w:val="Nidungvnbn"/>
        <w:ind w:left="1080" w:firstLine="0"/>
        <w:rPr>
          <w:rFonts w:eastAsiaTheme="minorEastAsia"/>
          <w:lang w:val="fr-FR"/>
        </w:rPr>
      </w:pPr>
      <m:oMath>
        <m:sSub>
          <m:sSubPr>
            <m:ctrlPr>
              <w:rPr>
                <w:rFonts w:ascii="Cambria Math" w:eastAsiaTheme="minorEastAsia" w:hAnsi="Cambria Math"/>
                <w:i/>
              </w:rPr>
            </m:ctrlPr>
          </m:sSubPr>
          <m:e>
            <m:r>
              <w:rPr>
                <w:rFonts w:ascii="Cambria Math" w:eastAsiaTheme="minorEastAsia" w:hAnsi="Cambria Math"/>
                <w:lang w:val="fr-FR"/>
              </w:rPr>
              <m:t>g</m:t>
            </m:r>
          </m:e>
          <m:sub>
            <m:r>
              <w:rPr>
                <w:rFonts w:ascii="Cambria Math" w:eastAsiaTheme="minorEastAsia" w:hAnsi="Cambria Math"/>
                <w:lang w:val="fr-FR"/>
              </w:rPr>
              <m:t>t</m:t>
            </m:r>
          </m:sub>
        </m:sSub>
      </m:oMath>
      <w:r w:rsidR="00EB7202" w:rsidRPr="00263D88">
        <w:rPr>
          <w:rFonts w:eastAsiaTheme="minorEastAsia"/>
          <w:lang w:val="fr-FR"/>
        </w:rPr>
        <w:t xml:space="preserve"> là </w:t>
      </w:r>
      <w:r w:rsidR="00263D88" w:rsidRPr="00263D88">
        <w:rPr>
          <w:rFonts w:eastAsiaTheme="minorEastAsia"/>
          <w:lang w:val="fr-FR"/>
        </w:rPr>
        <w:t xml:space="preserve">gradient của </w:t>
      </w:r>
      <w:r w:rsidR="00263D88">
        <w:rPr>
          <w:rFonts w:eastAsiaTheme="minorEastAsia"/>
          <w:lang w:val="fr-FR"/>
        </w:rPr>
        <w:t>các tham số tại vòng lặp t</w:t>
      </w:r>
    </w:p>
    <w:p w14:paraId="2428379B" w14:textId="35EFB584" w:rsidR="00263D88" w:rsidRDefault="00263D88" w:rsidP="00161A1A">
      <w:pPr>
        <w:pStyle w:val="Nidungvnbn"/>
        <w:ind w:left="1080" w:firstLine="0"/>
        <w:rPr>
          <w:rFonts w:eastAsiaTheme="minorEastAsia"/>
          <w:lang w:val="fr-FR"/>
        </w:rPr>
      </w:pPr>
      <m:oMath>
        <m:r>
          <w:rPr>
            <w:rFonts w:ascii="Cambria Math" w:eastAsiaTheme="minorEastAsia" w:hAnsi="Cambria Math"/>
            <w:lang w:val="fr-FR"/>
          </w:rPr>
          <m:t>∈</m:t>
        </m:r>
      </m:oMath>
      <w:r>
        <w:rPr>
          <w:rFonts w:eastAsiaTheme="minorEastAsia"/>
          <w:lang w:val="fr-FR"/>
        </w:rPr>
        <w:t xml:space="preserve"> là tham số đảm bảo kết quả xấp xỉ có ý nghĩa</w:t>
      </w:r>
    </w:p>
    <w:p w14:paraId="48135767" w14:textId="2448BA77" w:rsidR="00263D88" w:rsidRDefault="00263D88" w:rsidP="00263D88">
      <w:pPr>
        <w:pStyle w:val="Heading3"/>
        <w:rPr>
          <w:lang w:val="fr-FR"/>
        </w:rPr>
      </w:pPr>
      <w:bookmarkStart w:id="17" w:name="_Toc153624185"/>
      <w:r>
        <w:rPr>
          <w:lang w:val="fr-FR"/>
        </w:rPr>
        <w:t>Adagrad</w:t>
      </w:r>
      <w:bookmarkEnd w:id="17"/>
    </w:p>
    <w:p w14:paraId="29AB3026" w14:textId="0549EA0A" w:rsidR="00263D88" w:rsidRDefault="00263D88" w:rsidP="00907747">
      <w:pPr>
        <w:pStyle w:val="ListParagraph"/>
        <w:numPr>
          <w:ilvl w:val="0"/>
          <w:numId w:val="26"/>
        </w:numPr>
        <w:spacing w:line="360" w:lineRule="auto"/>
        <w:jc w:val="both"/>
        <w:rPr>
          <w:sz w:val="26"/>
          <w:szCs w:val="26"/>
          <w:lang w:val="fr-FR"/>
        </w:rPr>
      </w:pPr>
      <w:r w:rsidRPr="00263D88">
        <w:rPr>
          <w:lang w:val="fr-FR"/>
        </w:rPr>
        <w:t xml:space="preserve">Kỹ thuật </w:t>
      </w:r>
      <w:r w:rsidRPr="00263D88">
        <w:rPr>
          <w:sz w:val="26"/>
          <w:szCs w:val="26"/>
          <w:lang w:val="fr-FR"/>
        </w:rPr>
        <w:t>Adagra</w:t>
      </w:r>
      <w:r>
        <w:rPr>
          <w:sz w:val="26"/>
          <w:szCs w:val="26"/>
          <w:lang w:val="fr-FR"/>
        </w:rPr>
        <w:t>d tiến hành giảm dần tốc độ</w:t>
      </w:r>
      <w:r w:rsidR="00333AB5">
        <w:rPr>
          <w:sz w:val="26"/>
          <w:szCs w:val="26"/>
          <w:lang w:val="fr-FR"/>
        </w:rPr>
        <w:t xml:space="preserve"> thông qua việc thay đổi tốc độ họ</w:t>
      </w:r>
      <w:r w:rsidR="00907747">
        <w:rPr>
          <w:sz w:val="26"/>
          <w:szCs w:val="26"/>
          <w:lang w:val="fr-FR"/>
        </w:rPr>
        <w:t>. Adagrad được cải thiện hơn thông qua việc cho trọng số học chính xác dựa vào đầu vào trước nó nhằm tự điều chỉnh tỉ lệ học theo cách tối ưu nhất</w:t>
      </w:r>
      <w:r w:rsidR="008C15CB">
        <w:rPr>
          <w:sz w:val="26"/>
          <w:szCs w:val="26"/>
          <w:lang w:val="fr-FR"/>
        </w:rPr>
        <w:t>.</w:t>
      </w:r>
    </w:p>
    <w:p w14:paraId="7FA43A80" w14:textId="4628A8F3" w:rsidR="008C15CB" w:rsidRPr="008C15CB" w:rsidRDefault="008C15CB" w:rsidP="00907747">
      <w:pPr>
        <w:pStyle w:val="ListParagraph"/>
        <w:numPr>
          <w:ilvl w:val="0"/>
          <w:numId w:val="26"/>
        </w:numPr>
        <w:spacing w:line="360" w:lineRule="auto"/>
        <w:jc w:val="both"/>
        <w:rPr>
          <w:sz w:val="26"/>
          <w:szCs w:val="26"/>
          <w:lang w:val="fr-FR"/>
        </w:rPr>
      </w:pPr>
      <w:r>
        <w:rPr>
          <w:lang w:val="fr-FR"/>
        </w:rPr>
        <w:t>Công thức :</w:t>
      </w:r>
    </w:p>
    <w:p w14:paraId="20E65423" w14:textId="34E16410" w:rsidR="008C15CB" w:rsidRPr="008C15CB" w:rsidRDefault="00137650" w:rsidP="008C15CB">
      <w:pPr>
        <w:pStyle w:val="ListParagraph"/>
        <w:spacing w:line="360" w:lineRule="auto"/>
        <w:ind w:left="1080"/>
        <w:jc w:val="both"/>
        <w:rPr>
          <w:rFonts w:eastAsiaTheme="minorEastAsia"/>
          <w:sz w:val="26"/>
          <w:szCs w:val="26"/>
          <w:lang w:val="fr-FR"/>
        </w:rPr>
      </w:pPr>
      <m:oMathPara>
        <m:oMath>
          <m:sSub>
            <m:sSubPr>
              <m:ctrlPr>
                <w:rPr>
                  <w:rFonts w:ascii="Cambria Math" w:hAnsi="Cambria Math"/>
                  <w:i/>
                  <w:sz w:val="26"/>
                  <w:szCs w:val="26"/>
                  <w:lang w:val="fr-FR"/>
                </w:rPr>
              </m:ctrlPr>
            </m:sSubPr>
            <m:e>
              <m:r>
                <w:rPr>
                  <w:rFonts w:ascii="Cambria Math" w:hAnsi="Cambria Math"/>
                  <w:sz w:val="26"/>
                  <w:szCs w:val="26"/>
                  <w:lang w:val="fr-FR"/>
                </w:rPr>
                <m:t>w</m:t>
              </m:r>
            </m:e>
            <m:sub>
              <m:r>
                <w:rPr>
                  <w:rFonts w:ascii="Cambria Math" w:hAnsi="Cambria Math"/>
                  <w:sz w:val="26"/>
                  <w:szCs w:val="26"/>
                  <w:lang w:val="fr-FR"/>
                </w:rPr>
                <m:t>t+1</m:t>
              </m:r>
            </m:sub>
          </m:sSub>
          <m:r>
            <w:rPr>
              <w:rFonts w:ascii="Cambria Math" w:hAnsi="Cambria Math"/>
              <w:sz w:val="26"/>
              <w:szCs w:val="26"/>
              <w:lang w:val="fr-FR"/>
            </w:rPr>
            <m:t xml:space="preserve"> = </m:t>
          </m:r>
          <m:sSub>
            <m:sSubPr>
              <m:ctrlPr>
                <w:rPr>
                  <w:rFonts w:ascii="Cambria Math" w:hAnsi="Cambria Math"/>
                  <w:i/>
                  <w:sz w:val="26"/>
                  <w:szCs w:val="26"/>
                  <w:lang w:val="fr-FR"/>
                </w:rPr>
              </m:ctrlPr>
            </m:sSubPr>
            <m:e>
              <m:r>
                <w:rPr>
                  <w:rFonts w:ascii="Cambria Math" w:hAnsi="Cambria Math"/>
                  <w:sz w:val="26"/>
                  <w:szCs w:val="26"/>
                  <w:lang w:val="fr-FR"/>
                </w:rPr>
                <m:t>w</m:t>
              </m:r>
            </m:e>
            <m:sub>
              <m:r>
                <w:rPr>
                  <w:rFonts w:ascii="Cambria Math" w:hAnsi="Cambria Math"/>
                  <w:sz w:val="26"/>
                  <w:szCs w:val="26"/>
                  <w:lang w:val="fr-FR"/>
                </w:rPr>
                <m:t>t</m:t>
              </m:r>
            </m:sub>
          </m:sSub>
          <m:r>
            <w:rPr>
              <w:rFonts w:ascii="Cambria Math" w:hAnsi="Cambria Math"/>
              <w:sz w:val="26"/>
              <w:szCs w:val="26"/>
              <w:lang w:val="fr-FR"/>
            </w:rPr>
            <m:t xml:space="preserve"> - </m:t>
          </m:r>
          <m:f>
            <m:fPr>
              <m:ctrlPr>
                <w:rPr>
                  <w:rFonts w:ascii="Cambria Math" w:hAnsi="Cambria Math"/>
                  <w:i/>
                  <w:sz w:val="26"/>
                  <w:szCs w:val="26"/>
                  <w:lang w:val="fr-FR"/>
                </w:rPr>
              </m:ctrlPr>
            </m:fPr>
            <m:num>
              <m:r>
                <w:rPr>
                  <w:rFonts w:ascii="Cambria Math" w:hAnsi="Cambria Math"/>
                  <w:sz w:val="26"/>
                  <w:szCs w:val="26"/>
                  <w:lang w:val="fr-FR"/>
                </w:rPr>
                <m:t>n</m:t>
              </m:r>
            </m:num>
            <m:den>
              <m:rad>
                <m:radPr>
                  <m:degHide m:val="1"/>
                  <m:ctrlPr>
                    <w:rPr>
                      <w:rFonts w:ascii="Cambria Math" w:hAnsi="Cambria Math"/>
                      <w:i/>
                      <w:sz w:val="26"/>
                      <w:szCs w:val="26"/>
                      <w:lang w:val="fr-FR"/>
                    </w:rPr>
                  </m:ctrlPr>
                </m:radPr>
                <m:deg/>
                <m:e>
                  <m:sSub>
                    <m:sSubPr>
                      <m:ctrlPr>
                        <w:rPr>
                          <w:rFonts w:ascii="Cambria Math" w:hAnsi="Cambria Math"/>
                          <w:i/>
                          <w:sz w:val="26"/>
                          <w:szCs w:val="26"/>
                          <w:lang w:val="fr-FR"/>
                        </w:rPr>
                      </m:ctrlPr>
                    </m:sSubPr>
                    <m:e>
                      <m:r>
                        <w:rPr>
                          <w:rFonts w:ascii="Cambria Math" w:hAnsi="Cambria Math"/>
                          <w:sz w:val="26"/>
                          <w:szCs w:val="26"/>
                          <w:lang w:val="fr-FR"/>
                        </w:rPr>
                        <m:t>G</m:t>
                      </m:r>
                    </m:e>
                    <m:sub>
                      <m:r>
                        <w:rPr>
                          <w:rFonts w:ascii="Cambria Math" w:hAnsi="Cambria Math"/>
                          <w:sz w:val="26"/>
                          <w:szCs w:val="26"/>
                          <w:lang w:val="fr-FR"/>
                        </w:rPr>
                        <m:t>t</m:t>
                      </m:r>
                    </m:sub>
                  </m:sSub>
                  <m:r>
                    <w:rPr>
                      <w:rFonts w:ascii="Cambria Math" w:hAnsi="Cambria Math"/>
                      <w:sz w:val="26"/>
                      <w:szCs w:val="26"/>
                      <w:lang w:val="fr-FR"/>
                    </w:rPr>
                    <m:t>+∈</m:t>
                  </m:r>
                </m:e>
              </m:rad>
            </m:den>
          </m:f>
          <m:r>
            <w:rPr>
              <w:rFonts w:ascii="Cambria Math" w:hAnsi="Cambria Math"/>
              <w:sz w:val="26"/>
              <w:szCs w:val="26"/>
              <w:lang w:val="fr-FR"/>
            </w:rPr>
            <m:t xml:space="preserve"> . </m:t>
          </m:r>
          <m:sSub>
            <m:sSubPr>
              <m:ctrlPr>
                <w:rPr>
                  <w:rFonts w:ascii="Cambria Math" w:hAnsi="Cambria Math"/>
                  <w:i/>
                  <w:sz w:val="26"/>
                  <w:szCs w:val="26"/>
                  <w:lang w:val="fr-FR"/>
                </w:rPr>
              </m:ctrlPr>
            </m:sSubPr>
            <m:e>
              <m:r>
                <w:rPr>
                  <w:rFonts w:ascii="Cambria Math" w:hAnsi="Cambria Math"/>
                  <w:sz w:val="26"/>
                  <w:szCs w:val="26"/>
                  <w:lang w:val="fr-FR"/>
                </w:rPr>
                <m:t>g</m:t>
              </m:r>
            </m:e>
            <m:sub>
              <m:r>
                <w:rPr>
                  <w:rFonts w:ascii="Cambria Math" w:hAnsi="Cambria Math"/>
                  <w:sz w:val="26"/>
                  <w:szCs w:val="26"/>
                  <w:lang w:val="fr-FR"/>
                </w:rPr>
                <m:t>t</m:t>
              </m:r>
            </m:sub>
          </m:sSub>
        </m:oMath>
      </m:oMathPara>
    </w:p>
    <w:p w14:paraId="45C89740" w14:textId="3FF9E859" w:rsidR="008C15CB" w:rsidRDefault="008C15CB" w:rsidP="008C15CB">
      <w:pPr>
        <w:pStyle w:val="ListParagraph"/>
        <w:spacing w:line="360" w:lineRule="auto"/>
        <w:ind w:left="1080"/>
        <w:jc w:val="both"/>
        <w:rPr>
          <w:rFonts w:eastAsiaTheme="minorEastAsia"/>
          <w:sz w:val="26"/>
          <w:szCs w:val="26"/>
          <w:lang w:val="fr-FR"/>
        </w:rPr>
      </w:pPr>
      <m:oMath>
        <m:r>
          <w:rPr>
            <w:rFonts w:ascii="Cambria Math" w:hAnsi="Cambria Math"/>
            <w:sz w:val="26"/>
            <w:szCs w:val="26"/>
            <w:lang w:val="fr-FR"/>
          </w:rPr>
          <m:t>Trong đó </m:t>
        </m:r>
      </m:oMath>
      <w:r>
        <w:rPr>
          <w:rFonts w:eastAsiaTheme="minorEastAsia"/>
          <w:sz w:val="26"/>
          <w:szCs w:val="26"/>
          <w:lang w:val="fr-FR"/>
        </w:rPr>
        <w:t>:</w:t>
      </w:r>
    </w:p>
    <w:p w14:paraId="715376E5" w14:textId="34406D63" w:rsidR="008C15CB" w:rsidRDefault="00137650" w:rsidP="008C15CB">
      <w:pPr>
        <w:pStyle w:val="ListParagraph"/>
        <w:spacing w:line="360" w:lineRule="auto"/>
        <w:ind w:left="1080"/>
        <w:jc w:val="both"/>
        <w:rPr>
          <w:rFonts w:eastAsiaTheme="minorEastAsia"/>
          <w:sz w:val="26"/>
          <w:szCs w:val="26"/>
          <w:lang w:val="fr-FR"/>
        </w:rPr>
      </w:pPr>
      <m:oMath>
        <m:sSub>
          <m:sSubPr>
            <m:ctrlPr>
              <w:rPr>
                <w:rFonts w:ascii="Cambria Math" w:hAnsi="Cambria Math"/>
                <w:i/>
                <w:sz w:val="26"/>
                <w:szCs w:val="26"/>
                <w:lang w:val="fr-FR"/>
              </w:rPr>
            </m:ctrlPr>
          </m:sSubPr>
          <m:e>
            <m:r>
              <w:rPr>
                <w:rFonts w:ascii="Cambria Math" w:hAnsi="Cambria Math"/>
                <w:sz w:val="26"/>
                <w:szCs w:val="26"/>
                <w:lang w:val="fr-FR"/>
              </w:rPr>
              <m:t>G</m:t>
            </m:r>
          </m:e>
          <m:sub>
            <m:r>
              <w:rPr>
                <w:rFonts w:ascii="Cambria Math" w:hAnsi="Cambria Math"/>
                <w:sz w:val="26"/>
                <w:szCs w:val="26"/>
                <w:lang w:val="fr-FR"/>
              </w:rPr>
              <m:t>t</m:t>
            </m:r>
          </m:sub>
        </m:sSub>
      </m:oMath>
      <w:r w:rsidR="008C15CB">
        <w:rPr>
          <w:rFonts w:eastAsiaTheme="minorEastAsia"/>
          <w:sz w:val="26"/>
          <w:szCs w:val="26"/>
          <w:lang w:val="fr-FR"/>
        </w:rPr>
        <w:t xml:space="preserve"> là ma trận đường chéo chứa</w:t>
      </w:r>
      <w:r w:rsidR="00717566">
        <w:rPr>
          <w:rFonts w:eastAsiaTheme="minorEastAsia"/>
          <w:sz w:val="26"/>
          <w:szCs w:val="26"/>
          <w:lang w:val="fr-FR"/>
        </w:rPr>
        <w:t xml:space="preserve"> bình phương của đạo hàm vector tham số tại vòng lặp t</w:t>
      </w:r>
    </w:p>
    <w:p w14:paraId="26B14762" w14:textId="7CA3E871" w:rsidR="00717566" w:rsidRDefault="00137650" w:rsidP="008C15CB">
      <w:pPr>
        <w:pStyle w:val="ListParagraph"/>
        <w:spacing w:line="360" w:lineRule="auto"/>
        <w:ind w:left="1080"/>
        <w:jc w:val="both"/>
        <w:rPr>
          <w:rFonts w:eastAsiaTheme="minorEastAsia"/>
          <w:sz w:val="26"/>
          <w:szCs w:val="26"/>
          <w:lang w:val="fr-FR"/>
        </w:rPr>
      </w:pPr>
      <m:oMath>
        <m:sSub>
          <m:sSubPr>
            <m:ctrlPr>
              <w:rPr>
                <w:rFonts w:ascii="Cambria Math" w:hAnsi="Cambria Math"/>
                <w:i/>
                <w:sz w:val="26"/>
                <w:szCs w:val="26"/>
                <w:lang w:val="fr-FR"/>
              </w:rPr>
            </m:ctrlPr>
          </m:sSubPr>
          <m:e>
            <m:r>
              <w:rPr>
                <w:rFonts w:ascii="Cambria Math" w:hAnsi="Cambria Math"/>
                <w:sz w:val="26"/>
                <w:szCs w:val="26"/>
                <w:lang w:val="fr-FR"/>
              </w:rPr>
              <m:t>g</m:t>
            </m:r>
          </m:e>
          <m:sub>
            <m:r>
              <w:rPr>
                <w:rFonts w:ascii="Cambria Math" w:hAnsi="Cambria Math"/>
                <w:sz w:val="26"/>
                <w:szCs w:val="26"/>
                <w:lang w:val="fr-FR"/>
              </w:rPr>
              <m:t>t</m:t>
            </m:r>
          </m:sub>
        </m:sSub>
      </m:oMath>
      <w:r w:rsidR="00717566">
        <w:rPr>
          <w:rFonts w:eastAsiaTheme="minorEastAsia"/>
          <w:sz w:val="26"/>
          <w:szCs w:val="26"/>
          <w:lang w:val="fr-FR"/>
        </w:rPr>
        <w:t xml:space="preserve"> là vector của độ dốc cho vị trí hiện tại</w:t>
      </w:r>
    </w:p>
    <w:p w14:paraId="37192426" w14:textId="5A97D5D5" w:rsidR="005D567B" w:rsidRDefault="005D567B" w:rsidP="008C15CB">
      <w:pPr>
        <w:pStyle w:val="ListParagraph"/>
        <w:spacing w:line="360" w:lineRule="auto"/>
        <w:ind w:left="1080"/>
        <w:jc w:val="both"/>
        <w:rPr>
          <w:sz w:val="26"/>
          <w:szCs w:val="26"/>
          <w:lang w:val="fr-FR"/>
        </w:rPr>
      </w:pPr>
      <w:r>
        <w:rPr>
          <w:sz w:val="26"/>
          <w:szCs w:val="26"/>
          <w:lang w:val="fr-FR"/>
        </w:rPr>
        <w:t>n là tỉ lệ học</w:t>
      </w:r>
    </w:p>
    <w:p w14:paraId="0DF33369" w14:textId="0CB11B54" w:rsidR="005D567B" w:rsidRDefault="005D567B" w:rsidP="005D567B">
      <w:pPr>
        <w:pStyle w:val="Heading3"/>
        <w:rPr>
          <w:lang w:val="fr-FR"/>
        </w:rPr>
      </w:pPr>
      <w:bookmarkStart w:id="18" w:name="_Toc153624186"/>
      <w:r>
        <w:rPr>
          <w:lang w:val="fr-FR"/>
        </w:rPr>
        <w:t>Adadelta</w:t>
      </w:r>
      <w:bookmarkEnd w:id="18"/>
    </w:p>
    <w:p w14:paraId="15262E7D" w14:textId="1A8B28D6" w:rsidR="00263D88" w:rsidRDefault="005D567B" w:rsidP="00796C54">
      <w:pPr>
        <w:pStyle w:val="Nidungvnbn"/>
        <w:numPr>
          <w:ilvl w:val="0"/>
          <w:numId w:val="26"/>
        </w:numPr>
        <w:rPr>
          <w:lang w:val="fr-FR"/>
        </w:rPr>
      </w:pPr>
      <w:r>
        <w:rPr>
          <w:lang w:val="fr-FR"/>
        </w:rPr>
        <w:t xml:space="preserve">Đối với Adadelta </w:t>
      </w:r>
      <w:r w:rsidRPr="005D567B">
        <w:rPr>
          <w:lang w:val="fr-FR"/>
        </w:rPr>
        <w:t xml:space="preserve">không có tham số tỉ lệ học. </w:t>
      </w:r>
      <w:r>
        <w:rPr>
          <w:lang w:val="fr-FR"/>
        </w:rPr>
        <w:t xml:space="preserve">Với Adadelta </w:t>
      </w:r>
      <w:r w:rsidRPr="005D567B">
        <w:rPr>
          <w:lang w:val="fr-FR"/>
        </w:rPr>
        <w:t>sử dụng tốc độ thay đổi của chính các tham số để điều chỉnh tỉ lệ học</w:t>
      </w:r>
      <w:r>
        <w:rPr>
          <w:lang w:val="fr-FR"/>
        </w:rPr>
        <w:t xml:space="preserve"> (</w:t>
      </w:r>
      <w:r w:rsidRPr="005D567B">
        <w:rPr>
          <w:lang w:val="fr-FR"/>
        </w:rPr>
        <w:t>giới hạn cửa sổ của gradient tích lũy trong quá khứ ở một số kích thước cố định của trọng số</w:t>
      </w:r>
      <w:r w:rsidR="00796C54">
        <w:rPr>
          <w:lang w:val="fr-FR"/>
        </w:rPr>
        <w:t>).</w:t>
      </w:r>
    </w:p>
    <w:p w14:paraId="67AA6B7D" w14:textId="19A50ED8" w:rsidR="00796C54" w:rsidRDefault="00796C54" w:rsidP="00796C54">
      <w:pPr>
        <w:pStyle w:val="Nidungvnbn"/>
        <w:numPr>
          <w:ilvl w:val="0"/>
          <w:numId w:val="26"/>
        </w:numPr>
        <w:rPr>
          <w:lang w:val="fr-FR"/>
        </w:rPr>
      </w:pPr>
      <w:r>
        <w:rPr>
          <w:lang w:val="fr-FR"/>
        </w:rPr>
        <w:t xml:space="preserve">Công thức : </w:t>
      </w:r>
    </w:p>
    <w:p w14:paraId="0C7061F2" w14:textId="77777777" w:rsidR="004A01BB" w:rsidRDefault="004A01BB" w:rsidP="004A01BB">
      <w:pPr>
        <w:pStyle w:val="Nidungvnbn"/>
        <w:keepNext/>
        <w:ind w:left="1080" w:firstLine="0"/>
        <w:jc w:val="center"/>
      </w:pPr>
      <w:r w:rsidRPr="004A01BB">
        <w:rPr>
          <w:rFonts w:eastAsiaTheme="minorEastAsia"/>
          <w:lang w:val="fr-FR"/>
        </w:rPr>
        <w:drawing>
          <wp:inline distT="0" distB="0" distL="0" distR="0" wp14:anchorId="5647CB86" wp14:editId="1B57C007">
            <wp:extent cx="1988992" cy="983065"/>
            <wp:effectExtent l="0" t="0" r="0" b="7620"/>
            <wp:docPr id="2" name="Picture 2"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th equations and formulas&#10;&#10;Description automatically generated"/>
                    <pic:cNvPicPr/>
                  </pic:nvPicPr>
                  <pic:blipFill>
                    <a:blip r:embed="rId13"/>
                    <a:stretch>
                      <a:fillRect/>
                    </a:stretch>
                  </pic:blipFill>
                  <pic:spPr>
                    <a:xfrm>
                      <a:off x="0" y="0"/>
                      <a:ext cx="1988992" cy="983065"/>
                    </a:xfrm>
                    <a:prstGeom prst="rect">
                      <a:avLst/>
                    </a:prstGeom>
                  </pic:spPr>
                </pic:pic>
              </a:graphicData>
            </a:graphic>
          </wp:inline>
        </w:drawing>
      </w:r>
    </w:p>
    <w:p w14:paraId="3C953E7A" w14:textId="043CB2FA" w:rsidR="00EB7202" w:rsidRDefault="004A01BB" w:rsidP="004A01BB">
      <w:pPr>
        <w:pStyle w:val="Caption"/>
      </w:pPr>
      <w:bookmarkStart w:id="19" w:name="_Toc153624009"/>
      <w:r>
        <w:t xml:space="preserve">Hình </w:t>
      </w:r>
      <w:r w:rsidR="000E41DB">
        <w:fldChar w:fldCharType="begin"/>
      </w:r>
      <w:r w:rsidR="000E41DB">
        <w:instrText xml:space="preserve"> STYLEREF 2 \s </w:instrText>
      </w:r>
      <w:r w:rsidR="000E41DB">
        <w:fldChar w:fldCharType="separate"/>
      </w:r>
      <w:r w:rsidR="00A56398">
        <w:t>1.2</w:t>
      </w:r>
      <w:r w:rsidR="000E41DB">
        <w:fldChar w:fldCharType="end"/>
      </w:r>
      <w:r w:rsidR="000E41DB">
        <w:t>.</w:t>
      </w:r>
      <w:r w:rsidR="000E41DB">
        <w:fldChar w:fldCharType="begin"/>
      </w:r>
      <w:r w:rsidR="000E41DB">
        <w:instrText xml:space="preserve"> SEQ Hình \* ARABIC \s 2 </w:instrText>
      </w:r>
      <w:r w:rsidR="000E41DB">
        <w:fldChar w:fldCharType="separate"/>
      </w:r>
      <w:r w:rsidR="00A56398">
        <w:t>2</w:t>
      </w:r>
      <w:r w:rsidR="000E41DB">
        <w:fldChar w:fldCharType="end"/>
      </w:r>
      <w:r>
        <w:t xml:space="preserve">: Hình ảnh công thức </w:t>
      </w:r>
      <w:r w:rsidRPr="004A01BB">
        <w:t>Adadelta</w:t>
      </w:r>
      <w:bookmarkEnd w:id="19"/>
    </w:p>
    <w:p w14:paraId="555F96CB" w14:textId="44DFD403" w:rsidR="004A01BB" w:rsidRDefault="004A01BB" w:rsidP="004A01BB">
      <w:pPr>
        <w:pStyle w:val="Nidungvnbn"/>
        <w:numPr>
          <w:ilvl w:val="0"/>
          <w:numId w:val="26"/>
        </w:numPr>
      </w:pPr>
      <w:r>
        <w:t>Trong đó:</w:t>
      </w:r>
    </w:p>
    <w:p w14:paraId="1AAA6538" w14:textId="77777777" w:rsidR="00386E6B" w:rsidRDefault="00137650" w:rsidP="00386E6B">
      <w:pPr>
        <w:pStyle w:val="Nidungvnbn"/>
        <w:ind w:left="1080" w:firstLine="0"/>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86E6B" w:rsidRPr="00386E6B">
        <w:rPr>
          <w:rFonts w:eastAsiaTheme="minorEastAsia"/>
        </w:rPr>
        <w:t xml:space="preserve"> là để lưu trữ trun</w:t>
      </w:r>
      <w:r w:rsidR="00386E6B">
        <w:rPr>
          <w:rFonts w:eastAsiaTheme="minorEastAsia"/>
        </w:rPr>
        <w:t>g bình của khoảng thời gian thứ hai của gradient</w:t>
      </w:r>
    </w:p>
    <w:p w14:paraId="0A094780" w14:textId="09B3EAD2" w:rsidR="004A01BB" w:rsidRDefault="00386E6B" w:rsidP="00386E6B">
      <w:pPr>
        <w:pStyle w:val="Nidungvnbn"/>
        <w:ind w:left="1080" w:firstLine="0"/>
      </w:pPr>
      <w:r w:rsidRPr="00386E6B">
        <w:t>∆x</w:t>
      </w:r>
      <w:r w:rsidRPr="00386E6B">
        <w:rPr>
          <w:vertAlign w:val="subscript"/>
        </w:rPr>
        <w:t>t</w:t>
      </w:r>
      <w:r>
        <w:rPr>
          <w:vertAlign w:val="subscript"/>
        </w:rPr>
        <w:t xml:space="preserve"> </w:t>
      </w:r>
      <w:r>
        <w:t>dùng để trung bình của khoảng thời</w:t>
      </w:r>
      <w:r>
        <w:rPr>
          <w:rFonts w:eastAsiaTheme="minorEastAsia"/>
        </w:rPr>
        <w:t xml:space="preserve"> </w:t>
      </w:r>
      <w:r>
        <w:t xml:space="preserve">gian thứ 2 của sự thay đổi các tham số </w:t>
      </w:r>
    </w:p>
    <w:p w14:paraId="56443748" w14:textId="29390EF8" w:rsidR="00386E6B" w:rsidRDefault="00386E6B" w:rsidP="00386E6B">
      <w:pPr>
        <w:pStyle w:val="Nidungvnbn"/>
        <w:ind w:left="1080" w:firstLine="0"/>
      </w:pPr>
      <w:r>
        <w:t>g</w:t>
      </w:r>
      <w:r>
        <w:rPr>
          <w:vertAlign w:val="superscript"/>
        </w:rPr>
        <w:t>’</w:t>
      </w:r>
      <w:r>
        <w:rPr>
          <w:vertAlign w:val="subscript"/>
        </w:rPr>
        <w:t>t</w:t>
      </w:r>
      <w:r>
        <w:t xml:space="preserve"> </w:t>
      </w:r>
      <w:r w:rsidR="000E41DB">
        <w:t xml:space="preserve">là </w:t>
      </w:r>
      <w:r w:rsidR="000E41DB" w:rsidRPr="000E41DB">
        <w:t>căn bậc hai thương của trung bình tốc độ thay đổi bình phương và trung bình mô-men bậc hai của gradient.</w:t>
      </w:r>
    </w:p>
    <w:p w14:paraId="0D000E8C" w14:textId="525A983C" w:rsidR="000E41DB" w:rsidRDefault="000E41DB" w:rsidP="000E41DB">
      <w:pPr>
        <w:pStyle w:val="Heading3"/>
      </w:pPr>
      <w:bookmarkStart w:id="20" w:name="_Toc153624187"/>
      <w:r>
        <w:t>Adam</w:t>
      </w:r>
      <w:bookmarkEnd w:id="20"/>
    </w:p>
    <w:p w14:paraId="788F06F1" w14:textId="09EC23F6" w:rsidR="000E41DB" w:rsidRDefault="000E41DB" w:rsidP="000E41DB">
      <w:pPr>
        <w:pStyle w:val="Nidungvnbn"/>
        <w:numPr>
          <w:ilvl w:val="0"/>
          <w:numId w:val="26"/>
        </w:numPr>
      </w:pPr>
      <w:r>
        <w:t xml:space="preserve">Tính </w:t>
      </w:r>
      <w:r w:rsidRPr="000E41DB">
        <w:t xml:space="preserve">toán tỉ lệ học cá nhân cho các tham số khác nhau. </w:t>
      </w:r>
      <w:r>
        <w:t>Nó</w:t>
      </w:r>
      <w:r w:rsidRPr="000E41DB">
        <w:t xml:space="preserve"> </w:t>
      </w:r>
      <w:r>
        <w:t>ứng dụng</w:t>
      </w:r>
      <w:r w:rsidRPr="000E41DB">
        <w:t xml:space="preserve"> ước tính của khoảng thời gian thứ nhất và thứ hai của độ dốc để điều chỉnh tỉ lệ học cho từng trọng số của mạng nơ-ron.</w:t>
      </w:r>
    </w:p>
    <w:p w14:paraId="432C3F60" w14:textId="1658EF06" w:rsidR="000E41DB" w:rsidRDefault="000E41DB" w:rsidP="000E41DB">
      <w:pPr>
        <w:pStyle w:val="Nidungvnbn"/>
        <w:numPr>
          <w:ilvl w:val="0"/>
          <w:numId w:val="26"/>
        </w:numPr>
      </w:pPr>
      <w:r>
        <w:t>Công thức:</w:t>
      </w:r>
    </w:p>
    <w:p w14:paraId="74B23E41" w14:textId="77777777" w:rsidR="000E41DB" w:rsidRDefault="000E41DB" w:rsidP="001A4A06">
      <w:pPr>
        <w:pStyle w:val="Nidungvnbn"/>
        <w:keepNext/>
        <w:ind w:left="1080" w:firstLine="0"/>
        <w:jc w:val="center"/>
      </w:pPr>
      <w:r w:rsidRPr="000E41DB">
        <w:lastRenderedPageBreak/>
        <w:drawing>
          <wp:inline distT="0" distB="0" distL="0" distR="0" wp14:anchorId="0C8BC0E0" wp14:editId="6FF81BBF">
            <wp:extent cx="1882303" cy="480102"/>
            <wp:effectExtent l="0" t="0" r="3810" b="0"/>
            <wp:docPr id="3" name="Picture 3" descr="A math equation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math equations with black text&#10;&#10;Description automatically generated with medium confidence"/>
                    <pic:cNvPicPr/>
                  </pic:nvPicPr>
                  <pic:blipFill>
                    <a:blip r:embed="rId14"/>
                    <a:stretch>
                      <a:fillRect/>
                    </a:stretch>
                  </pic:blipFill>
                  <pic:spPr>
                    <a:xfrm>
                      <a:off x="0" y="0"/>
                      <a:ext cx="1882303" cy="480102"/>
                    </a:xfrm>
                    <a:prstGeom prst="rect">
                      <a:avLst/>
                    </a:prstGeom>
                  </pic:spPr>
                </pic:pic>
              </a:graphicData>
            </a:graphic>
          </wp:inline>
        </w:drawing>
      </w:r>
    </w:p>
    <w:p w14:paraId="6CD67B57" w14:textId="222486F8" w:rsidR="000E41DB" w:rsidRDefault="000E41DB" w:rsidP="001A4A06">
      <w:pPr>
        <w:pStyle w:val="Caption"/>
      </w:pPr>
      <w:bookmarkStart w:id="21" w:name="_Toc153624010"/>
      <w:r>
        <w:t xml:space="preserve">Hình </w:t>
      </w:r>
      <w:r>
        <w:fldChar w:fldCharType="begin"/>
      </w:r>
      <w:r>
        <w:instrText xml:space="preserve"> STYLEREF 2 \s </w:instrText>
      </w:r>
      <w:r>
        <w:fldChar w:fldCharType="separate"/>
      </w:r>
      <w:r w:rsidR="00A56398">
        <w:t>1.2</w:t>
      </w:r>
      <w:r>
        <w:fldChar w:fldCharType="end"/>
      </w:r>
      <w:r>
        <w:t>.</w:t>
      </w:r>
      <w:r>
        <w:fldChar w:fldCharType="begin"/>
      </w:r>
      <w:r>
        <w:instrText xml:space="preserve"> SEQ Hình \* ARABIC \s 2 </w:instrText>
      </w:r>
      <w:r>
        <w:fldChar w:fldCharType="separate"/>
      </w:r>
      <w:r w:rsidR="00A56398">
        <w:t>3</w:t>
      </w:r>
      <w:r>
        <w:fldChar w:fldCharType="end"/>
      </w:r>
      <w:r w:rsidR="001A4A06">
        <w:t>: Hình ảnh mô tả công thức của Adam</w:t>
      </w:r>
      <w:bookmarkEnd w:id="21"/>
    </w:p>
    <w:p w14:paraId="5BF2B9DF" w14:textId="4898F7E2" w:rsidR="001A4A06" w:rsidRDefault="001A4A06" w:rsidP="001A4A06">
      <w:pPr>
        <w:pStyle w:val="Nidungvnbn"/>
        <w:numPr>
          <w:ilvl w:val="0"/>
          <w:numId w:val="26"/>
        </w:numPr>
      </w:pPr>
      <w:r>
        <w:t>Trong đó:</w:t>
      </w:r>
    </w:p>
    <w:p w14:paraId="2F6A6B39" w14:textId="2E92D00D" w:rsidR="001A4A06" w:rsidRDefault="001A4A06" w:rsidP="001A4A06">
      <w:pPr>
        <w:pStyle w:val="Nidungvnbn"/>
        <w:ind w:left="1080" w:firstLine="0"/>
      </w:pPr>
      <w:r w:rsidRPr="001A4A06">
        <w:t>V</w:t>
      </w:r>
      <w:r w:rsidRPr="001A4A06">
        <w:rPr>
          <w:vertAlign w:val="subscript"/>
        </w:rPr>
        <w:t>t</w:t>
      </w:r>
      <w:r w:rsidRPr="001A4A06">
        <w:t xml:space="preserve"> là trung bình động củ</w:t>
      </w:r>
      <w:r>
        <w:t>a bình phương</w:t>
      </w:r>
    </w:p>
    <w:p w14:paraId="51445957" w14:textId="1D78EB20" w:rsidR="001A4A06" w:rsidRDefault="001A4A06" w:rsidP="001A4A06">
      <w:pPr>
        <w:pStyle w:val="Nidungvnbn"/>
        <w:ind w:left="1080" w:firstLine="0"/>
        <w:rPr>
          <w:lang w:val="fr-FR"/>
        </w:rPr>
      </w:pPr>
      <w:r w:rsidRPr="00716A62">
        <w:rPr>
          <w:lang w:val="fr-FR"/>
        </w:rPr>
        <w:t>m</w:t>
      </w:r>
      <w:r w:rsidRPr="00716A62">
        <w:rPr>
          <w:vertAlign w:val="subscript"/>
          <w:lang w:val="fr-FR"/>
        </w:rPr>
        <w:t>t</w:t>
      </w:r>
      <w:r w:rsidRPr="00716A62">
        <w:rPr>
          <w:lang w:val="fr-FR"/>
        </w:rPr>
        <w:t xml:space="preserve"> là trung bình </w:t>
      </w:r>
      <w:r w:rsidR="00716A62" w:rsidRPr="00716A62">
        <w:rPr>
          <w:lang w:val="fr-FR"/>
        </w:rPr>
        <w:t>động của gradient</w:t>
      </w:r>
    </w:p>
    <w:p w14:paraId="42E0DFC0" w14:textId="0C6844E3" w:rsidR="00716A62" w:rsidRPr="00716A62" w:rsidRDefault="00137650" w:rsidP="001A4A06">
      <w:pPr>
        <w:pStyle w:val="Nidungvnbn"/>
        <w:ind w:left="1080" w:firstLine="0"/>
        <w:rPr>
          <w:lang w:val="fr-FR"/>
        </w:rPr>
      </w:pPr>
      <m:oMath>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1</m:t>
            </m:r>
          </m:sub>
        </m:sSub>
        <m:r>
          <w:rPr>
            <w:rFonts w:ascii="Cambria Math" w:hAnsi="Cambria Math"/>
            <w:lang w:val="fr-FR"/>
          </w:rPr>
          <m:t xml:space="preserve"> và </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2</m:t>
            </m:r>
          </m:sub>
        </m:sSub>
      </m:oMath>
      <w:r w:rsidR="00716A62">
        <w:rPr>
          <w:rFonts w:eastAsiaTheme="minorEastAsia"/>
          <w:lang w:val="fr-FR"/>
        </w:rPr>
        <w:t xml:space="preserve"> là tốc độ của di chuyển</w:t>
      </w:r>
    </w:p>
    <w:p w14:paraId="1C130798" w14:textId="02B9AD44" w:rsidR="00755BEC" w:rsidRDefault="005E2C39" w:rsidP="005E2C39">
      <w:pPr>
        <w:pStyle w:val="Heading2"/>
        <w:rPr>
          <w:lang w:val="fr-FR"/>
        </w:rPr>
      </w:pPr>
      <w:bookmarkStart w:id="22" w:name="_Toc153624188"/>
      <w:r>
        <w:rPr>
          <w:lang w:val="fr-FR"/>
        </w:rPr>
        <w:t>So sánh</w:t>
      </w:r>
      <w:bookmarkEnd w:id="22"/>
    </w:p>
    <w:p w14:paraId="2838BD7B" w14:textId="259F2BD2" w:rsidR="00F7449F" w:rsidRPr="00F7449F" w:rsidRDefault="00F7449F" w:rsidP="00F7449F">
      <w:pPr>
        <w:pStyle w:val="Nidungvnbn"/>
        <w:numPr>
          <w:ilvl w:val="0"/>
          <w:numId w:val="26"/>
        </w:numPr>
        <w:rPr>
          <w:lang w:val="fr-FR"/>
        </w:rPr>
      </w:pPr>
      <w:r>
        <w:rPr>
          <w:lang w:val="fr-FR"/>
        </w:rPr>
        <w:t>Dataset : Mnits</w:t>
      </w:r>
    </w:p>
    <w:p w14:paraId="33AEED4D"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import tensorflow as tf</w:t>
      </w:r>
    </w:p>
    <w:p w14:paraId="58D26954"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from tensorflow.keras.datasets import mnist</w:t>
      </w:r>
    </w:p>
    <w:p w14:paraId="1B1FAADD"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from tensorflow.keras.models import Sequential</w:t>
      </w:r>
    </w:p>
    <w:p w14:paraId="28EA909E"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from tensorflow.keras.layers import Dense, Flatten, Conv2D, MaxPooling2D</w:t>
      </w:r>
    </w:p>
    <w:p w14:paraId="49BAB6F1"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from tensorflow.keras.optimizers import SGD, Adam, RMSprop, Adagrad, Adadelta</w:t>
      </w:r>
    </w:p>
    <w:p w14:paraId="1B092893"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import matplotlib.pyplot as plt</w:t>
      </w:r>
    </w:p>
    <w:p w14:paraId="49664DE4"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p>
    <w:p w14:paraId="74C71065"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Define hyperparameters</w:t>
      </w:r>
    </w:p>
    <w:p w14:paraId="13CCFA77"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batch_size = 32</w:t>
      </w:r>
    </w:p>
    <w:p w14:paraId="39B15FCD"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epochs = 5</w:t>
      </w:r>
    </w:p>
    <w:p w14:paraId="64B51AA1"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learning_rate = 0.01</w:t>
      </w:r>
    </w:p>
    <w:p w14:paraId="12CB868E"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p>
    <w:p w14:paraId="24F5B6ED"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Load MNIST data</w:t>
      </w:r>
    </w:p>
    <w:p w14:paraId="01776490"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(x_train, y_train), (x_test, y_test) = mnist.load_data()</w:t>
      </w:r>
    </w:p>
    <w:p w14:paraId="5C59A035"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p>
    <w:p w14:paraId="7563FE6C"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Normalize data</w:t>
      </w:r>
    </w:p>
    <w:p w14:paraId="1824737E"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x_train = x_train.astype("float32") / 255.0</w:t>
      </w:r>
    </w:p>
    <w:p w14:paraId="496F5ECC"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x_test = x_test.astype("float32") / 255.0</w:t>
      </w:r>
    </w:p>
    <w:p w14:paraId="50949086"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p>
    <w:p w14:paraId="6E794B67"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Reshape data for CNN</w:t>
      </w:r>
    </w:p>
    <w:p w14:paraId="3E4EAFBF"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x_train = x_train.reshape(x_train.shape[0], 28, 28, 1)</w:t>
      </w:r>
    </w:p>
    <w:p w14:paraId="6BB8F9A4"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x_test = x_test.reshape(x_test.shape[0], 28, 28, 1)</w:t>
      </w:r>
    </w:p>
    <w:p w14:paraId="324DFED1"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p>
    <w:p w14:paraId="753563AD"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One-hot encode labels</w:t>
      </w:r>
    </w:p>
    <w:p w14:paraId="1C3DD631"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y_train = tf.keras.utils.to_categorical(y_train, 10)</w:t>
      </w:r>
    </w:p>
    <w:p w14:paraId="0B4ED079"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y_test = tf.keras.utils.to_categorical(y_test, 10)</w:t>
      </w:r>
    </w:p>
    <w:p w14:paraId="69A06E0C"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p>
    <w:p w14:paraId="4AAAB620"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Define optimizer dictionaries</w:t>
      </w:r>
    </w:p>
    <w:p w14:paraId="1219B575"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optimizers = {</w:t>
      </w:r>
    </w:p>
    <w:p w14:paraId="7F52F615"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"Gradient Descent": SGD(learning_rate=learning_rate),</w:t>
      </w:r>
    </w:p>
    <w:p w14:paraId="2CB786C1"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"Stochastic Gradient Descent": SGD(learning_rate=learning_rate),</w:t>
      </w:r>
    </w:p>
    <w:p w14:paraId="17B96F29"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"Mini-batch Gradient Descent": SGD(learning_rate=learning_rate, momentum=0.9),</w:t>
      </w:r>
    </w:p>
    <w:p w14:paraId="3FEA3197"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"SGD with Momentum": SGD(learning_rate=learning_rate, momentum=0.9),</w:t>
      </w:r>
    </w:p>
    <w:p w14:paraId="167D4274"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"RMSProp": RMSprop(learning_rate=learning_rate),</w:t>
      </w:r>
    </w:p>
    <w:p w14:paraId="5E6B1263"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"Adagrad": Adagrad(learning_rate=learning_rate),</w:t>
      </w:r>
    </w:p>
    <w:p w14:paraId="4CAD4D49"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"Adadelta": Adadelta(learning_rate=learning_rate),</w:t>
      </w:r>
    </w:p>
    <w:p w14:paraId="2F7AC3E2"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"Adam": Adam(learning_rate=learning_rate),</w:t>
      </w:r>
    </w:p>
    <w:p w14:paraId="13B99131"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w:t>
      </w:r>
    </w:p>
    <w:p w14:paraId="5103C158"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p>
    <w:p w14:paraId="181D1DD2"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Train and evaluate models with each optimizer</w:t>
      </w:r>
    </w:p>
    <w:p w14:paraId="300DB464"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results = {}</w:t>
      </w:r>
    </w:p>
    <w:p w14:paraId="18CE3586"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for name, optimizer in optimizers.items():</w:t>
      </w:r>
    </w:p>
    <w:p w14:paraId="39E81D50"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 Create and compile model</w:t>
      </w:r>
    </w:p>
    <w:p w14:paraId="18B9526B"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model = Sequential()</w:t>
      </w:r>
    </w:p>
    <w:p w14:paraId="189B89DF"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model.add(Conv2D(32, (3, 3), activation="relu", input_shape=(28, 28, 1)))</w:t>
      </w:r>
    </w:p>
    <w:p w14:paraId="2204EFED"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lastRenderedPageBreak/>
        <w:t xml:space="preserve">    model.add(MaxPooling2D((2, 2)))</w:t>
      </w:r>
    </w:p>
    <w:p w14:paraId="32752E9D"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model.add(Conv2D(64, (3, 3), activation="relu"))</w:t>
      </w:r>
    </w:p>
    <w:p w14:paraId="548A1CDE"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model.add(MaxPooling2D((2, 2)))</w:t>
      </w:r>
    </w:p>
    <w:p w14:paraId="518256B3"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model.add(Flatten())</w:t>
      </w:r>
    </w:p>
    <w:p w14:paraId="1044FA01"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model.add(Dense(128, activation="relu"))</w:t>
      </w:r>
    </w:p>
    <w:p w14:paraId="4137BE32"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model.add(Dense(10, activation="softmax"))</w:t>
      </w:r>
    </w:p>
    <w:p w14:paraId="12886918"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model.compile(loss="categorical_crossentropy", optimizer=optimizer, metrics=["accuracy"])</w:t>
      </w:r>
    </w:p>
    <w:p w14:paraId="16348AE6"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p>
    <w:p w14:paraId="78C15079"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 Train and store results</w:t>
      </w:r>
    </w:p>
    <w:p w14:paraId="2B3937A1"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history = model.fit(x_train, y_train, epochs=epochs, batch_size=batch_size)</w:t>
      </w:r>
    </w:p>
    <w:p w14:paraId="4D17F720"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results[name] = (history.history["accuracy"], history.history["loss"])</w:t>
      </w:r>
    </w:p>
    <w:p w14:paraId="2B706616"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p>
    <w:p w14:paraId="12091D35"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Compare results</w:t>
      </w:r>
    </w:p>
    <w:p w14:paraId="02B22B1C"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for name, (acc, loss) in results.items():</w:t>
      </w:r>
    </w:p>
    <w:p w14:paraId="082C9523"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print(f"{name}:")</w:t>
      </w:r>
    </w:p>
    <w:p w14:paraId="31620987"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print(f"- Accuracy: {acc[-1]}")</w:t>
      </w:r>
    </w:p>
    <w:p w14:paraId="19145827"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print(f"- Loss: {loss[-1]}")</w:t>
      </w:r>
    </w:p>
    <w:p w14:paraId="3C868BC6"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p>
    <w:p w14:paraId="10AD0496"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Plot accuracy and loss curves (optional)</w:t>
      </w:r>
    </w:p>
    <w:p w14:paraId="58959B99"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for name, (acc, loss) in results.items():</w:t>
      </w:r>
    </w:p>
    <w:p w14:paraId="7E7F23C1"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plt.plot(acc, label=f'{name} - Accuracy')</w:t>
      </w:r>
    </w:p>
    <w:p w14:paraId="6E8BA7E2"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 xml:space="preserve">    plt.plot(loss, label=f'{name} - Loss')</w:t>
      </w:r>
    </w:p>
    <w:p w14:paraId="7EB48435"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p>
    <w:p w14:paraId="6E40CFE0"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plt.xlabel('Epochs')</w:t>
      </w:r>
    </w:p>
    <w:p w14:paraId="4773B07F"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plt.ylabel('Value')</w:t>
      </w:r>
    </w:p>
    <w:p w14:paraId="3C46D62C"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plt.legend()</w:t>
      </w:r>
    </w:p>
    <w:p w14:paraId="04932E41" w14:textId="77777777" w:rsidR="006B01D4" w:rsidRPr="006B01D4" w:rsidRDefault="006B01D4" w:rsidP="006B01D4">
      <w:pPr>
        <w:pStyle w:val="Nidungvnbn"/>
        <w:pBdr>
          <w:top w:val="single" w:sz="4" w:space="1" w:color="auto"/>
          <w:left w:val="single" w:sz="4" w:space="1" w:color="auto"/>
          <w:bottom w:val="single" w:sz="4" w:space="1" w:color="auto"/>
          <w:right w:val="single" w:sz="4" w:space="1" w:color="auto"/>
        </w:pBdr>
      </w:pPr>
      <w:r w:rsidRPr="006B01D4">
        <w:t>plt.title('Training Metrics Comparison')</w:t>
      </w:r>
    </w:p>
    <w:p w14:paraId="1A5265F0" w14:textId="1D62260B" w:rsidR="006B01D4" w:rsidRPr="006B01D4" w:rsidRDefault="006B01D4" w:rsidP="006B01D4">
      <w:pPr>
        <w:pStyle w:val="Nidungvnbn"/>
        <w:pBdr>
          <w:top w:val="single" w:sz="4" w:space="1" w:color="auto"/>
          <w:left w:val="single" w:sz="4" w:space="1" w:color="auto"/>
          <w:bottom w:val="single" w:sz="4" w:space="1" w:color="auto"/>
          <w:right w:val="single" w:sz="4" w:space="1" w:color="auto"/>
        </w:pBdr>
        <w:rPr>
          <w:lang w:val="fr-FR"/>
        </w:rPr>
      </w:pPr>
      <w:r w:rsidRPr="006B01D4">
        <w:rPr>
          <w:lang w:val="fr-FR"/>
        </w:rPr>
        <w:lastRenderedPageBreak/>
        <w:t>plt.show()</w:t>
      </w:r>
    </w:p>
    <w:p w14:paraId="7609E23E" w14:textId="3FFC3153" w:rsidR="00F7449F" w:rsidRDefault="00F7449F" w:rsidP="005E2C39">
      <w:pPr>
        <w:pStyle w:val="Nidungvnbn"/>
        <w:rPr>
          <w:lang w:val="fr-FR"/>
        </w:rPr>
      </w:pPr>
      <w:r>
        <w:rPr>
          <w:lang w:val="fr-FR"/>
        </w:rPr>
        <w:br w:type="page"/>
      </w:r>
    </w:p>
    <w:p w14:paraId="48FD1A23" w14:textId="77777777" w:rsidR="005E2C39" w:rsidRDefault="005E2C39" w:rsidP="005E2C39">
      <w:pPr>
        <w:pStyle w:val="Nidungvnbn"/>
        <w:rPr>
          <w:lang w:val="fr-FR"/>
        </w:rPr>
      </w:pPr>
    </w:p>
    <w:p w14:paraId="19C333C8" w14:textId="699E6E80" w:rsidR="006B01D4" w:rsidRDefault="006B01D4" w:rsidP="006B01D4">
      <w:pPr>
        <w:pStyle w:val="Nidungvnbn"/>
        <w:numPr>
          <w:ilvl w:val="0"/>
          <w:numId w:val="26"/>
        </w:numPr>
        <w:rPr>
          <w:lang w:val="fr-FR"/>
        </w:rPr>
      </w:pPr>
      <w:r w:rsidRPr="006B01D4">
        <w:rPr>
          <w:lang w:val="fr-FR"/>
        </w:rPr>
        <w:t>Biểu đồ từ đoạn code</w:t>
      </w:r>
      <w:r>
        <w:rPr>
          <w:lang w:val="fr-FR"/>
        </w:rPr>
        <w:t xml:space="preserve"> sau :</w:t>
      </w:r>
    </w:p>
    <w:p w14:paraId="7E02211A" w14:textId="2BA9F91F" w:rsidR="006B01D4" w:rsidRPr="006B01D4" w:rsidRDefault="00F7449F" w:rsidP="006B01D4">
      <w:pPr>
        <w:pStyle w:val="Nidungvnbn"/>
        <w:ind w:left="1080" w:firstLine="0"/>
        <w:rPr>
          <w:lang w:val="fr-FR"/>
        </w:rPr>
      </w:pPr>
      <w:r w:rsidRPr="00F7449F">
        <w:rPr>
          <w:lang w:val="fr-FR"/>
        </w:rPr>
        <w:drawing>
          <wp:inline distT="0" distB="0" distL="0" distR="0" wp14:anchorId="32C6F48D" wp14:editId="15A09A58">
            <wp:extent cx="3676650" cy="264795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5"/>
                    <a:stretch>
                      <a:fillRect/>
                    </a:stretch>
                  </pic:blipFill>
                  <pic:spPr>
                    <a:xfrm>
                      <a:off x="0" y="0"/>
                      <a:ext cx="3676650" cy="2647950"/>
                    </a:xfrm>
                    <a:prstGeom prst="rect">
                      <a:avLst/>
                    </a:prstGeom>
                  </pic:spPr>
                </pic:pic>
              </a:graphicData>
            </a:graphic>
          </wp:inline>
        </w:drawing>
      </w:r>
    </w:p>
    <w:p w14:paraId="55218CC5" w14:textId="4659EBD9" w:rsidR="00F7449F" w:rsidRPr="00F7449F" w:rsidRDefault="00F7449F" w:rsidP="00F7449F">
      <w:pPr>
        <w:pStyle w:val="Nidungvnbn"/>
        <w:numPr>
          <w:ilvl w:val="0"/>
          <w:numId w:val="26"/>
        </w:numPr>
        <w:rPr>
          <w:lang w:val="fr-FR"/>
        </w:rPr>
      </w:pPr>
      <w:r w:rsidRPr="00F7449F">
        <w:rPr>
          <w:lang w:val="fr-FR"/>
        </w:rPr>
        <w:t>Biểu đồ cho thấy rằng Adam là phương pháp đào tạo có độ chính xác cao nhất. Phương pháp này có thể đạt được độ chính xác cao hơn các phương pháp khác trong thời gian ngắn hơn.</w:t>
      </w:r>
    </w:p>
    <w:p w14:paraId="03224214" w14:textId="77777777" w:rsidR="00F7449F" w:rsidRPr="00F7449F" w:rsidRDefault="00F7449F" w:rsidP="00F7449F">
      <w:pPr>
        <w:pStyle w:val="Nidungvnbn"/>
        <w:numPr>
          <w:ilvl w:val="0"/>
          <w:numId w:val="26"/>
        </w:numPr>
        <w:rPr>
          <w:lang w:val="fr-FR"/>
        </w:rPr>
      </w:pPr>
      <w:r w:rsidRPr="00F7449F">
        <w:rPr>
          <w:lang w:val="fr-FR"/>
        </w:rPr>
        <w:t>Adam có độ chính xác cao nhất ở tất cả các thời điểm đào tạo. Điều này cho thấy rằng Adam là một phương pháp đào tạo hiệu quả, có thể đạt được độ chính xác cao ngay cả khi có ít dữ liệu đào tạo.</w:t>
      </w:r>
    </w:p>
    <w:p w14:paraId="544DAAF1" w14:textId="77777777" w:rsidR="00F7449F" w:rsidRPr="00F7449F" w:rsidRDefault="00F7449F" w:rsidP="00F7449F">
      <w:pPr>
        <w:pStyle w:val="Nidungvnbn"/>
        <w:numPr>
          <w:ilvl w:val="0"/>
          <w:numId w:val="26"/>
        </w:numPr>
        <w:rPr>
          <w:lang w:val="fr-FR"/>
        </w:rPr>
      </w:pPr>
      <w:r w:rsidRPr="00F7449F">
        <w:rPr>
          <w:lang w:val="fr-FR"/>
        </w:rPr>
        <w:t>Các phương pháp khác có độ chính xác thấp hơn Adam. Gradient Descent (GD) có độ chính xác thấp nhất, tiếp theo là Stochastic Gradient Descent (SGD). Các phương pháp khác có độ chính xác tương đương nhau, nhưng không cao bằng Adam.</w:t>
      </w:r>
    </w:p>
    <w:p w14:paraId="5D7D0B34" w14:textId="20819DAF" w:rsidR="001E4438" w:rsidRPr="006B01D4" w:rsidRDefault="00F7449F" w:rsidP="00F7449F">
      <w:pPr>
        <w:pStyle w:val="Nidungvnbn"/>
        <w:numPr>
          <w:ilvl w:val="0"/>
          <w:numId w:val="26"/>
        </w:numPr>
        <w:rPr>
          <w:lang w:val="fr-FR"/>
        </w:rPr>
      </w:pPr>
      <w:r w:rsidRPr="00F7449F">
        <w:rPr>
          <w:lang w:val="fr-FR"/>
        </w:rPr>
        <w:t xml:space="preserve">Các phương pháp khác có thời gian hội tụ chậm hơn Adam. GD và SGD có thể mất nhiều thời gian để hội tụ, đặc biệt là khi sử dụng các hàm mất mát không lồi. Các phương pháp khác có thời gian hội tụ ngắn hơn, nhưng vẫn chậm hơn Adam. </w:t>
      </w:r>
      <w:r w:rsidR="001E4438" w:rsidRPr="006B01D4">
        <w:rPr>
          <w:lang w:val="fr-FR"/>
        </w:rPr>
        <w:br w:type="page"/>
      </w:r>
    </w:p>
    <w:p w14:paraId="0A331C69" w14:textId="77777777" w:rsidR="001E4438" w:rsidRPr="001E4438" w:rsidRDefault="001E4438" w:rsidP="001E4438">
      <w:pPr>
        <w:pStyle w:val="Heading1"/>
        <w:rPr>
          <w:rFonts w:eastAsiaTheme="minorEastAsia"/>
        </w:rPr>
      </w:pPr>
      <w:bookmarkStart w:id="23" w:name="_Toc153624189"/>
      <w:r>
        <w:lastRenderedPageBreak/>
        <w:t>CONTINUAL LEARNING VÀ TEST PRODUCTION</w:t>
      </w:r>
      <w:bookmarkEnd w:id="23"/>
    </w:p>
    <w:p w14:paraId="7BD9A17A" w14:textId="31415369" w:rsidR="001E4438" w:rsidRPr="001E4438" w:rsidRDefault="001E4438" w:rsidP="001E4438">
      <w:pPr>
        <w:pStyle w:val="Heading2"/>
        <w:rPr>
          <w:rFonts w:eastAsiaTheme="minorEastAsia"/>
        </w:rPr>
      </w:pPr>
      <w:bookmarkStart w:id="24" w:name="_Toc153624190"/>
      <w:r>
        <w:t>Tổng quan về continual learning</w:t>
      </w:r>
      <w:bookmarkEnd w:id="24"/>
    </w:p>
    <w:p w14:paraId="6C45866F" w14:textId="511A1142" w:rsidR="001E4438" w:rsidRPr="000467B8" w:rsidRDefault="001E4438" w:rsidP="001E4438">
      <w:pPr>
        <w:pStyle w:val="Nidungvnbn"/>
        <w:numPr>
          <w:ilvl w:val="0"/>
          <w:numId w:val="26"/>
        </w:numPr>
        <w:rPr>
          <w:rFonts w:eastAsiaTheme="minorEastAsia"/>
        </w:rPr>
      </w:pPr>
      <w:r>
        <w:t>Continual learning là khi có dữ liệu mới thì mô hình sẽ được cập nhật nhằm giúp mô hình duy trì phân phối dữ liệu hiện tại.</w:t>
      </w:r>
    </w:p>
    <w:p w14:paraId="50CDEDF4" w14:textId="5DEC1B10" w:rsidR="000467B8" w:rsidRPr="006B01D4" w:rsidRDefault="000467B8" w:rsidP="000467B8">
      <w:pPr>
        <w:pStyle w:val="Nidungvnbn"/>
        <w:numPr>
          <w:ilvl w:val="0"/>
          <w:numId w:val="26"/>
        </w:numPr>
        <w:rPr>
          <w:rFonts w:eastAsiaTheme="minorEastAsia"/>
        </w:rPr>
      </w:pPr>
      <w:r>
        <w:t>Continual learning đáp ứng việc thay đổi trong phân phối dữ liệu.</w:t>
      </w:r>
    </w:p>
    <w:p w14:paraId="45D71579" w14:textId="0C217848" w:rsidR="006B01D4" w:rsidRDefault="006B01D4" w:rsidP="000467B8">
      <w:pPr>
        <w:pStyle w:val="Nidungvnbn"/>
        <w:numPr>
          <w:ilvl w:val="0"/>
          <w:numId w:val="26"/>
        </w:numPr>
        <w:rPr>
          <w:rFonts w:eastAsiaTheme="minorEastAsia"/>
        </w:rPr>
      </w:pPr>
      <w:r w:rsidRPr="006B01D4">
        <w:rPr>
          <w:rFonts w:eastAsiaTheme="minorEastAsia"/>
        </w:rPr>
        <w:t>Mục tiêu là giữ cho mô hình hiệu suất cao trên tất cả các dạng dữ liệu, thậm chí khi có sự biến động trong phân phối của chúng.</w:t>
      </w:r>
    </w:p>
    <w:p w14:paraId="7B102CC8" w14:textId="63E96468" w:rsidR="00E15521" w:rsidRDefault="00E15521" w:rsidP="00E15521">
      <w:pPr>
        <w:pStyle w:val="Heading2"/>
      </w:pPr>
      <w:bookmarkStart w:id="25" w:name="_Toc153624191"/>
      <w:r>
        <w:t>Mục đích</w:t>
      </w:r>
      <w:bookmarkEnd w:id="25"/>
    </w:p>
    <w:p w14:paraId="0BBDCFB0" w14:textId="6A9A0B74" w:rsidR="00E15521" w:rsidRDefault="00E15521" w:rsidP="00E15521">
      <w:pPr>
        <w:pStyle w:val="Nidungvnbn"/>
        <w:numPr>
          <w:ilvl w:val="0"/>
          <w:numId w:val="26"/>
        </w:numPr>
      </w:pPr>
      <w:r w:rsidRPr="00E15521">
        <w:t>Mục đích cơ bản là để theo</w:t>
      </w:r>
      <w:r>
        <w:t xml:space="preserve"> kịp sự thay đổi phân phối dữ liệu.</w:t>
      </w:r>
    </w:p>
    <w:p w14:paraId="3FC97813" w14:textId="4988CD63" w:rsidR="00BF47EC" w:rsidRPr="00BF47EC" w:rsidRDefault="00BF47EC" w:rsidP="00BF47EC">
      <w:pPr>
        <w:numPr>
          <w:ilvl w:val="0"/>
          <w:numId w:val="26"/>
        </w:numPr>
        <w:shd w:val="clear" w:color="auto" w:fill="FFFFFF"/>
        <w:spacing w:before="100" w:beforeAutospacing="1" w:after="150" w:line="360" w:lineRule="auto"/>
        <w:jc w:val="both"/>
        <w:rPr>
          <w:rFonts w:eastAsia="Times New Roman" w:cs="Times New Roman"/>
          <w:noProof w:val="0"/>
          <w:color w:val="1F1F1F"/>
          <w:sz w:val="26"/>
          <w:szCs w:val="26"/>
          <w:lang w:val="vi-VN" w:eastAsia="vi-VN"/>
        </w:rPr>
      </w:pPr>
      <w:r w:rsidRPr="00BF47EC">
        <w:rPr>
          <w:rFonts w:eastAsia="Times New Roman" w:cs="Times New Roman"/>
          <w:noProof w:val="0"/>
          <w:color w:val="1F1F1F"/>
          <w:sz w:val="26"/>
          <w:szCs w:val="26"/>
          <w:lang w:eastAsia="vi-VN"/>
        </w:rPr>
        <w:t>T</w:t>
      </w:r>
      <w:r w:rsidRPr="00BF47EC">
        <w:rPr>
          <w:rFonts w:eastAsia="Times New Roman" w:cs="Times New Roman"/>
          <w:noProof w:val="0"/>
          <w:color w:val="1F1F1F"/>
          <w:sz w:val="26"/>
          <w:szCs w:val="26"/>
          <w:lang w:val="vi-VN" w:eastAsia="vi-VN"/>
        </w:rPr>
        <w:t xml:space="preserve">ăng </w:t>
      </w:r>
      <w:proofErr w:type="spellStart"/>
      <w:r w:rsidRPr="00BF47EC">
        <w:rPr>
          <w:rFonts w:eastAsia="Times New Roman" w:cs="Times New Roman"/>
          <w:noProof w:val="0"/>
          <w:color w:val="1F1F1F"/>
          <w:sz w:val="26"/>
          <w:szCs w:val="26"/>
          <w:lang w:val="vi-VN" w:eastAsia="vi-VN"/>
        </w:rPr>
        <w:t>cường</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hiệu</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suất</w:t>
      </w:r>
      <w:proofErr w:type="spellEnd"/>
      <w:r>
        <w:rPr>
          <w:rFonts w:eastAsia="Times New Roman" w:cs="Times New Roman"/>
          <w:noProof w:val="0"/>
          <w:color w:val="1F1F1F"/>
          <w:sz w:val="26"/>
          <w:szCs w:val="26"/>
          <w:lang w:eastAsia="vi-VN"/>
        </w:rPr>
        <w:t xml:space="preserve"> </w:t>
      </w:r>
      <w:proofErr w:type="spellStart"/>
      <w:r>
        <w:rPr>
          <w:rFonts w:eastAsia="Times New Roman" w:cs="Times New Roman"/>
          <w:noProof w:val="0"/>
          <w:color w:val="1F1F1F"/>
          <w:sz w:val="26"/>
          <w:szCs w:val="26"/>
          <w:lang w:eastAsia="vi-VN"/>
        </w:rPr>
        <w:t>cho</w:t>
      </w:r>
      <w:proofErr w:type="spellEnd"/>
      <w:r>
        <w:rPr>
          <w:rFonts w:eastAsia="Times New Roman" w:cs="Times New Roman"/>
          <w:noProof w:val="0"/>
          <w:color w:val="1F1F1F"/>
          <w:sz w:val="26"/>
          <w:szCs w:val="26"/>
          <w:lang w:eastAsia="vi-VN"/>
        </w:rPr>
        <w:t xml:space="preserve"> </w:t>
      </w:r>
      <w:proofErr w:type="spellStart"/>
      <w:r>
        <w:rPr>
          <w:rFonts w:eastAsia="Times New Roman" w:cs="Times New Roman"/>
          <w:noProof w:val="0"/>
          <w:color w:val="1F1F1F"/>
          <w:sz w:val="26"/>
          <w:szCs w:val="26"/>
          <w:lang w:eastAsia="vi-VN"/>
        </w:rPr>
        <w:t>mô</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hình</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học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máy</w:t>
      </w:r>
      <w:proofErr w:type="spellEnd"/>
      <w:r>
        <w:rPr>
          <w:rFonts w:eastAsia="Times New Roman" w:cs="Times New Roman"/>
          <w:noProof w:val="0"/>
          <w:color w:val="1F1F1F"/>
          <w:sz w:val="26"/>
          <w:szCs w:val="26"/>
          <w:lang w:eastAsia="vi-VN"/>
        </w:rPr>
        <w:t>,</w:t>
      </w:r>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có</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thể</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được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cập</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nhật</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để</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cải</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thiện</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hiệu</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suất</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của</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chúng</w:t>
      </w:r>
      <w:proofErr w:type="spellEnd"/>
      <w:r w:rsidRPr="00BF47EC">
        <w:rPr>
          <w:rFonts w:eastAsia="Times New Roman" w:cs="Times New Roman"/>
          <w:noProof w:val="0"/>
          <w:color w:val="1F1F1F"/>
          <w:sz w:val="26"/>
          <w:szCs w:val="26"/>
          <w:lang w:val="vi-VN" w:eastAsia="vi-VN"/>
        </w:rPr>
        <w:t xml:space="preserve"> theo </w:t>
      </w:r>
      <w:proofErr w:type="spellStart"/>
      <w:r w:rsidRPr="00BF47EC">
        <w:rPr>
          <w:rFonts w:eastAsia="Times New Roman" w:cs="Times New Roman"/>
          <w:noProof w:val="0"/>
          <w:color w:val="1F1F1F"/>
          <w:sz w:val="26"/>
          <w:szCs w:val="26"/>
          <w:lang w:val="vi-VN" w:eastAsia="vi-VN"/>
        </w:rPr>
        <w:t>thời</w:t>
      </w:r>
      <w:proofErr w:type="spellEnd"/>
      <w:r w:rsidRPr="00BF47EC">
        <w:rPr>
          <w:rFonts w:eastAsia="Times New Roman" w:cs="Times New Roman"/>
          <w:noProof w:val="0"/>
          <w:color w:val="1F1F1F"/>
          <w:sz w:val="26"/>
          <w:szCs w:val="26"/>
          <w:lang w:val="vi-VN" w:eastAsia="vi-VN"/>
        </w:rPr>
        <w:t xml:space="preserve"> gian, </w:t>
      </w:r>
      <w:proofErr w:type="spellStart"/>
      <w:r>
        <w:rPr>
          <w:rFonts w:eastAsia="Times New Roman" w:cs="Times New Roman"/>
          <w:noProof w:val="0"/>
          <w:color w:val="1F1F1F"/>
          <w:sz w:val="26"/>
          <w:szCs w:val="26"/>
          <w:lang w:eastAsia="vi-VN"/>
        </w:rPr>
        <w:t>ví</w:t>
      </w:r>
      <w:proofErr w:type="spellEnd"/>
      <w:r>
        <w:rPr>
          <w:rFonts w:eastAsia="Times New Roman" w:cs="Times New Roman"/>
          <w:noProof w:val="0"/>
          <w:color w:val="1F1F1F"/>
          <w:sz w:val="26"/>
          <w:szCs w:val="26"/>
          <w:lang w:eastAsia="vi-VN"/>
        </w:rPr>
        <w:t xml:space="preserve"> </w:t>
      </w:r>
      <w:proofErr w:type="spellStart"/>
      <w:r>
        <w:rPr>
          <w:rFonts w:eastAsia="Times New Roman" w:cs="Times New Roman"/>
          <w:noProof w:val="0"/>
          <w:color w:val="1F1F1F"/>
          <w:sz w:val="26"/>
          <w:szCs w:val="26"/>
          <w:lang w:eastAsia="vi-VN"/>
        </w:rPr>
        <w:t>dụ</w:t>
      </w:r>
      <w:proofErr w:type="spellEnd"/>
      <w:r w:rsidRPr="00BF47EC">
        <w:rPr>
          <w:rFonts w:eastAsia="Times New Roman" w:cs="Times New Roman"/>
          <w:noProof w:val="0"/>
          <w:color w:val="1F1F1F"/>
          <w:sz w:val="26"/>
          <w:szCs w:val="26"/>
          <w:lang w:val="vi-VN" w:eastAsia="vi-VN"/>
        </w:rPr>
        <w:t xml:space="preserve"> như </w:t>
      </w:r>
      <w:proofErr w:type="spellStart"/>
      <w:r w:rsidRPr="00BF47EC">
        <w:rPr>
          <w:rFonts w:eastAsia="Times New Roman" w:cs="Times New Roman"/>
          <w:noProof w:val="0"/>
          <w:color w:val="1F1F1F"/>
          <w:sz w:val="26"/>
          <w:szCs w:val="26"/>
          <w:lang w:val="vi-VN" w:eastAsia="vi-VN"/>
        </w:rPr>
        <w:t>bằng</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cách</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học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các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mẫu</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mới</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hoặc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cập</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nhật</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các</w:t>
      </w:r>
      <w:proofErr w:type="spellEnd"/>
      <w:r w:rsidRPr="00BF47EC">
        <w:rPr>
          <w:rFonts w:eastAsia="Times New Roman" w:cs="Times New Roman"/>
          <w:noProof w:val="0"/>
          <w:color w:val="1F1F1F"/>
          <w:sz w:val="26"/>
          <w:szCs w:val="26"/>
          <w:lang w:val="vi-VN" w:eastAsia="vi-VN"/>
        </w:rPr>
        <w:t xml:space="preserve"> thông </w:t>
      </w:r>
      <w:proofErr w:type="spellStart"/>
      <w:r w:rsidRPr="00BF47EC">
        <w:rPr>
          <w:rFonts w:eastAsia="Times New Roman" w:cs="Times New Roman"/>
          <w:noProof w:val="0"/>
          <w:color w:val="1F1F1F"/>
          <w:sz w:val="26"/>
          <w:szCs w:val="26"/>
          <w:lang w:val="vi-VN" w:eastAsia="vi-VN"/>
        </w:rPr>
        <w:t>số</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của</w:t>
      </w:r>
      <w:proofErr w:type="spellEnd"/>
      <w:r w:rsidRPr="00BF47EC">
        <w:rPr>
          <w:rFonts w:eastAsia="Times New Roman" w:cs="Times New Roman"/>
          <w:noProof w:val="0"/>
          <w:color w:val="1F1F1F"/>
          <w:sz w:val="26"/>
          <w:szCs w:val="26"/>
          <w:lang w:val="vi-VN" w:eastAsia="vi-VN"/>
        </w:rPr>
        <w:t xml:space="preserve"> mô </w:t>
      </w:r>
      <w:proofErr w:type="spellStart"/>
      <w:r w:rsidRPr="00BF47EC">
        <w:rPr>
          <w:rFonts w:eastAsia="Times New Roman" w:cs="Times New Roman"/>
          <w:noProof w:val="0"/>
          <w:color w:val="1F1F1F"/>
          <w:sz w:val="26"/>
          <w:szCs w:val="26"/>
          <w:lang w:val="vi-VN" w:eastAsia="vi-VN"/>
        </w:rPr>
        <w:t>hình</w:t>
      </w:r>
      <w:proofErr w:type="spellEnd"/>
      <w:r w:rsidRPr="00BF47EC">
        <w:rPr>
          <w:rFonts w:eastAsia="Times New Roman" w:cs="Times New Roman"/>
          <w:noProof w:val="0"/>
          <w:color w:val="1F1F1F"/>
          <w:sz w:val="26"/>
          <w:szCs w:val="26"/>
          <w:lang w:val="vi-VN" w:eastAsia="vi-VN"/>
        </w:rPr>
        <w:t>. </w:t>
      </w:r>
      <w:proofErr w:type="spellStart"/>
      <w:r w:rsidRPr="00BF47EC">
        <w:rPr>
          <w:rFonts w:eastAsia="Times New Roman" w:cs="Times New Roman"/>
          <w:noProof w:val="0"/>
          <w:color w:val="1F1F1F"/>
          <w:sz w:val="26"/>
          <w:szCs w:val="26"/>
          <w:lang w:val="vi-VN" w:eastAsia="vi-VN"/>
        </w:rPr>
        <w:t>Điều</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này</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giúp</w:t>
      </w:r>
      <w:proofErr w:type="spellEnd"/>
      <w:r w:rsidRPr="00BF47EC">
        <w:rPr>
          <w:rFonts w:eastAsia="Times New Roman" w:cs="Times New Roman"/>
          <w:noProof w:val="0"/>
          <w:color w:val="1F1F1F"/>
          <w:sz w:val="26"/>
          <w:szCs w:val="26"/>
          <w:lang w:val="vi-VN" w:eastAsia="vi-VN"/>
        </w:rPr>
        <w:t xml:space="preserve"> mô </w:t>
      </w:r>
      <w:proofErr w:type="spellStart"/>
      <w:r w:rsidRPr="00BF47EC">
        <w:rPr>
          <w:rFonts w:eastAsia="Times New Roman" w:cs="Times New Roman"/>
          <w:noProof w:val="0"/>
          <w:color w:val="1F1F1F"/>
          <w:sz w:val="26"/>
          <w:szCs w:val="26"/>
          <w:lang w:val="vi-VN" w:eastAsia="vi-VN"/>
        </w:rPr>
        <w:t>hình</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học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máy</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có</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thể</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thích</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ứng</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với</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các</w:t>
      </w:r>
      <w:proofErr w:type="spellEnd"/>
      <w:r w:rsidRPr="00BF47EC">
        <w:rPr>
          <w:rFonts w:eastAsia="Times New Roman" w:cs="Times New Roman"/>
          <w:noProof w:val="0"/>
          <w:color w:val="1F1F1F"/>
          <w:sz w:val="26"/>
          <w:szCs w:val="26"/>
          <w:lang w:val="vi-VN" w:eastAsia="vi-VN"/>
        </w:rPr>
        <w:t xml:space="preserve"> thay </w:t>
      </w:r>
      <w:proofErr w:type="spellStart"/>
      <w:r w:rsidRPr="00BF47EC">
        <w:rPr>
          <w:rFonts w:eastAsia="Times New Roman" w:cs="Times New Roman"/>
          <w:noProof w:val="0"/>
          <w:color w:val="1F1F1F"/>
          <w:sz w:val="26"/>
          <w:szCs w:val="26"/>
          <w:lang w:val="vi-VN" w:eastAsia="vi-VN"/>
        </w:rPr>
        <w:t>đổi</w:t>
      </w:r>
      <w:proofErr w:type="spellEnd"/>
      <w:r w:rsidRPr="00BF47EC">
        <w:rPr>
          <w:rFonts w:eastAsia="Times New Roman" w:cs="Times New Roman"/>
          <w:noProof w:val="0"/>
          <w:color w:val="1F1F1F"/>
          <w:sz w:val="26"/>
          <w:szCs w:val="26"/>
          <w:lang w:val="vi-VN" w:eastAsia="vi-VN"/>
        </w:rPr>
        <w:t xml:space="preserve"> trong </w:t>
      </w:r>
      <w:proofErr w:type="spellStart"/>
      <w:r w:rsidRPr="00BF47EC">
        <w:rPr>
          <w:rFonts w:eastAsia="Times New Roman" w:cs="Times New Roman"/>
          <w:noProof w:val="0"/>
          <w:color w:val="1F1F1F"/>
          <w:sz w:val="26"/>
          <w:szCs w:val="26"/>
          <w:lang w:val="vi-VN" w:eastAsia="vi-VN"/>
        </w:rPr>
        <w:t>dữ</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liệu</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hoặc</w:t>
      </w:r>
      <w:proofErr w:type="spellEnd"/>
      <w:r w:rsidRPr="00BF47EC">
        <w:rPr>
          <w:rFonts w:eastAsia="Times New Roman" w:cs="Times New Roman"/>
          <w:noProof w:val="0"/>
          <w:color w:val="1F1F1F"/>
          <w:sz w:val="26"/>
          <w:szCs w:val="26"/>
          <w:lang w:val="vi-VN" w:eastAsia="vi-VN"/>
        </w:rPr>
        <w:t xml:space="preserve"> môi </w:t>
      </w:r>
      <w:proofErr w:type="spellStart"/>
      <w:r w:rsidRPr="00BF47EC">
        <w:rPr>
          <w:rFonts w:eastAsia="Times New Roman" w:cs="Times New Roman"/>
          <w:noProof w:val="0"/>
          <w:color w:val="1F1F1F"/>
          <w:sz w:val="26"/>
          <w:szCs w:val="26"/>
          <w:lang w:val="vi-VN" w:eastAsia="vi-VN"/>
        </w:rPr>
        <w:t>trường</w:t>
      </w:r>
      <w:proofErr w:type="spellEnd"/>
      <w:r w:rsidRPr="00BF47EC">
        <w:rPr>
          <w:rFonts w:eastAsia="Times New Roman" w:cs="Times New Roman"/>
          <w:noProof w:val="0"/>
          <w:color w:val="1F1F1F"/>
          <w:sz w:val="26"/>
          <w:szCs w:val="26"/>
          <w:lang w:val="vi-VN" w:eastAsia="vi-VN"/>
        </w:rPr>
        <w:t>, </w:t>
      </w:r>
      <w:proofErr w:type="spellStart"/>
      <w:r w:rsidRPr="00BF47EC">
        <w:rPr>
          <w:rFonts w:eastAsia="Times New Roman" w:cs="Times New Roman"/>
          <w:noProof w:val="0"/>
          <w:color w:val="1F1F1F"/>
          <w:sz w:val="26"/>
          <w:szCs w:val="26"/>
          <w:lang w:val="vi-VN" w:eastAsia="vi-VN"/>
        </w:rPr>
        <w:t>từ</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đó</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cải</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thiện</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độ</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chính</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xác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của</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các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dự</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đoán</w:t>
      </w:r>
      <w:proofErr w:type="spellEnd"/>
      <w:r w:rsidRPr="00BF47EC">
        <w:rPr>
          <w:rFonts w:eastAsia="Times New Roman" w:cs="Times New Roman"/>
          <w:noProof w:val="0"/>
          <w:color w:val="1F1F1F"/>
          <w:sz w:val="26"/>
          <w:szCs w:val="26"/>
          <w:lang w:val="vi-VN" w:eastAsia="vi-VN"/>
        </w:rPr>
        <w:t>.</w:t>
      </w:r>
    </w:p>
    <w:p w14:paraId="2F104C2B" w14:textId="6CCFF4ED" w:rsidR="00BF47EC" w:rsidRPr="00BF47EC" w:rsidRDefault="00BF47EC" w:rsidP="00BF47EC">
      <w:pPr>
        <w:numPr>
          <w:ilvl w:val="0"/>
          <w:numId w:val="26"/>
        </w:numPr>
        <w:shd w:val="clear" w:color="auto" w:fill="FFFFFF"/>
        <w:spacing w:before="100" w:beforeAutospacing="1" w:after="150" w:line="360" w:lineRule="auto"/>
        <w:jc w:val="both"/>
        <w:rPr>
          <w:rFonts w:eastAsia="Times New Roman" w:cs="Times New Roman"/>
          <w:noProof w:val="0"/>
          <w:color w:val="1F1F1F"/>
          <w:sz w:val="26"/>
          <w:szCs w:val="26"/>
          <w:lang w:val="vi-VN" w:eastAsia="vi-VN"/>
        </w:rPr>
      </w:pPr>
      <w:r w:rsidRPr="00BF47EC">
        <w:rPr>
          <w:rFonts w:eastAsia="Times New Roman" w:cs="Times New Roman"/>
          <w:noProof w:val="0"/>
          <w:color w:val="1F1F1F"/>
          <w:sz w:val="26"/>
          <w:szCs w:val="26"/>
          <w:lang w:val="vi-VN" w:eastAsia="vi-VN"/>
        </w:rPr>
        <w:t xml:space="preserve">Tăng </w:t>
      </w:r>
      <w:proofErr w:type="spellStart"/>
      <w:r w:rsidRPr="00BF47EC">
        <w:rPr>
          <w:rFonts w:eastAsia="Times New Roman" w:cs="Times New Roman"/>
          <w:noProof w:val="0"/>
          <w:color w:val="1F1F1F"/>
          <w:sz w:val="26"/>
          <w:szCs w:val="26"/>
          <w:lang w:val="vi-VN" w:eastAsia="vi-VN"/>
        </w:rPr>
        <w:t>cường</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khả</w:t>
      </w:r>
      <w:proofErr w:type="spellEnd"/>
      <w:r w:rsidRPr="00BF47EC">
        <w:rPr>
          <w:rFonts w:eastAsia="Times New Roman" w:cs="Times New Roman"/>
          <w:noProof w:val="0"/>
          <w:color w:val="1F1F1F"/>
          <w:sz w:val="26"/>
          <w:szCs w:val="26"/>
          <w:lang w:val="vi-VN" w:eastAsia="vi-VN"/>
        </w:rPr>
        <w:t xml:space="preserve"> năng </w:t>
      </w:r>
      <w:proofErr w:type="spellStart"/>
      <w:r w:rsidRPr="00BF47EC">
        <w:rPr>
          <w:rFonts w:eastAsia="Times New Roman" w:cs="Times New Roman"/>
          <w:noProof w:val="0"/>
          <w:color w:val="1F1F1F"/>
          <w:sz w:val="26"/>
          <w:szCs w:val="26"/>
          <w:lang w:val="vi-VN" w:eastAsia="vi-VN"/>
        </w:rPr>
        <w:t>thích</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ứng</w:t>
      </w:r>
      <w:proofErr w:type="spellEnd"/>
      <w:r w:rsidRPr="00BF47EC">
        <w:rPr>
          <w:rFonts w:eastAsia="Times New Roman" w:cs="Times New Roman"/>
          <w:noProof w:val="0"/>
          <w:color w:val="1F1F1F"/>
          <w:sz w:val="26"/>
          <w:szCs w:val="26"/>
          <w:lang w:val="vi-VN" w:eastAsia="vi-VN"/>
        </w:rPr>
        <w:t xml:space="preserve"> cho mô </w:t>
      </w:r>
      <w:proofErr w:type="spellStart"/>
      <w:r w:rsidRPr="00BF47EC">
        <w:rPr>
          <w:rFonts w:eastAsia="Times New Roman" w:cs="Times New Roman"/>
          <w:noProof w:val="0"/>
          <w:color w:val="1F1F1F"/>
          <w:sz w:val="26"/>
          <w:szCs w:val="26"/>
          <w:lang w:val="vi-VN" w:eastAsia="vi-VN"/>
        </w:rPr>
        <w:t>hình</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học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máy</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để</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có</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thể</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được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cập</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nhật</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để</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thích</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ứng</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với</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các</w:t>
      </w:r>
      <w:proofErr w:type="spellEnd"/>
      <w:r w:rsidRPr="00BF47EC">
        <w:rPr>
          <w:rFonts w:eastAsia="Times New Roman" w:cs="Times New Roman"/>
          <w:noProof w:val="0"/>
          <w:color w:val="1F1F1F"/>
          <w:sz w:val="26"/>
          <w:szCs w:val="26"/>
          <w:lang w:val="vi-VN" w:eastAsia="vi-VN"/>
        </w:rPr>
        <w:t xml:space="preserve"> thay </w:t>
      </w:r>
      <w:proofErr w:type="spellStart"/>
      <w:r w:rsidRPr="00BF47EC">
        <w:rPr>
          <w:rFonts w:eastAsia="Times New Roman" w:cs="Times New Roman"/>
          <w:noProof w:val="0"/>
          <w:color w:val="1F1F1F"/>
          <w:sz w:val="26"/>
          <w:szCs w:val="26"/>
          <w:lang w:val="vi-VN" w:eastAsia="vi-VN"/>
        </w:rPr>
        <w:t>đổi</w:t>
      </w:r>
      <w:proofErr w:type="spellEnd"/>
      <w:r w:rsidRPr="00BF47EC">
        <w:rPr>
          <w:rFonts w:eastAsia="Times New Roman" w:cs="Times New Roman"/>
          <w:noProof w:val="0"/>
          <w:color w:val="1F1F1F"/>
          <w:sz w:val="26"/>
          <w:szCs w:val="26"/>
          <w:lang w:val="vi-VN" w:eastAsia="vi-VN"/>
        </w:rPr>
        <w:t xml:space="preserve"> trong </w:t>
      </w:r>
      <w:proofErr w:type="spellStart"/>
      <w:r w:rsidRPr="00BF47EC">
        <w:rPr>
          <w:rFonts w:eastAsia="Times New Roman" w:cs="Times New Roman"/>
          <w:noProof w:val="0"/>
          <w:color w:val="1F1F1F"/>
          <w:sz w:val="26"/>
          <w:szCs w:val="26"/>
          <w:lang w:val="vi-VN" w:eastAsia="vi-VN"/>
        </w:rPr>
        <w:t>dữ</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liệu</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hoặc</w:t>
      </w:r>
      <w:proofErr w:type="spellEnd"/>
      <w:r w:rsidRPr="00BF47EC">
        <w:rPr>
          <w:rFonts w:eastAsia="Times New Roman" w:cs="Times New Roman"/>
          <w:noProof w:val="0"/>
          <w:color w:val="1F1F1F"/>
          <w:sz w:val="26"/>
          <w:szCs w:val="26"/>
          <w:lang w:val="vi-VN" w:eastAsia="vi-VN"/>
        </w:rPr>
        <w:t xml:space="preserve"> môi </w:t>
      </w:r>
      <w:proofErr w:type="spellStart"/>
      <w:r w:rsidRPr="00BF47EC">
        <w:rPr>
          <w:rFonts w:eastAsia="Times New Roman" w:cs="Times New Roman"/>
          <w:noProof w:val="0"/>
          <w:color w:val="1F1F1F"/>
          <w:sz w:val="26"/>
          <w:szCs w:val="26"/>
          <w:lang w:val="vi-VN" w:eastAsia="vi-VN"/>
        </w:rPr>
        <w:t>trường</w:t>
      </w:r>
      <w:proofErr w:type="spellEnd"/>
      <w:r w:rsidRPr="00BF47EC">
        <w:rPr>
          <w:rFonts w:eastAsia="Times New Roman" w:cs="Times New Roman"/>
          <w:noProof w:val="0"/>
          <w:color w:val="1F1F1F"/>
          <w:sz w:val="26"/>
          <w:szCs w:val="26"/>
          <w:lang w:val="vi-VN" w:eastAsia="vi-VN"/>
        </w:rPr>
        <w:t>. </w:t>
      </w:r>
      <w:proofErr w:type="spellStart"/>
      <w:r w:rsidRPr="00BF47EC">
        <w:rPr>
          <w:rFonts w:eastAsia="Times New Roman" w:cs="Times New Roman"/>
          <w:noProof w:val="0"/>
          <w:color w:val="1F1F1F"/>
          <w:sz w:val="26"/>
          <w:szCs w:val="26"/>
          <w:lang w:val="vi-VN" w:eastAsia="vi-VN"/>
        </w:rPr>
        <w:t>Điều</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này</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giúp</w:t>
      </w:r>
      <w:proofErr w:type="spellEnd"/>
      <w:r w:rsidRPr="00BF47EC">
        <w:rPr>
          <w:rFonts w:eastAsia="Times New Roman" w:cs="Times New Roman"/>
          <w:noProof w:val="0"/>
          <w:color w:val="1F1F1F"/>
          <w:sz w:val="26"/>
          <w:szCs w:val="26"/>
          <w:lang w:val="vi-VN" w:eastAsia="vi-VN"/>
        </w:rPr>
        <w:t xml:space="preserve"> mô </w:t>
      </w:r>
      <w:proofErr w:type="spellStart"/>
      <w:r w:rsidRPr="00BF47EC">
        <w:rPr>
          <w:rFonts w:eastAsia="Times New Roman" w:cs="Times New Roman"/>
          <w:noProof w:val="0"/>
          <w:color w:val="1F1F1F"/>
          <w:sz w:val="26"/>
          <w:szCs w:val="26"/>
          <w:lang w:val="vi-VN" w:eastAsia="vi-VN"/>
        </w:rPr>
        <w:t>hình</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học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máy</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có</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thể</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đáp</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ứng</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tốt</w:t>
      </w:r>
      <w:proofErr w:type="spellEnd"/>
      <w:r w:rsidRPr="00BF47EC">
        <w:rPr>
          <w:rFonts w:eastAsia="Times New Roman" w:cs="Times New Roman"/>
          <w:noProof w:val="0"/>
          <w:color w:val="1F1F1F"/>
          <w:sz w:val="26"/>
          <w:szCs w:val="26"/>
          <w:lang w:val="vi-VN" w:eastAsia="vi-VN"/>
        </w:rPr>
        <w:t xml:space="preserve"> hơn </w:t>
      </w:r>
      <w:proofErr w:type="spellStart"/>
      <w:r w:rsidRPr="00BF47EC">
        <w:rPr>
          <w:rFonts w:eastAsia="Times New Roman" w:cs="Times New Roman"/>
          <w:noProof w:val="0"/>
          <w:color w:val="1F1F1F"/>
          <w:sz w:val="26"/>
          <w:szCs w:val="26"/>
          <w:lang w:val="vi-VN" w:eastAsia="vi-VN"/>
        </w:rPr>
        <w:t>với</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các</w:t>
      </w:r>
      <w:proofErr w:type="spellEnd"/>
      <w:r w:rsidRPr="00BF47EC">
        <w:rPr>
          <w:rFonts w:eastAsia="Times New Roman" w:cs="Times New Roman"/>
          <w:noProof w:val="0"/>
          <w:color w:val="1F1F1F"/>
          <w:sz w:val="26"/>
          <w:szCs w:val="26"/>
          <w:lang w:val="vi-VN" w:eastAsia="vi-VN"/>
        </w:rPr>
        <w:t xml:space="preserve"> nhu </w:t>
      </w:r>
      <w:proofErr w:type="spellStart"/>
      <w:r w:rsidRPr="00BF47EC">
        <w:rPr>
          <w:rFonts w:eastAsia="Times New Roman" w:cs="Times New Roman"/>
          <w:noProof w:val="0"/>
          <w:color w:val="1F1F1F"/>
          <w:sz w:val="26"/>
          <w:szCs w:val="26"/>
          <w:lang w:val="vi-VN" w:eastAsia="vi-VN"/>
        </w:rPr>
        <w:t>cầu</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của</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khách</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hàng</w:t>
      </w:r>
      <w:proofErr w:type="spellEnd"/>
      <w:r w:rsidRPr="00BF47EC">
        <w:rPr>
          <w:rFonts w:eastAsia="Times New Roman" w:cs="Times New Roman"/>
          <w:noProof w:val="0"/>
          <w:color w:val="1F1F1F"/>
          <w:sz w:val="26"/>
          <w:szCs w:val="26"/>
          <w:lang w:val="vi-VN" w:eastAsia="vi-VN"/>
        </w:rPr>
        <w:t>.</w:t>
      </w:r>
    </w:p>
    <w:p w14:paraId="1F46CA3E" w14:textId="60D2B14B" w:rsidR="00BF47EC" w:rsidRPr="00BF47EC" w:rsidRDefault="00BF47EC" w:rsidP="00BF47EC">
      <w:pPr>
        <w:numPr>
          <w:ilvl w:val="0"/>
          <w:numId w:val="26"/>
        </w:numPr>
        <w:shd w:val="clear" w:color="auto" w:fill="FFFFFF"/>
        <w:spacing w:before="100" w:beforeAutospacing="1" w:after="150" w:line="360" w:lineRule="auto"/>
        <w:jc w:val="both"/>
        <w:rPr>
          <w:rFonts w:eastAsia="Times New Roman" w:cs="Times New Roman"/>
          <w:noProof w:val="0"/>
          <w:color w:val="1F1F1F"/>
          <w:sz w:val="26"/>
          <w:szCs w:val="26"/>
          <w:lang w:val="vi-VN" w:eastAsia="vi-VN"/>
        </w:rPr>
      </w:pPr>
      <w:proofErr w:type="spellStart"/>
      <w:r w:rsidRPr="00BF47EC">
        <w:rPr>
          <w:rFonts w:eastAsia="Times New Roman" w:cs="Times New Roman"/>
          <w:noProof w:val="0"/>
          <w:color w:val="1F1F1F"/>
          <w:sz w:val="26"/>
          <w:szCs w:val="26"/>
          <w:lang w:val="vi-VN" w:eastAsia="vi-VN"/>
        </w:rPr>
        <w:t>Giảm</w:t>
      </w:r>
      <w:proofErr w:type="spellEnd"/>
      <w:r w:rsidRPr="00BF47EC">
        <w:rPr>
          <w:rFonts w:eastAsia="Times New Roman" w:cs="Times New Roman"/>
          <w:noProof w:val="0"/>
          <w:color w:val="1F1F1F"/>
          <w:sz w:val="26"/>
          <w:szCs w:val="26"/>
          <w:lang w:val="vi-VN" w:eastAsia="vi-VN"/>
        </w:rPr>
        <w:t xml:space="preserve"> chi </w:t>
      </w:r>
      <w:proofErr w:type="spellStart"/>
      <w:r w:rsidRPr="00BF47EC">
        <w:rPr>
          <w:rFonts w:eastAsia="Times New Roman" w:cs="Times New Roman"/>
          <w:noProof w:val="0"/>
          <w:color w:val="1F1F1F"/>
          <w:sz w:val="26"/>
          <w:szCs w:val="26"/>
          <w:lang w:val="vi-VN" w:eastAsia="vi-VN"/>
        </w:rPr>
        <w:t>phí</w:t>
      </w:r>
      <w:proofErr w:type="spellEnd"/>
      <w:r w:rsidRPr="00BF47EC">
        <w:rPr>
          <w:rFonts w:eastAsia="Times New Roman" w:cs="Times New Roman"/>
          <w:noProof w:val="0"/>
          <w:color w:val="1F1F1F"/>
          <w:sz w:val="26"/>
          <w:szCs w:val="26"/>
          <w:lang w:val="vi-VN" w:eastAsia="vi-VN"/>
        </w:rPr>
        <w:t xml:space="preserve">: mô </w:t>
      </w:r>
      <w:proofErr w:type="spellStart"/>
      <w:r w:rsidRPr="00BF47EC">
        <w:rPr>
          <w:rFonts w:eastAsia="Times New Roman" w:cs="Times New Roman"/>
          <w:noProof w:val="0"/>
          <w:color w:val="1F1F1F"/>
          <w:sz w:val="26"/>
          <w:szCs w:val="26"/>
          <w:lang w:val="vi-VN" w:eastAsia="vi-VN"/>
        </w:rPr>
        <w:t>hình</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học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máy</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có</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thể</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được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cập</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nhật</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mà</w:t>
      </w:r>
      <w:proofErr w:type="spellEnd"/>
      <w:r w:rsidRPr="00BF47EC">
        <w:rPr>
          <w:rFonts w:eastAsia="Times New Roman" w:cs="Times New Roman"/>
          <w:noProof w:val="0"/>
          <w:color w:val="1F1F1F"/>
          <w:sz w:val="26"/>
          <w:szCs w:val="26"/>
          <w:lang w:val="vi-VN" w:eastAsia="vi-VN"/>
        </w:rPr>
        <w:t xml:space="preserve"> không </w:t>
      </w:r>
      <w:proofErr w:type="spellStart"/>
      <w:r w:rsidRPr="00BF47EC">
        <w:rPr>
          <w:rFonts w:eastAsia="Times New Roman" w:cs="Times New Roman"/>
          <w:noProof w:val="0"/>
          <w:color w:val="1F1F1F"/>
          <w:sz w:val="26"/>
          <w:szCs w:val="26"/>
          <w:lang w:val="vi-VN" w:eastAsia="vi-VN"/>
        </w:rPr>
        <w:t>cần</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phải</w:t>
      </w:r>
      <w:proofErr w:type="spellEnd"/>
      <w:r w:rsidRPr="00BF47EC">
        <w:rPr>
          <w:rFonts w:eastAsia="Times New Roman" w:cs="Times New Roman"/>
          <w:noProof w:val="0"/>
          <w:color w:val="1F1F1F"/>
          <w:sz w:val="26"/>
          <w:szCs w:val="26"/>
          <w:lang w:val="vi-VN" w:eastAsia="vi-VN"/>
        </w:rPr>
        <w:t xml:space="preserve"> xây </w:t>
      </w:r>
      <w:proofErr w:type="spellStart"/>
      <w:r w:rsidRPr="00BF47EC">
        <w:rPr>
          <w:rFonts w:eastAsia="Times New Roman" w:cs="Times New Roman"/>
          <w:noProof w:val="0"/>
          <w:color w:val="1F1F1F"/>
          <w:sz w:val="26"/>
          <w:szCs w:val="26"/>
          <w:lang w:val="vi-VN" w:eastAsia="vi-VN"/>
        </w:rPr>
        <w:t>dựng</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lại</w:t>
      </w:r>
      <w:proofErr w:type="spellEnd"/>
      <w:r w:rsidRPr="00BF47EC">
        <w:rPr>
          <w:rFonts w:eastAsia="Times New Roman" w:cs="Times New Roman"/>
          <w:noProof w:val="0"/>
          <w:color w:val="1F1F1F"/>
          <w:sz w:val="26"/>
          <w:szCs w:val="26"/>
          <w:lang w:val="vi-VN" w:eastAsia="vi-VN"/>
        </w:rPr>
        <w:t xml:space="preserve"> mô </w:t>
      </w:r>
      <w:proofErr w:type="spellStart"/>
      <w:r w:rsidRPr="00BF47EC">
        <w:rPr>
          <w:rFonts w:eastAsia="Times New Roman" w:cs="Times New Roman"/>
          <w:noProof w:val="0"/>
          <w:color w:val="1F1F1F"/>
          <w:sz w:val="26"/>
          <w:szCs w:val="26"/>
          <w:lang w:val="vi-VN" w:eastAsia="vi-VN"/>
        </w:rPr>
        <w:t>hình</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từ</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đầu</w:t>
      </w:r>
      <w:proofErr w:type="spellEnd"/>
      <w:r w:rsidRPr="00BF47EC">
        <w:rPr>
          <w:rFonts w:eastAsia="Times New Roman" w:cs="Times New Roman"/>
          <w:noProof w:val="0"/>
          <w:color w:val="1F1F1F"/>
          <w:sz w:val="26"/>
          <w:szCs w:val="26"/>
          <w:lang w:val="vi-VN" w:eastAsia="vi-VN"/>
        </w:rPr>
        <w:t>. </w:t>
      </w:r>
      <w:proofErr w:type="spellStart"/>
      <w:r w:rsidR="00456098" w:rsidRPr="00456098">
        <w:rPr>
          <w:rFonts w:eastAsia="Times New Roman" w:cs="Times New Roman"/>
          <w:noProof w:val="0"/>
          <w:color w:val="1F1F1F"/>
          <w:sz w:val="26"/>
          <w:szCs w:val="26"/>
          <w:lang w:val="vi-VN" w:eastAsia="vi-VN"/>
        </w:rPr>
        <w:t>Với</w:t>
      </w:r>
      <w:proofErr w:type="spellEnd"/>
      <w:r w:rsidR="00456098" w:rsidRPr="00456098">
        <w:rPr>
          <w:rFonts w:eastAsia="Times New Roman" w:cs="Times New Roman"/>
          <w:noProof w:val="0"/>
          <w:color w:val="1F1F1F"/>
          <w:sz w:val="26"/>
          <w:szCs w:val="26"/>
          <w:lang w:val="vi-VN" w:eastAsia="vi-VN"/>
        </w:rPr>
        <w:t xml:space="preserve"> </w:t>
      </w:r>
      <w:proofErr w:type="spellStart"/>
      <w:r w:rsidR="00456098" w:rsidRPr="00456098">
        <w:rPr>
          <w:rFonts w:eastAsia="Times New Roman" w:cs="Times New Roman"/>
          <w:noProof w:val="0"/>
          <w:color w:val="1F1F1F"/>
          <w:sz w:val="26"/>
          <w:szCs w:val="26"/>
          <w:lang w:val="vi-VN" w:eastAsia="vi-VN"/>
        </w:rPr>
        <w:t>điều</w:t>
      </w:r>
      <w:proofErr w:type="spellEnd"/>
      <w:r w:rsidR="00456098" w:rsidRPr="00456098">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này</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giúp</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tiết</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kiệm</w:t>
      </w:r>
      <w:proofErr w:type="spellEnd"/>
      <w:r w:rsidRPr="00BF47EC">
        <w:rPr>
          <w:rFonts w:eastAsia="Times New Roman" w:cs="Times New Roman"/>
          <w:noProof w:val="0"/>
          <w:color w:val="1F1F1F"/>
          <w:sz w:val="26"/>
          <w:szCs w:val="26"/>
          <w:lang w:val="vi-VN" w:eastAsia="vi-VN"/>
        </w:rPr>
        <w:t xml:space="preserve"> chi </w:t>
      </w:r>
      <w:proofErr w:type="spellStart"/>
      <w:r w:rsidRPr="00BF47EC">
        <w:rPr>
          <w:rFonts w:eastAsia="Times New Roman" w:cs="Times New Roman"/>
          <w:noProof w:val="0"/>
          <w:color w:val="1F1F1F"/>
          <w:sz w:val="26"/>
          <w:szCs w:val="26"/>
          <w:lang w:val="vi-VN" w:eastAsia="vi-VN"/>
        </w:rPr>
        <w:t>phí</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và</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thời</w:t>
      </w:r>
      <w:proofErr w:type="spellEnd"/>
      <w:r w:rsidRPr="00BF47EC">
        <w:rPr>
          <w:rFonts w:eastAsia="Times New Roman" w:cs="Times New Roman"/>
          <w:noProof w:val="0"/>
          <w:color w:val="1F1F1F"/>
          <w:sz w:val="26"/>
          <w:szCs w:val="26"/>
          <w:lang w:val="vi-VN" w:eastAsia="vi-VN"/>
        </w:rPr>
        <w:t xml:space="preserve"> gian cho </w:t>
      </w:r>
      <w:proofErr w:type="spellStart"/>
      <w:r w:rsidRPr="00BF47EC">
        <w:rPr>
          <w:rFonts w:eastAsia="Times New Roman" w:cs="Times New Roman"/>
          <w:noProof w:val="0"/>
          <w:color w:val="1F1F1F"/>
          <w:sz w:val="26"/>
          <w:szCs w:val="26"/>
          <w:lang w:val="vi-VN" w:eastAsia="vi-VN"/>
        </w:rPr>
        <w:t>việc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phát</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triển</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và</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triển</w:t>
      </w:r>
      <w:proofErr w:type="spellEnd"/>
      <w:r w:rsidRPr="00BF47EC">
        <w:rPr>
          <w:rFonts w:eastAsia="Times New Roman" w:cs="Times New Roman"/>
          <w:noProof w:val="0"/>
          <w:color w:val="1F1F1F"/>
          <w:sz w:val="26"/>
          <w:szCs w:val="26"/>
          <w:lang w:val="vi-VN" w:eastAsia="vi-VN"/>
        </w:rPr>
        <w:t xml:space="preserve"> khai </w:t>
      </w:r>
      <w:proofErr w:type="spellStart"/>
      <w:r w:rsidRPr="00BF47EC">
        <w:rPr>
          <w:rFonts w:eastAsia="Times New Roman" w:cs="Times New Roman"/>
          <w:noProof w:val="0"/>
          <w:color w:val="1F1F1F"/>
          <w:sz w:val="26"/>
          <w:szCs w:val="26"/>
          <w:lang w:val="vi-VN" w:eastAsia="vi-VN"/>
        </w:rPr>
        <w:t>các</w:t>
      </w:r>
      <w:proofErr w:type="spellEnd"/>
      <w:r w:rsidRPr="00BF47EC">
        <w:rPr>
          <w:rFonts w:eastAsia="Times New Roman" w:cs="Times New Roman"/>
          <w:noProof w:val="0"/>
          <w:color w:val="1F1F1F"/>
          <w:sz w:val="26"/>
          <w:szCs w:val="26"/>
          <w:lang w:val="vi-VN" w:eastAsia="vi-VN"/>
        </w:rPr>
        <w:t xml:space="preserve"> mô </w:t>
      </w:r>
      <w:proofErr w:type="spellStart"/>
      <w:r w:rsidRPr="00BF47EC">
        <w:rPr>
          <w:rFonts w:eastAsia="Times New Roman" w:cs="Times New Roman"/>
          <w:noProof w:val="0"/>
          <w:color w:val="1F1F1F"/>
          <w:sz w:val="26"/>
          <w:szCs w:val="26"/>
          <w:lang w:val="vi-VN" w:eastAsia="vi-VN"/>
        </w:rPr>
        <w:t>hình</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học</w:t>
      </w:r>
      <w:proofErr w:type="spellEnd"/>
      <w:r w:rsidRPr="00BF47EC">
        <w:rPr>
          <w:rFonts w:eastAsia="Times New Roman" w:cs="Times New Roman"/>
          <w:noProof w:val="0"/>
          <w:color w:val="1F1F1F"/>
          <w:sz w:val="26"/>
          <w:szCs w:val="26"/>
          <w:lang w:val="vi-VN" w:eastAsia="vi-VN"/>
        </w:rPr>
        <w:t xml:space="preserve"> </w:t>
      </w:r>
      <w:proofErr w:type="spellStart"/>
      <w:r w:rsidRPr="00BF47EC">
        <w:rPr>
          <w:rFonts w:eastAsia="Times New Roman" w:cs="Times New Roman"/>
          <w:noProof w:val="0"/>
          <w:color w:val="1F1F1F"/>
          <w:sz w:val="26"/>
          <w:szCs w:val="26"/>
          <w:lang w:val="vi-VN" w:eastAsia="vi-VN"/>
        </w:rPr>
        <w:t>máy</w:t>
      </w:r>
      <w:proofErr w:type="spellEnd"/>
      <w:r w:rsidRPr="00BF47EC">
        <w:rPr>
          <w:rFonts w:eastAsia="Times New Roman" w:cs="Times New Roman"/>
          <w:noProof w:val="0"/>
          <w:color w:val="1F1F1F"/>
          <w:sz w:val="26"/>
          <w:szCs w:val="26"/>
          <w:lang w:val="vi-VN" w:eastAsia="vi-VN"/>
        </w:rPr>
        <w:t>.</w:t>
      </w:r>
    </w:p>
    <w:p w14:paraId="503D6EBF" w14:textId="7EF73AF6" w:rsidR="00F62B2D" w:rsidRDefault="00F62B2D" w:rsidP="00F62B2D">
      <w:pPr>
        <w:pStyle w:val="Heading2"/>
      </w:pPr>
      <w:bookmarkStart w:id="26" w:name="_Toc153624192"/>
      <w:r>
        <w:t>Thách thức trong continual learning</w:t>
      </w:r>
      <w:bookmarkEnd w:id="26"/>
    </w:p>
    <w:p w14:paraId="1A45C982" w14:textId="3CE788C6" w:rsidR="00BF47EC" w:rsidRDefault="00BF47EC" w:rsidP="00BF47EC">
      <w:pPr>
        <w:pStyle w:val="Nidungvnbn"/>
        <w:numPr>
          <w:ilvl w:val="0"/>
          <w:numId w:val="26"/>
        </w:numPr>
      </w:pPr>
      <w:r>
        <w:t>Mô hình có thể quên kiến thức cũ khi học học một kiến thức mới, điều này gọi là catastrophic Forgetting.</w:t>
      </w:r>
    </w:p>
    <w:p w14:paraId="1976FAF5" w14:textId="1537D696" w:rsidR="00BF47EC" w:rsidRDefault="00BF47EC" w:rsidP="00BF47EC">
      <w:pPr>
        <w:pStyle w:val="Nidungvnbn"/>
        <w:numPr>
          <w:ilvl w:val="0"/>
          <w:numId w:val="26"/>
        </w:numPr>
      </w:pPr>
      <w:r w:rsidRPr="00BF47EC">
        <w:lastRenderedPageBreak/>
        <w:t xml:space="preserve">Dữ liệu mới có thể có </w:t>
      </w:r>
      <w:r>
        <w:t>các đặc trưng, phân phối khác nhau dẫn đến việc mô hình phải thích ứng một cách linh hoạt.</w:t>
      </w:r>
    </w:p>
    <w:p w14:paraId="1A3000A7" w14:textId="5DF75454" w:rsidR="00BF47EC" w:rsidRDefault="00456098" w:rsidP="00BF47EC">
      <w:pPr>
        <w:pStyle w:val="Heading2"/>
      </w:pPr>
      <w:bookmarkStart w:id="27" w:name="_Toc153624193"/>
      <w:r>
        <w:t>Giải pháp</w:t>
      </w:r>
      <w:bookmarkEnd w:id="27"/>
    </w:p>
    <w:p w14:paraId="5F425BC5" w14:textId="16AEF391" w:rsidR="00456098" w:rsidRDefault="00456098" w:rsidP="00456098">
      <w:pPr>
        <w:pStyle w:val="Nidungvnbn"/>
        <w:numPr>
          <w:ilvl w:val="0"/>
          <w:numId w:val="30"/>
        </w:numPr>
      </w:pPr>
      <w:r>
        <w:t>Sử dụng kỹ thuật như Elastic Weight Consolidation (EWC) nhằm giữ lại các trọng số quan trọng cho nhiệm vụ trước đó.</w:t>
      </w:r>
    </w:p>
    <w:p w14:paraId="0FC7723B" w14:textId="0B2D8AEC" w:rsidR="00456098" w:rsidRDefault="00456098" w:rsidP="00456098">
      <w:pPr>
        <w:pStyle w:val="Nidungvnbn"/>
        <w:numPr>
          <w:ilvl w:val="0"/>
          <w:numId w:val="30"/>
        </w:numPr>
      </w:pPr>
      <w:r>
        <w:t>Bằng cách tích hợp bộ nhớ để lưu trữ thông tin quan trọng từ các nhiệm vụ trước.</w:t>
      </w:r>
    </w:p>
    <w:p w14:paraId="746B1000" w14:textId="5DB65E98" w:rsidR="00456098" w:rsidRDefault="00456098" w:rsidP="00456098">
      <w:pPr>
        <w:pStyle w:val="Nidungvnbn"/>
        <w:numPr>
          <w:ilvl w:val="0"/>
          <w:numId w:val="30"/>
        </w:numPr>
      </w:pPr>
      <w:r>
        <w:t>Học từng phần nhỏ của dữ liệu mới một cách tuần tự và kết hợp chúng với kiến thức cũ.</w:t>
      </w:r>
    </w:p>
    <w:p w14:paraId="3857CF9A" w14:textId="539AB24A" w:rsidR="00924103" w:rsidRDefault="00924103" w:rsidP="00924103">
      <w:pPr>
        <w:pStyle w:val="Heading2"/>
      </w:pPr>
      <w:bookmarkStart w:id="28" w:name="_Toc153624194"/>
      <w:r>
        <w:t>Tổng quan về test production</w:t>
      </w:r>
      <w:bookmarkEnd w:id="28"/>
    </w:p>
    <w:p w14:paraId="70B6AE0E" w14:textId="3C2EFEAB" w:rsidR="00210714" w:rsidRDefault="00210714" w:rsidP="00210714">
      <w:pPr>
        <w:pStyle w:val="Nidungvnbn"/>
        <w:numPr>
          <w:ilvl w:val="0"/>
          <w:numId w:val="26"/>
        </w:numPr>
      </w:pPr>
      <w:r>
        <w:t>Đây là giai đoạn trong quy trình phát triển mô hình học máy sau khi đã được đào tạo và chuẩn bị triển khia trong môi trường thực tế.</w:t>
      </w:r>
    </w:p>
    <w:p w14:paraId="71ECBDDC" w14:textId="130DC00E" w:rsidR="00210714" w:rsidRDefault="00210714" w:rsidP="00210714">
      <w:pPr>
        <w:pStyle w:val="Nidungvnbn"/>
        <w:numPr>
          <w:ilvl w:val="0"/>
          <w:numId w:val="26"/>
        </w:numPr>
      </w:pPr>
      <w:r>
        <w:t>Giai đoạn này mô hình được kiểm thử chặt chẽ để đảm báo tính ổn định và hiệu suất.</w:t>
      </w:r>
    </w:p>
    <w:p w14:paraId="118D94E2" w14:textId="2C16D67D" w:rsidR="00210714" w:rsidRDefault="00210714" w:rsidP="00210714">
      <w:pPr>
        <w:pStyle w:val="Heading2"/>
      </w:pPr>
      <w:bookmarkStart w:id="29" w:name="_Toc153624195"/>
      <w:r>
        <w:t>Hoạt động</w:t>
      </w:r>
      <w:bookmarkEnd w:id="29"/>
    </w:p>
    <w:p w14:paraId="032F43F8" w14:textId="70794B14" w:rsidR="00210714" w:rsidRDefault="00210714" w:rsidP="00210714">
      <w:pPr>
        <w:pStyle w:val="Nidungvnbn"/>
        <w:numPr>
          <w:ilvl w:val="0"/>
          <w:numId w:val="26"/>
        </w:numPr>
      </w:pPr>
      <w:r>
        <w:t>Quanlity Assurance giúp cho mô hình hoạt động đúng đắn và hiệu suất cao khi có dữ liệu mới.</w:t>
      </w:r>
    </w:p>
    <w:p w14:paraId="78422E48" w14:textId="2CEAEC7A" w:rsidR="00210714" w:rsidRDefault="00210714" w:rsidP="00210714">
      <w:pPr>
        <w:pStyle w:val="Nidungvnbn"/>
        <w:numPr>
          <w:ilvl w:val="0"/>
          <w:numId w:val="26"/>
        </w:numPr>
      </w:pPr>
      <w:r>
        <w:t>Performance Testing giúp đánh giá khả năng xử lý và thời gian đáp ứng</w:t>
      </w:r>
      <w:r w:rsidR="000929B2">
        <w:t xml:space="preserve"> trong các điều kiện khác nhau.</w:t>
      </w:r>
    </w:p>
    <w:p w14:paraId="4B7ED23F" w14:textId="7BAA4A38" w:rsidR="000929B2" w:rsidRDefault="000929B2" w:rsidP="00210714">
      <w:pPr>
        <w:pStyle w:val="Nidungvnbn"/>
        <w:numPr>
          <w:ilvl w:val="0"/>
          <w:numId w:val="26"/>
        </w:numPr>
      </w:pPr>
      <w:r>
        <w:t>Reliability Testing đảm bảo cho mô hình ổn định và đang tin cậy trong thực tế.</w:t>
      </w:r>
    </w:p>
    <w:p w14:paraId="4EEE2E1E" w14:textId="294D0215" w:rsidR="000929B2" w:rsidRDefault="000929B2" w:rsidP="000929B2">
      <w:pPr>
        <w:pStyle w:val="Heading2"/>
      </w:pPr>
      <w:bookmarkStart w:id="30" w:name="_Toc153624196"/>
      <w:r>
        <w:t>Công cụ và kĩ thuật</w:t>
      </w:r>
      <w:bookmarkEnd w:id="30"/>
    </w:p>
    <w:p w14:paraId="0A559D00" w14:textId="14752C43" w:rsidR="000929B2" w:rsidRDefault="000929B2" w:rsidP="000929B2">
      <w:pPr>
        <w:pStyle w:val="Nidungvnbn"/>
        <w:numPr>
          <w:ilvl w:val="0"/>
          <w:numId w:val="26"/>
        </w:numPr>
      </w:pPr>
      <w:r>
        <w:t>A/B testing là so sánh hiệu suất giữa mô hình mới và mô hình cũ trong sản xuất.</w:t>
      </w:r>
    </w:p>
    <w:p w14:paraId="6E2FCAAC" w14:textId="26A5CBB9" w:rsidR="000929B2" w:rsidRDefault="000929B2" w:rsidP="000929B2">
      <w:pPr>
        <w:pStyle w:val="Nidungvnbn"/>
        <w:numPr>
          <w:ilvl w:val="0"/>
          <w:numId w:val="26"/>
        </w:numPr>
      </w:pPr>
      <w:r>
        <w:t>Cross-Validation giúp đánh giá hiệu suất trên nhiều tập dữ liệu nhằm bảo đảm tính chất tổng quát.</w:t>
      </w:r>
    </w:p>
    <w:p w14:paraId="41854FA6" w14:textId="7A26780B" w:rsidR="000929B2" w:rsidRDefault="00C92220" w:rsidP="000929B2">
      <w:pPr>
        <w:pStyle w:val="Nidungvnbn"/>
        <w:numPr>
          <w:ilvl w:val="0"/>
          <w:numId w:val="26"/>
        </w:numPr>
      </w:pPr>
      <w:r>
        <w:lastRenderedPageBreak/>
        <w:t>Monitoring và Logging để theo dõi hiệu suất của mô hình trong thời gian thực và khắc phục sự cố nhanh chóng.</w:t>
      </w:r>
    </w:p>
    <w:p w14:paraId="30D8332F" w14:textId="34E148B3" w:rsidR="00192473" w:rsidRDefault="00192473" w:rsidP="00192473">
      <w:pPr>
        <w:pStyle w:val="Heading2"/>
      </w:pPr>
      <w:bookmarkStart w:id="31" w:name="_Toc153624197"/>
      <w:r>
        <w:t>Mô phỏng</w:t>
      </w:r>
      <w:bookmarkEnd w:id="31"/>
    </w:p>
    <w:p w14:paraId="46E7EF2A"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from sklearn.model_selection import train_test_split</w:t>
      </w:r>
    </w:p>
    <w:p w14:paraId="4ACEF82C"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from sklearn.ensemble import RandomForestClassifier</w:t>
      </w:r>
    </w:p>
    <w:p w14:paraId="011388A1"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from sklearn.metrics import accuracy_score</w:t>
      </w:r>
    </w:p>
    <w:p w14:paraId="656D3764"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from sklearn.datasets import load_iris</w:t>
      </w:r>
    </w:p>
    <w:p w14:paraId="29F2EC4B"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import numpy as np</w:t>
      </w:r>
    </w:p>
    <w:p w14:paraId="675FCCF0"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p>
    <w:p w14:paraId="61460F44"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iris = load_iris()</w:t>
      </w:r>
    </w:p>
    <w:p w14:paraId="57C49C1D"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X, y = iris.data, iris.target</w:t>
      </w:r>
    </w:p>
    <w:p w14:paraId="2CA5DA68"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p>
    <w:p w14:paraId="71B88166"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X_train, X_test, y_train, y_test = train_test_split(X, y, test_size=0.2, random_state=42)</w:t>
      </w:r>
    </w:p>
    <w:p w14:paraId="4E491A0B"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p>
    <w:p w14:paraId="6578F8BA"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initial_model = RandomForestClassifier(n_estimators=100, random_state=42)</w:t>
      </w:r>
    </w:p>
    <w:p w14:paraId="6CEAE483" w14:textId="77777777" w:rsidR="00192473" w:rsidRPr="00192473" w:rsidRDefault="00192473" w:rsidP="00192473">
      <w:pPr>
        <w:pStyle w:val="Nidungvnbn"/>
        <w:pBdr>
          <w:top w:val="single" w:sz="4" w:space="1" w:color="auto"/>
          <w:left w:val="single" w:sz="4" w:space="4" w:color="auto"/>
          <w:bottom w:val="single" w:sz="4" w:space="1" w:color="auto"/>
          <w:right w:val="single" w:sz="4" w:space="4" w:color="auto"/>
        </w:pBdr>
        <w:rPr>
          <w:lang w:val="fr-FR"/>
        </w:rPr>
      </w:pPr>
      <w:r w:rsidRPr="00192473">
        <w:rPr>
          <w:lang w:val="fr-FR"/>
        </w:rPr>
        <w:t>initial_model.fit(X_train, y_train)</w:t>
      </w:r>
    </w:p>
    <w:p w14:paraId="0A4D79D8" w14:textId="77777777" w:rsidR="00192473" w:rsidRPr="00192473" w:rsidRDefault="00192473" w:rsidP="00192473">
      <w:pPr>
        <w:pStyle w:val="Nidungvnbn"/>
        <w:pBdr>
          <w:top w:val="single" w:sz="4" w:space="1" w:color="auto"/>
          <w:left w:val="single" w:sz="4" w:space="4" w:color="auto"/>
          <w:bottom w:val="single" w:sz="4" w:space="1" w:color="auto"/>
          <w:right w:val="single" w:sz="4" w:space="4" w:color="auto"/>
        </w:pBdr>
        <w:rPr>
          <w:lang w:val="fr-FR"/>
        </w:rPr>
      </w:pPr>
    </w:p>
    <w:p w14:paraId="5947F782"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y_pred_initial = initial_model.predict(X_test)</w:t>
      </w:r>
    </w:p>
    <w:p w14:paraId="38EF1E3A"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accuracy_initial = accuracy_score(y_test, y_pred_initial)</w:t>
      </w:r>
    </w:p>
    <w:p w14:paraId="48677568"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print(f"Initial Test Accuracy: {accuracy_initial}")</w:t>
      </w:r>
    </w:p>
    <w:p w14:paraId="440FE48F"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p>
    <w:p w14:paraId="30C00A42"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X_new = X + np.random.normal(scale=0.1, size=X.shape)</w:t>
      </w:r>
    </w:p>
    <w:p w14:paraId="52564451"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y_new = y</w:t>
      </w:r>
    </w:p>
    <w:p w14:paraId="5287B60F"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p>
    <w:p w14:paraId="3B604719"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continual_model = initial_model</w:t>
      </w:r>
    </w:p>
    <w:p w14:paraId="77946844"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continual_model.fit(X_new, y_new)</w:t>
      </w:r>
    </w:p>
    <w:p w14:paraId="1370DEE9"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p>
    <w:p w14:paraId="6C243AD4" w14:textId="77777777" w:rsidR="00192473" w:rsidRPr="00192473" w:rsidRDefault="00192473" w:rsidP="00192473">
      <w:pPr>
        <w:pStyle w:val="Nidungvnbn"/>
        <w:pBdr>
          <w:top w:val="single" w:sz="4" w:space="1" w:color="auto"/>
          <w:left w:val="single" w:sz="4" w:space="4" w:color="auto"/>
          <w:bottom w:val="single" w:sz="4" w:space="1" w:color="auto"/>
          <w:right w:val="single" w:sz="4" w:space="4" w:color="auto"/>
        </w:pBdr>
        <w:rPr>
          <w:lang w:val="fr-FR"/>
        </w:rPr>
      </w:pPr>
      <w:r w:rsidRPr="00192473">
        <w:rPr>
          <w:lang w:val="fr-FR"/>
        </w:rPr>
        <w:t>X_production = X + np.random.normal(loc=0.5, scale=0.2, size=X.shape)</w:t>
      </w:r>
    </w:p>
    <w:p w14:paraId="44F1BAF8" w14:textId="77777777" w:rsidR="00192473" w:rsidRPr="00192473" w:rsidRDefault="00192473" w:rsidP="00192473">
      <w:pPr>
        <w:pStyle w:val="Nidungvnbn"/>
        <w:pBdr>
          <w:top w:val="single" w:sz="4" w:space="1" w:color="auto"/>
          <w:left w:val="single" w:sz="4" w:space="4" w:color="auto"/>
          <w:bottom w:val="single" w:sz="4" w:space="1" w:color="auto"/>
          <w:right w:val="single" w:sz="4" w:space="4" w:color="auto"/>
        </w:pBdr>
        <w:rPr>
          <w:lang w:val="fr-FR"/>
        </w:rPr>
      </w:pPr>
      <w:r w:rsidRPr="00192473">
        <w:rPr>
          <w:lang w:val="fr-FR"/>
        </w:rPr>
        <w:t>y_production = y</w:t>
      </w:r>
    </w:p>
    <w:p w14:paraId="089EA1ED" w14:textId="77777777" w:rsidR="00192473" w:rsidRPr="00192473" w:rsidRDefault="00192473" w:rsidP="00192473">
      <w:pPr>
        <w:pStyle w:val="Nidungvnbn"/>
        <w:pBdr>
          <w:top w:val="single" w:sz="4" w:space="1" w:color="auto"/>
          <w:left w:val="single" w:sz="4" w:space="4" w:color="auto"/>
          <w:bottom w:val="single" w:sz="4" w:space="1" w:color="auto"/>
          <w:right w:val="single" w:sz="4" w:space="4" w:color="auto"/>
        </w:pBdr>
        <w:rPr>
          <w:lang w:val="fr-FR"/>
        </w:rPr>
      </w:pPr>
    </w:p>
    <w:p w14:paraId="48B6AECE"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y_pred_production = continual_model.predict(X_production)</w:t>
      </w:r>
    </w:p>
    <w:p w14:paraId="235CE709" w14:textId="77777777" w:rsidR="00192473" w:rsidRDefault="00192473" w:rsidP="00192473">
      <w:pPr>
        <w:pStyle w:val="Nidungvnbn"/>
        <w:pBdr>
          <w:top w:val="single" w:sz="4" w:space="1" w:color="auto"/>
          <w:left w:val="single" w:sz="4" w:space="4" w:color="auto"/>
          <w:bottom w:val="single" w:sz="4" w:space="1" w:color="auto"/>
          <w:right w:val="single" w:sz="4" w:space="4" w:color="auto"/>
        </w:pBdr>
      </w:pPr>
      <w:r>
        <w:t>accuracy_production = accuracy_score(y_production, y_pred_production)</w:t>
      </w:r>
    </w:p>
    <w:p w14:paraId="41AEBBEA" w14:textId="3E1801B6" w:rsidR="00192473" w:rsidRPr="00192473" w:rsidRDefault="00192473" w:rsidP="00192473">
      <w:pPr>
        <w:pStyle w:val="Nidungvnbn"/>
        <w:pBdr>
          <w:top w:val="single" w:sz="4" w:space="1" w:color="auto"/>
          <w:left w:val="single" w:sz="4" w:space="4" w:color="auto"/>
          <w:bottom w:val="single" w:sz="4" w:space="1" w:color="auto"/>
          <w:right w:val="single" w:sz="4" w:space="4" w:color="auto"/>
        </w:pBdr>
      </w:pPr>
      <w:r>
        <w:t>print(f"Production Test Accuracy: {accuracy_production}")</w:t>
      </w:r>
    </w:p>
    <w:p w14:paraId="7A85A67F" w14:textId="77777777" w:rsidR="00C92220" w:rsidRPr="000929B2" w:rsidRDefault="00C92220" w:rsidP="00C92220">
      <w:pPr>
        <w:pStyle w:val="Nidungvnbn"/>
        <w:ind w:left="1080" w:firstLine="0"/>
      </w:pPr>
    </w:p>
    <w:p w14:paraId="15088739" w14:textId="77777777" w:rsidR="00192473" w:rsidRPr="00192473" w:rsidRDefault="00192473" w:rsidP="00192473">
      <w:pPr>
        <w:pStyle w:val="Nidungvnbn"/>
        <w:numPr>
          <w:ilvl w:val="0"/>
          <w:numId w:val="26"/>
        </w:numPr>
        <w:rPr>
          <w:rFonts w:eastAsiaTheme="minorEastAsia"/>
        </w:rPr>
      </w:pPr>
      <w:r>
        <w:t xml:space="preserve">Kết quả đầu ra: </w:t>
      </w:r>
    </w:p>
    <w:p w14:paraId="184C377A" w14:textId="77777777" w:rsidR="00192473" w:rsidRDefault="00192473" w:rsidP="00192473">
      <w:pPr>
        <w:pStyle w:val="Nidungvnbn"/>
        <w:pBdr>
          <w:top w:val="single" w:sz="4" w:space="1" w:color="auto"/>
          <w:left w:val="single" w:sz="4" w:space="4" w:color="auto"/>
          <w:bottom w:val="single" w:sz="4" w:space="1" w:color="auto"/>
          <w:right w:val="single" w:sz="4" w:space="4" w:color="auto"/>
        </w:pBdr>
        <w:ind w:left="720" w:firstLine="0"/>
      </w:pPr>
      <w:r>
        <w:t>Initial Test Accuracy: 1.0</w:t>
      </w:r>
    </w:p>
    <w:p w14:paraId="370EC63F" w14:textId="77777777" w:rsidR="00192473" w:rsidRDefault="00192473" w:rsidP="00192473">
      <w:pPr>
        <w:pStyle w:val="Nidungvnbn"/>
        <w:pBdr>
          <w:top w:val="single" w:sz="4" w:space="1" w:color="auto"/>
          <w:left w:val="single" w:sz="4" w:space="4" w:color="auto"/>
          <w:bottom w:val="single" w:sz="4" w:space="1" w:color="auto"/>
          <w:right w:val="single" w:sz="4" w:space="4" w:color="auto"/>
        </w:pBdr>
        <w:ind w:left="720" w:firstLine="0"/>
      </w:pPr>
      <w:r>
        <w:t>Production Test Accuracy: 0.7733333333333333</w:t>
      </w:r>
    </w:p>
    <w:p w14:paraId="45D02D20" w14:textId="77777777" w:rsidR="00192473" w:rsidRDefault="00192473" w:rsidP="00192473">
      <w:pPr>
        <w:pStyle w:val="Nidungvnbn"/>
        <w:ind w:firstLine="0"/>
      </w:pPr>
    </w:p>
    <w:p w14:paraId="1D331876" w14:textId="3EF60AFA" w:rsidR="00432035" w:rsidRPr="00215FC5" w:rsidRDefault="00192473" w:rsidP="00192473">
      <w:pPr>
        <w:pStyle w:val="Nidungvnbn"/>
        <w:numPr>
          <w:ilvl w:val="0"/>
          <w:numId w:val="26"/>
        </w:numPr>
        <w:rPr>
          <w:rFonts w:eastAsiaTheme="minorEastAsia"/>
        </w:rPr>
      </w:pPr>
      <w:r>
        <w:t>Giải thích:</w:t>
      </w:r>
      <w:r w:rsidRPr="00192473">
        <w:t xml:space="preserve"> </w:t>
      </w:r>
      <w:r>
        <w:t>k</w:t>
      </w:r>
      <w:r w:rsidRPr="00192473">
        <w:t>ết quả cho thấy rằng mô hình hoạt động tốt trên dữ liệu kiểm thử ban đầu với độ chính xác là 1.0. Tuy nhiên, khi kiểm thử mô hình trên dữ liệu (production), độ chính xác giảm xuống còn 0.7733.</w:t>
      </w:r>
      <w:r w:rsidR="006D08E8" w:rsidRPr="00BF47EC">
        <w:br w:type="page"/>
      </w:r>
    </w:p>
    <w:p w14:paraId="17F60547" w14:textId="423AB091" w:rsidR="008630F6" w:rsidRPr="00083E0D" w:rsidRDefault="004C3584" w:rsidP="002C5D1F">
      <w:pPr>
        <w:pStyle w:val="Nidungvnbn"/>
        <w:jc w:val="center"/>
      </w:pPr>
      <w:r w:rsidRPr="00083E0D">
        <w:lastRenderedPageBreak/>
        <w:t>TÀI LIỆU THAM KHẢO</w:t>
      </w:r>
    </w:p>
    <w:p w14:paraId="54353382" w14:textId="77777777" w:rsidR="009527BD" w:rsidRPr="00083E0D" w:rsidRDefault="009527BD" w:rsidP="00D41F43">
      <w:pPr>
        <w:pStyle w:val="Nidungvnbn"/>
      </w:pPr>
      <w:r w:rsidRPr="00083E0D">
        <w:t>Tiếng Việt</w:t>
      </w:r>
    </w:p>
    <w:p w14:paraId="1805DD58" w14:textId="66536837" w:rsidR="009527BD" w:rsidRPr="00215FC5" w:rsidRDefault="00D41F43" w:rsidP="00215FC5">
      <w:pPr>
        <w:pStyle w:val="Nidungvnbn"/>
      </w:pPr>
      <w:r w:rsidRPr="00215FC5">
        <w:t xml:space="preserve">[1] </w:t>
      </w:r>
      <w:hyperlink r:id="rId16" w:history="1">
        <w:r w:rsidR="001D0F2F" w:rsidRPr="00215FC5">
          <w:rPr>
            <w:rStyle w:val="Hyperlink"/>
            <w:color w:val="auto"/>
            <w:u w:val="none"/>
          </w:rPr>
          <w:t>https://machinelearningcoban.com/2017/01/12/gradientdescent/</w:t>
        </w:r>
      </w:hyperlink>
    </w:p>
    <w:p w14:paraId="28D1F2EE" w14:textId="15AA69E2" w:rsidR="00215FC5" w:rsidRDefault="00215FC5" w:rsidP="00D41F43">
      <w:pPr>
        <w:pStyle w:val="Nidungvnbn"/>
      </w:pPr>
      <w:r>
        <w:t>[2]</w:t>
      </w:r>
      <w:r w:rsidRPr="00215FC5">
        <w:t>https://jos.husc.edu.vn/backup/upload/vol_18/no_1/668_fulltext_4.%C4%90TVT%20-%20Phuoc%20-%20Vuong%20Quang%20Phuoc.pdf</w:t>
      </w:r>
    </w:p>
    <w:p w14:paraId="25A75CEA" w14:textId="3A4B8FD0" w:rsidR="001D0F2F" w:rsidRDefault="001D0F2F" w:rsidP="00D41F43">
      <w:pPr>
        <w:pStyle w:val="Nidungvnbn"/>
      </w:pPr>
      <w:r>
        <w:t>Tiếng anh</w:t>
      </w:r>
    </w:p>
    <w:p w14:paraId="01254406" w14:textId="3F94F41D" w:rsidR="001D0F2F" w:rsidRPr="001D0F2F" w:rsidRDefault="00D41F43" w:rsidP="001D0F2F">
      <w:pPr>
        <w:pStyle w:val="Nidungvnbn"/>
      </w:pPr>
      <w:r>
        <w:t>[2]</w:t>
      </w:r>
      <w:r w:rsidR="001D0F2F" w:rsidRPr="001D0F2F">
        <w:t>Trevor Hastie, Robert Tibshirani, Jerome H. Friedman, [2017], The Elements of Statistical Learning - Data Mining, Inference and Prediction - 2nd Edition, Springer</w:t>
      </w:r>
    </w:p>
    <w:p w14:paraId="29469FA5" w14:textId="0DAF3887" w:rsidR="00D41F43" w:rsidRPr="00083E0D" w:rsidRDefault="00D41F43" w:rsidP="00D41F43">
      <w:pPr>
        <w:pStyle w:val="Nidungvnbn"/>
      </w:pPr>
    </w:p>
    <w:p w14:paraId="38B07412" w14:textId="2D098D53" w:rsidR="00322C8C" w:rsidRDefault="001D0F2F" w:rsidP="001D0F2F">
      <w:pPr>
        <w:pStyle w:val="Nidungvnbn"/>
      </w:pPr>
      <w:r>
        <w:t xml:space="preserve"> </w:t>
      </w:r>
    </w:p>
    <w:p w14:paraId="0F401910" w14:textId="77777777" w:rsidR="00322C8C" w:rsidRPr="00727A8D" w:rsidRDefault="00322C8C" w:rsidP="00DC6CFF">
      <w:pPr>
        <w:pStyle w:val="Nidungvnbn"/>
      </w:pPr>
    </w:p>
    <w:sectPr w:rsidR="00322C8C"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267A" w14:textId="77777777" w:rsidR="00137650" w:rsidRPr="00083E0D" w:rsidRDefault="00137650" w:rsidP="00453AB1">
      <w:r w:rsidRPr="00083E0D">
        <w:separator/>
      </w:r>
    </w:p>
  </w:endnote>
  <w:endnote w:type="continuationSeparator" w:id="0">
    <w:p w14:paraId="226429BB" w14:textId="77777777" w:rsidR="00137650" w:rsidRPr="00083E0D" w:rsidRDefault="00137650" w:rsidP="00453AB1">
      <w:r w:rsidRPr="00083E0D">
        <w:continuationSeparator/>
      </w:r>
    </w:p>
  </w:endnote>
  <w:endnote w:type="continuationNotice" w:id="1">
    <w:p w14:paraId="0E77D19F" w14:textId="77777777" w:rsidR="00137650" w:rsidRPr="00083E0D" w:rsidRDefault="00137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2AA1D" w14:textId="77777777" w:rsidR="00137650" w:rsidRPr="00083E0D" w:rsidRDefault="00137650" w:rsidP="00453AB1">
      <w:r w:rsidRPr="00083E0D">
        <w:separator/>
      </w:r>
    </w:p>
  </w:footnote>
  <w:footnote w:type="continuationSeparator" w:id="0">
    <w:p w14:paraId="1049ACFC" w14:textId="77777777" w:rsidR="00137650" w:rsidRPr="00083E0D" w:rsidRDefault="00137650" w:rsidP="00453AB1">
      <w:r w:rsidRPr="00083E0D">
        <w:continuationSeparator/>
      </w:r>
    </w:p>
  </w:footnote>
  <w:footnote w:type="continuationNotice" w:id="1">
    <w:p w14:paraId="7BA7816F" w14:textId="77777777" w:rsidR="00137650" w:rsidRPr="00083E0D" w:rsidRDefault="001376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787BC" w14:textId="77777777" w:rsidR="00F772AD" w:rsidRPr="00083E0D" w:rsidRDefault="00F772AD">
    <w:pPr>
      <w:pStyle w:val="Header"/>
      <w:jc w:val="center"/>
      <w:rPr>
        <w:rStyle w:val="NidungvnbnChar"/>
      </w:rPr>
    </w:pPr>
  </w:p>
  <w:p w14:paraId="4D4ED591" w14:textId="77777777" w:rsidR="00F772AD" w:rsidRPr="00083E0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sdtContent>
      <w:p w14:paraId="6C020CBD" w14:textId="77777777" w:rsidR="00F772AD" w:rsidRPr="00083E0D" w:rsidRDefault="00F772AD">
        <w:pPr>
          <w:pStyle w:val="Header"/>
          <w:jc w:val="center"/>
        </w:pPr>
        <w:r w:rsidRPr="00083E0D">
          <w:fldChar w:fldCharType="begin"/>
        </w:r>
        <w:r w:rsidRPr="00083E0D">
          <w:instrText xml:space="preserve"> PAGE   \* MERGEFORMAT </w:instrText>
        </w:r>
        <w:r w:rsidRPr="00083E0D">
          <w:fldChar w:fldCharType="separate"/>
        </w:r>
        <w:r w:rsidRPr="00083E0D">
          <w:t>iii</w:t>
        </w:r>
        <w:r w:rsidRPr="00083E0D">
          <w:fldChar w:fldCharType="end"/>
        </w:r>
      </w:p>
    </w:sdtContent>
  </w:sdt>
  <w:p w14:paraId="25AFA44D" w14:textId="77777777" w:rsidR="00F772AD" w:rsidRPr="00083E0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2BFE6E8E" w14:textId="77777777" w:rsidR="00F772AD" w:rsidRPr="00083E0D" w:rsidRDefault="00F772AD">
        <w:pPr>
          <w:pStyle w:val="Header"/>
          <w:jc w:val="center"/>
          <w:rPr>
            <w:rStyle w:val="NidungvnbnChar"/>
          </w:rPr>
        </w:pPr>
        <w:r w:rsidRPr="00083E0D">
          <w:rPr>
            <w:rStyle w:val="NidungvnbnChar"/>
          </w:rPr>
          <w:fldChar w:fldCharType="begin"/>
        </w:r>
        <w:r w:rsidRPr="00083E0D">
          <w:rPr>
            <w:rStyle w:val="NidungvnbnChar"/>
          </w:rPr>
          <w:instrText xml:space="preserve"> PAGE   \* MERGEFORMAT </w:instrText>
        </w:r>
        <w:r w:rsidRPr="00083E0D">
          <w:rPr>
            <w:rStyle w:val="NidungvnbnChar"/>
          </w:rPr>
          <w:fldChar w:fldCharType="separate"/>
        </w:r>
        <w:r w:rsidRPr="00083E0D">
          <w:rPr>
            <w:rStyle w:val="NidungvnbnChar"/>
          </w:rPr>
          <w:t>1</w:t>
        </w:r>
        <w:r w:rsidRPr="00083E0D">
          <w:rPr>
            <w:rStyle w:val="NidungvnbnChar"/>
          </w:rPr>
          <w:fldChar w:fldCharType="end"/>
        </w:r>
      </w:p>
    </w:sdtContent>
  </w:sdt>
  <w:p w14:paraId="5AE3F51B" w14:textId="77777777" w:rsidR="00F772AD" w:rsidRPr="00083E0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4A5"/>
    <w:multiLevelType w:val="hybridMultilevel"/>
    <w:tmpl w:val="BA98D872"/>
    <w:lvl w:ilvl="0" w:tplc="A0DA31B0">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40C6262"/>
    <w:multiLevelType w:val="hybridMultilevel"/>
    <w:tmpl w:val="EB8ACA82"/>
    <w:lvl w:ilvl="0" w:tplc="5936000A">
      <w:numFmt w:val="bullet"/>
      <w:lvlText w:val=""/>
      <w:lvlJc w:val="left"/>
      <w:pPr>
        <w:ind w:left="1440" w:hanging="360"/>
      </w:pPr>
      <w:rPr>
        <w:rFonts w:ascii="Symbol" w:eastAsiaTheme="minorHAnsi" w:hAnsi="Symbol"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A2A1F0D"/>
    <w:multiLevelType w:val="hybridMultilevel"/>
    <w:tmpl w:val="EC8E8AAC"/>
    <w:lvl w:ilvl="0" w:tplc="042A0005">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 w15:restartNumberingAfterBreak="0">
    <w:nsid w:val="0CCE5DE8"/>
    <w:multiLevelType w:val="multilevel"/>
    <w:tmpl w:val="A6E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704CF"/>
    <w:multiLevelType w:val="multilevel"/>
    <w:tmpl w:val="0D4704CF"/>
    <w:lvl w:ilvl="0">
      <w:start w:val="1"/>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0F0D2A4D"/>
    <w:multiLevelType w:val="hybridMultilevel"/>
    <w:tmpl w:val="816EC3DA"/>
    <w:lvl w:ilvl="0" w:tplc="3208D8EE">
      <w:start w:val="1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1724AE"/>
    <w:multiLevelType w:val="multilevel"/>
    <w:tmpl w:val="82A4713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sz w:val="28"/>
        <w:szCs w:val="28"/>
      </w:rPr>
    </w:lvl>
    <w:lvl w:ilvl="2">
      <w:start w:val="1"/>
      <w:numFmt w:val="decimal"/>
      <w:pStyle w:val="Heading3"/>
      <w:suff w:val="space"/>
      <w:lvlText w:val="%1.%2.%3"/>
      <w:lvlJc w:val="left"/>
      <w:pPr>
        <w:ind w:left="284" w:hanging="284"/>
      </w:pPr>
      <w:rPr>
        <w:rFonts w:hint="default"/>
        <w:i w:val="0"/>
        <w:iCs/>
      </w:rPr>
    </w:lvl>
    <w:lvl w:ilvl="3">
      <w:start w:val="1"/>
      <w:numFmt w:val="decimal"/>
      <w:pStyle w:val="Heading4"/>
      <w:suff w:val="space"/>
      <w:lvlText w:val="%1.%2.%3.%4"/>
      <w:lvlJc w:val="left"/>
      <w:pPr>
        <w:ind w:left="568" w:hanging="284"/>
      </w:pPr>
      <w:rPr>
        <w:rFonts w:hint="default"/>
        <w:b/>
        <w:bCs/>
        <w:i w:val="0"/>
        <w:iCs w:val="0"/>
        <w:sz w:val="28"/>
        <w:szCs w:val="28"/>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16421CE5"/>
    <w:multiLevelType w:val="multilevel"/>
    <w:tmpl w:val="16421CE5"/>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6B54389"/>
    <w:multiLevelType w:val="hybridMultilevel"/>
    <w:tmpl w:val="5F7EF628"/>
    <w:lvl w:ilvl="0" w:tplc="3208D8EE">
      <w:start w:val="1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BC6A2D"/>
    <w:multiLevelType w:val="hybridMultilevel"/>
    <w:tmpl w:val="52B0B460"/>
    <w:lvl w:ilvl="0" w:tplc="1238347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1C04775A"/>
    <w:multiLevelType w:val="hybridMultilevel"/>
    <w:tmpl w:val="3726120E"/>
    <w:lvl w:ilvl="0" w:tplc="3208D8EE">
      <w:start w:val="1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6513AC"/>
    <w:multiLevelType w:val="hybridMultilevel"/>
    <w:tmpl w:val="11A2CBA6"/>
    <w:lvl w:ilvl="0" w:tplc="975884B8">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AC8748D"/>
    <w:multiLevelType w:val="multilevel"/>
    <w:tmpl w:val="2AC8748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02379D9"/>
    <w:multiLevelType w:val="hybridMultilevel"/>
    <w:tmpl w:val="AF32A414"/>
    <w:lvl w:ilvl="0" w:tplc="042A0005">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4" w15:restartNumberingAfterBreak="0">
    <w:nsid w:val="35826EB7"/>
    <w:multiLevelType w:val="hybridMultilevel"/>
    <w:tmpl w:val="5EDECAE4"/>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5897581"/>
    <w:multiLevelType w:val="hybridMultilevel"/>
    <w:tmpl w:val="5F803280"/>
    <w:lvl w:ilvl="0" w:tplc="826AB6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391F17AC"/>
    <w:multiLevelType w:val="hybridMultilevel"/>
    <w:tmpl w:val="ACEA2074"/>
    <w:lvl w:ilvl="0" w:tplc="042A0009">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7" w15:restartNumberingAfterBreak="0">
    <w:nsid w:val="393558C7"/>
    <w:multiLevelType w:val="hybridMultilevel"/>
    <w:tmpl w:val="061CB498"/>
    <w:lvl w:ilvl="0" w:tplc="3208D8EE">
      <w:start w:val="1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1C67E5"/>
    <w:multiLevelType w:val="multilevel"/>
    <w:tmpl w:val="3B1C67E5"/>
    <w:lvl w:ilvl="0">
      <w:start w:val="1"/>
      <w:numFmt w:val="decimal"/>
      <w:lvlText w:val="%1."/>
      <w:lvlJc w:val="left"/>
      <w:pPr>
        <w:ind w:left="1080" w:hanging="360"/>
      </w:pPr>
      <w:rPr>
        <w:rFonts w:hint="default"/>
      </w:rPr>
    </w:lvl>
    <w:lvl w:ilvl="1">
      <w:start w:val="4"/>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402507A"/>
    <w:multiLevelType w:val="hybridMultilevel"/>
    <w:tmpl w:val="BA525496"/>
    <w:lvl w:ilvl="0" w:tplc="81B68C5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94F247C"/>
    <w:multiLevelType w:val="hybridMultilevel"/>
    <w:tmpl w:val="BEA6803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523802FB"/>
    <w:multiLevelType w:val="hybridMultilevel"/>
    <w:tmpl w:val="145439E8"/>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2F96622"/>
    <w:multiLevelType w:val="hybridMultilevel"/>
    <w:tmpl w:val="DE02A0B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58B13919"/>
    <w:multiLevelType w:val="hybridMultilevel"/>
    <w:tmpl w:val="842E711A"/>
    <w:lvl w:ilvl="0" w:tplc="042A0005">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4" w15:restartNumberingAfterBreak="0">
    <w:nsid w:val="691A4B55"/>
    <w:multiLevelType w:val="hybridMultilevel"/>
    <w:tmpl w:val="A3ACAE1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69330654"/>
    <w:multiLevelType w:val="multilevel"/>
    <w:tmpl w:val="693306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6ABA304B"/>
    <w:multiLevelType w:val="hybridMultilevel"/>
    <w:tmpl w:val="C9460500"/>
    <w:lvl w:ilvl="0" w:tplc="1238347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710519E1"/>
    <w:multiLevelType w:val="multilevel"/>
    <w:tmpl w:val="710519E1"/>
    <w:lvl w:ilvl="0">
      <w:start w:val="1"/>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772A626E"/>
    <w:multiLevelType w:val="hybridMultilevel"/>
    <w:tmpl w:val="9FA28120"/>
    <w:lvl w:ilvl="0" w:tplc="425412E6">
      <w:start w:val="1"/>
      <w:numFmt w:val="bullet"/>
      <w:lvlText w:val=""/>
      <w:lvlJc w:val="left"/>
      <w:pPr>
        <w:ind w:left="1800" w:hanging="360"/>
      </w:pPr>
      <w:rPr>
        <w:rFonts w:ascii="Symbol" w:hAnsi="Symbol" w:hint="default"/>
        <w:lang w:val="en-US"/>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11"/>
  </w:num>
  <w:num w:numId="4">
    <w:abstractNumId w:val="20"/>
  </w:num>
  <w:num w:numId="5">
    <w:abstractNumId w:val="28"/>
  </w:num>
  <w:num w:numId="6">
    <w:abstractNumId w:val="8"/>
  </w:num>
  <w:num w:numId="7">
    <w:abstractNumId w:val="17"/>
  </w:num>
  <w:num w:numId="8">
    <w:abstractNumId w:val="10"/>
  </w:num>
  <w:num w:numId="9">
    <w:abstractNumId w:val="5"/>
  </w:num>
  <w:num w:numId="10">
    <w:abstractNumId w:val="24"/>
  </w:num>
  <w:num w:numId="11">
    <w:abstractNumId w:val="22"/>
  </w:num>
  <w:num w:numId="12">
    <w:abstractNumId w:val="23"/>
  </w:num>
  <w:num w:numId="13">
    <w:abstractNumId w:val="2"/>
  </w:num>
  <w:num w:numId="14">
    <w:abstractNumId w:val="13"/>
  </w:num>
  <w:num w:numId="15">
    <w:abstractNumId w:val="21"/>
  </w:num>
  <w:num w:numId="16">
    <w:abstractNumId w:val="16"/>
  </w:num>
  <w:num w:numId="17">
    <w:abstractNumId w:val="14"/>
  </w:num>
  <w:num w:numId="18">
    <w:abstractNumId w:val="18"/>
  </w:num>
  <w:num w:numId="19">
    <w:abstractNumId w:val="12"/>
  </w:num>
  <w:num w:numId="20">
    <w:abstractNumId w:val="25"/>
  </w:num>
  <w:num w:numId="21">
    <w:abstractNumId w:val="4"/>
  </w:num>
  <w:num w:numId="22">
    <w:abstractNumId w:val="27"/>
  </w:num>
  <w:num w:numId="23">
    <w:abstractNumId w:val="7"/>
  </w:num>
  <w:num w:numId="24">
    <w:abstractNumId w:val="0"/>
  </w:num>
  <w:num w:numId="25">
    <w:abstractNumId w:val="19"/>
  </w:num>
  <w:num w:numId="26">
    <w:abstractNumId w:val="9"/>
  </w:num>
  <w:num w:numId="27">
    <w:abstractNumId w:val="1"/>
  </w:num>
  <w:num w:numId="28">
    <w:abstractNumId w:val="15"/>
  </w:num>
  <w:num w:numId="29">
    <w:abstractNumId w:val="3"/>
  </w:num>
  <w:num w:numId="30">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86B7C"/>
    <w:rsid w:val="00000130"/>
    <w:rsid w:val="00001DC2"/>
    <w:rsid w:val="000039A2"/>
    <w:rsid w:val="000044BC"/>
    <w:rsid w:val="00004681"/>
    <w:rsid w:val="00004BA4"/>
    <w:rsid w:val="000056F0"/>
    <w:rsid w:val="00011A0A"/>
    <w:rsid w:val="00011E6D"/>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1019"/>
    <w:rsid w:val="00044678"/>
    <w:rsid w:val="000467B8"/>
    <w:rsid w:val="00054ED5"/>
    <w:rsid w:val="00057B21"/>
    <w:rsid w:val="00061022"/>
    <w:rsid w:val="000627B5"/>
    <w:rsid w:val="00065C4E"/>
    <w:rsid w:val="00066121"/>
    <w:rsid w:val="000665D4"/>
    <w:rsid w:val="00067AB3"/>
    <w:rsid w:val="0007361C"/>
    <w:rsid w:val="00073FE9"/>
    <w:rsid w:val="00074C33"/>
    <w:rsid w:val="0007657D"/>
    <w:rsid w:val="00077D66"/>
    <w:rsid w:val="000804E7"/>
    <w:rsid w:val="00080CB2"/>
    <w:rsid w:val="00081EA7"/>
    <w:rsid w:val="000823C0"/>
    <w:rsid w:val="00082AD9"/>
    <w:rsid w:val="00083A8F"/>
    <w:rsid w:val="00083E0D"/>
    <w:rsid w:val="0008402C"/>
    <w:rsid w:val="00084968"/>
    <w:rsid w:val="00085D35"/>
    <w:rsid w:val="000907EF"/>
    <w:rsid w:val="00091FAD"/>
    <w:rsid w:val="000923FE"/>
    <w:rsid w:val="00092475"/>
    <w:rsid w:val="000929B2"/>
    <w:rsid w:val="0009391D"/>
    <w:rsid w:val="00094020"/>
    <w:rsid w:val="0009795A"/>
    <w:rsid w:val="00097FC7"/>
    <w:rsid w:val="000A29CB"/>
    <w:rsid w:val="000A3C13"/>
    <w:rsid w:val="000A7555"/>
    <w:rsid w:val="000B1191"/>
    <w:rsid w:val="000B2D31"/>
    <w:rsid w:val="000B390C"/>
    <w:rsid w:val="000B3982"/>
    <w:rsid w:val="000B66E1"/>
    <w:rsid w:val="000B6B48"/>
    <w:rsid w:val="000C0355"/>
    <w:rsid w:val="000C0C34"/>
    <w:rsid w:val="000C2123"/>
    <w:rsid w:val="000C21EA"/>
    <w:rsid w:val="000C307A"/>
    <w:rsid w:val="000C760B"/>
    <w:rsid w:val="000D1886"/>
    <w:rsid w:val="000D47A0"/>
    <w:rsid w:val="000D77D4"/>
    <w:rsid w:val="000D7EE6"/>
    <w:rsid w:val="000E2182"/>
    <w:rsid w:val="000E33CB"/>
    <w:rsid w:val="000E41DB"/>
    <w:rsid w:val="000E511A"/>
    <w:rsid w:val="000E52E8"/>
    <w:rsid w:val="000F0A67"/>
    <w:rsid w:val="000F4A6A"/>
    <w:rsid w:val="001025F9"/>
    <w:rsid w:val="00102699"/>
    <w:rsid w:val="0010371E"/>
    <w:rsid w:val="00110B98"/>
    <w:rsid w:val="00111C57"/>
    <w:rsid w:val="0011404C"/>
    <w:rsid w:val="00115628"/>
    <w:rsid w:val="00115F33"/>
    <w:rsid w:val="001164DB"/>
    <w:rsid w:val="00116504"/>
    <w:rsid w:val="001165FB"/>
    <w:rsid w:val="00116807"/>
    <w:rsid w:val="00122DC6"/>
    <w:rsid w:val="00124585"/>
    <w:rsid w:val="00125477"/>
    <w:rsid w:val="001264CF"/>
    <w:rsid w:val="00131BFE"/>
    <w:rsid w:val="001321C0"/>
    <w:rsid w:val="00132777"/>
    <w:rsid w:val="001330D5"/>
    <w:rsid w:val="00135B3E"/>
    <w:rsid w:val="00135CD7"/>
    <w:rsid w:val="00137650"/>
    <w:rsid w:val="001404FB"/>
    <w:rsid w:val="00141512"/>
    <w:rsid w:val="00141DF5"/>
    <w:rsid w:val="001424D4"/>
    <w:rsid w:val="00143182"/>
    <w:rsid w:val="001478DC"/>
    <w:rsid w:val="001534B2"/>
    <w:rsid w:val="001534E0"/>
    <w:rsid w:val="001564A9"/>
    <w:rsid w:val="00157C09"/>
    <w:rsid w:val="00161A1A"/>
    <w:rsid w:val="00166DC0"/>
    <w:rsid w:val="00175C0A"/>
    <w:rsid w:val="00177980"/>
    <w:rsid w:val="00183877"/>
    <w:rsid w:val="0018400B"/>
    <w:rsid w:val="00187FA6"/>
    <w:rsid w:val="0019042E"/>
    <w:rsid w:val="0019113C"/>
    <w:rsid w:val="00191908"/>
    <w:rsid w:val="00192473"/>
    <w:rsid w:val="001A1498"/>
    <w:rsid w:val="001A289E"/>
    <w:rsid w:val="001A2B89"/>
    <w:rsid w:val="001A3D6D"/>
    <w:rsid w:val="001A48C1"/>
    <w:rsid w:val="001A4A06"/>
    <w:rsid w:val="001A698D"/>
    <w:rsid w:val="001B1CF0"/>
    <w:rsid w:val="001B23FC"/>
    <w:rsid w:val="001B4CCF"/>
    <w:rsid w:val="001B6392"/>
    <w:rsid w:val="001C2C80"/>
    <w:rsid w:val="001C2F98"/>
    <w:rsid w:val="001C4E26"/>
    <w:rsid w:val="001C5A5E"/>
    <w:rsid w:val="001D0F2F"/>
    <w:rsid w:val="001D0F8D"/>
    <w:rsid w:val="001D2645"/>
    <w:rsid w:val="001D3B06"/>
    <w:rsid w:val="001D3D77"/>
    <w:rsid w:val="001D49C3"/>
    <w:rsid w:val="001D797C"/>
    <w:rsid w:val="001D7AC6"/>
    <w:rsid w:val="001E1F7E"/>
    <w:rsid w:val="001E2722"/>
    <w:rsid w:val="001E2A66"/>
    <w:rsid w:val="001E4438"/>
    <w:rsid w:val="001E7691"/>
    <w:rsid w:val="001F09D7"/>
    <w:rsid w:val="001F2541"/>
    <w:rsid w:val="001F2977"/>
    <w:rsid w:val="001F498B"/>
    <w:rsid w:val="00201249"/>
    <w:rsid w:val="00203AFF"/>
    <w:rsid w:val="002059F5"/>
    <w:rsid w:val="00207DC2"/>
    <w:rsid w:val="00210714"/>
    <w:rsid w:val="00211478"/>
    <w:rsid w:val="0021392B"/>
    <w:rsid w:val="00215FC5"/>
    <w:rsid w:val="00216F0B"/>
    <w:rsid w:val="002207D6"/>
    <w:rsid w:val="00221912"/>
    <w:rsid w:val="00221E3F"/>
    <w:rsid w:val="002267DA"/>
    <w:rsid w:val="00227D7A"/>
    <w:rsid w:val="002317AF"/>
    <w:rsid w:val="0023338E"/>
    <w:rsid w:val="00233AC9"/>
    <w:rsid w:val="00237482"/>
    <w:rsid w:val="00237BE3"/>
    <w:rsid w:val="00240393"/>
    <w:rsid w:val="00241DE4"/>
    <w:rsid w:val="00242D57"/>
    <w:rsid w:val="00243C1F"/>
    <w:rsid w:val="00243F77"/>
    <w:rsid w:val="002469A3"/>
    <w:rsid w:val="002470DA"/>
    <w:rsid w:val="00251672"/>
    <w:rsid w:val="00251C84"/>
    <w:rsid w:val="00252F26"/>
    <w:rsid w:val="0025385E"/>
    <w:rsid w:val="00253BD6"/>
    <w:rsid w:val="00254073"/>
    <w:rsid w:val="002541C5"/>
    <w:rsid w:val="00254FF7"/>
    <w:rsid w:val="00255160"/>
    <w:rsid w:val="00256322"/>
    <w:rsid w:val="00257377"/>
    <w:rsid w:val="0026089B"/>
    <w:rsid w:val="00263D88"/>
    <w:rsid w:val="00264743"/>
    <w:rsid w:val="0026479B"/>
    <w:rsid w:val="0027034D"/>
    <w:rsid w:val="00270A03"/>
    <w:rsid w:val="00275D29"/>
    <w:rsid w:val="00276159"/>
    <w:rsid w:val="0028077D"/>
    <w:rsid w:val="002810BC"/>
    <w:rsid w:val="00283B17"/>
    <w:rsid w:val="00291721"/>
    <w:rsid w:val="00293248"/>
    <w:rsid w:val="00293314"/>
    <w:rsid w:val="00293989"/>
    <w:rsid w:val="00294034"/>
    <w:rsid w:val="0029424B"/>
    <w:rsid w:val="00297C8B"/>
    <w:rsid w:val="002A0349"/>
    <w:rsid w:val="002A2B53"/>
    <w:rsid w:val="002A3C36"/>
    <w:rsid w:val="002A4444"/>
    <w:rsid w:val="002A597B"/>
    <w:rsid w:val="002A59BE"/>
    <w:rsid w:val="002A6383"/>
    <w:rsid w:val="002A7D18"/>
    <w:rsid w:val="002B00F1"/>
    <w:rsid w:val="002B40C0"/>
    <w:rsid w:val="002B738D"/>
    <w:rsid w:val="002B7A92"/>
    <w:rsid w:val="002C03C9"/>
    <w:rsid w:val="002C058F"/>
    <w:rsid w:val="002C1EDA"/>
    <w:rsid w:val="002C2E8D"/>
    <w:rsid w:val="002C3297"/>
    <w:rsid w:val="002C3653"/>
    <w:rsid w:val="002C3749"/>
    <w:rsid w:val="002C3857"/>
    <w:rsid w:val="002C5D1F"/>
    <w:rsid w:val="002C7D83"/>
    <w:rsid w:val="002D0750"/>
    <w:rsid w:val="002D237A"/>
    <w:rsid w:val="002D3080"/>
    <w:rsid w:val="002D4934"/>
    <w:rsid w:val="002D5A46"/>
    <w:rsid w:val="002E12DC"/>
    <w:rsid w:val="002E2986"/>
    <w:rsid w:val="002E6110"/>
    <w:rsid w:val="002F12D4"/>
    <w:rsid w:val="002F2024"/>
    <w:rsid w:val="002F52FD"/>
    <w:rsid w:val="002F576F"/>
    <w:rsid w:val="002F5956"/>
    <w:rsid w:val="00300BF6"/>
    <w:rsid w:val="003017B5"/>
    <w:rsid w:val="00302425"/>
    <w:rsid w:val="00304086"/>
    <w:rsid w:val="0030420D"/>
    <w:rsid w:val="003061E1"/>
    <w:rsid w:val="00307464"/>
    <w:rsid w:val="00307C1C"/>
    <w:rsid w:val="003138C4"/>
    <w:rsid w:val="0031711A"/>
    <w:rsid w:val="003218FF"/>
    <w:rsid w:val="00322C8C"/>
    <w:rsid w:val="00322D67"/>
    <w:rsid w:val="00322F09"/>
    <w:rsid w:val="00325192"/>
    <w:rsid w:val="00326277"/>
    <w:rsid w:val="00327F43"/>
    <w:rsid w:val="00332F6E"/>
    <w:rsid w:val="00333AB5"/>
    <w:rsid w:val="00334DF1"/>
    <w:rsid w:val="003405A3"/>
    <w:rsid w:val="00341416"/>
    <w:rsid w:val="00341600"/>
    <w:rsid w:val="00341ADA"/>
    <w:rsid w:val="00342E73"/>
    <w:rsid w:val="00345DC4"/>
    <w:rsid w:val="003470C7"/>
    <w:rsid w:val="003502ED"/>
    <w:rsid w:val="00351EED"/>
    <w:rsid w:val="003523E8"/>
    <w:rsid w:val="0035504E"/>
    <w:rsid w:val="00355416"/>
    <w:rsid w:val="00355638"/>
    <w:rsid w:val="003561A1"/>
    <w:rsid w:val="003575E8"/>
    <w:rsid w:val="003611B1"/>
    <w:rsid w:val="00367562"/>
    <w:rsid w:val="00367D1D"/>
    <w:rsid w:val="00371956"/>
    <w:rsid w:val="0037409F"/>
    <w:rsid w:val="003767EA"/>
    <w:rsid w:val="00376CB0"/>
    <w:rsid w:val="003818D0"/>
    <w:rsid w:val="00383875"/>
    <w:rsid w:val="00386B81"/>
    <w:rsid w:val="00386E6B"/>
    <w:rsid w:val="00390CDA"/>
    <w:rsid w:val="00391559"/>
    <w:rsid w:val="00391927"/>
    <w:rsid w:val="00392238"/>
    <w:rsid w:val="00394013"/>
    <w:rsid w:val="003A0E4B"/>
    <w:rsid w:val="003A3043"/>
    <w:rsid w:val="003A30C4"/>
    <w:rsid w:val="003A45F7"/>
    <w:rsid w:val="003A529D"/>
    <w:rsid w:val="003A54C9"/>
    <w:rsid w:val="003A7194"/>
    <w:rsid w:val="003B07B2"/>
    <w:rsid w:val="003B0F1C"/>
    <w:rsid w:val="003B17A3"/>
    <w:rsid w:val="003B29C0"/>
    <w:rsid w:val="003B643D"/>
    <w:rsid w:val="003C282F"/>
    <w:rsid w:val="003C46B8"/>
    <w:rsid w:val="003C4B60"/>
    <w:rsid w:val="003C69F2"/>
    <w:rsid w:val="003D0ABC"/>
    <w:rsid w:val="003D41D4"/>
    <w:rsid w:val="003D4A95"/>
    <w:rsid w:val="003D655D"/>
    <w:rsid w:val="003E1024"/>
    <w:rsid w:val="003E2446"/>
    <w:rsid w:val="003E4918"/>
    <w:rsid w:val="003E7CCF"/>
    <w:rsid w:val="003F2259"/>
    <w:rsid w:val="003F2557"/>
    <w:rsid w:val="003F5F92"/>
    <w:rsid w:val="003F6DE4"/>
    <w:rsid w:val="004012A1"/>
    <w:rsid w:val="0040197E"/>
    <w:rsid w:val="00402379"/>
    <w:rsid w:val="004023E9"/>
    <w:rsid w:val="004062A7"/>
    <w:rsid w:val="0040665A"/>
    <w:rsid w:val="00406F7A"/>
    <w:rsid w:val="00412775"/>
    <w:rsid w:val="00413883"/>
    <w:rsid w:val="0041523E"/>
    <w:rsid w:val="00415CF8"/>
    <w:rsid w:val="00417A63"/>
    <w:rsid w:val="00421001"/>
    <w:rsid w:val="00422476"/>
    <w:rsid w:val="00424229"/>
    <w:rsid w:val="004317AB"/>
    <w:rsid w:val="00432035"/>
    <w:rsid w:val="004340C9"/>
    <w:rsid w:val="00434B9A"/>
    <w:rsid w:val="0043571C"/>
    <w:rsid w:val="004364D6"/>
    <w:rsid w:val="00436B3F"/>
    <w:rsid w:val="00437413"/>
    <w:rsid w:val="00440E25"/>
    <w:rsid w:val="00441E65"/>
    <w:rsid w:val="004458CB"/>
    <w:rsid w:val="00447175"/>
    <w:rsid w:val="00453AB1"/>
    <w:rsid w:val="00455AAF"/>
    <w:rsid w:val="00456098"/>
    <w:rsid w:val="0045655F"/>
    <w:rsid w:val="0046008B"/>
    <w:rsid w:val="004642D6"/>
    <w:rsid w:val="00464FE3"/>
    <w:rsid w:val="0046645C"/>
    <w:rsid w:val="004667D2"/>
    <w:rsid w:val="00471711"/>
    <w:rsid w:val="00471F25"/>
    <w:rsid w:val="0047257A"/>
    <w:rsid w:val="004734D8"/>
    <w:rsid w:val="004738E5"/>
    <w:rsid w:val="00475B4D"/>
    <w:rsid w:val="00477B06"/>
    <w:rsid w:val="0048015F"/>
    <w:rsid w:val="00480EE1"/>
    <w:rsid w:val="00483A55"/>
    <w:rsid w:val="00484005"/>
    <w:rsid w:val="004840CB"/>
    <w:rsid w:val="00491765"/>
    <w:rsid w:val="004946F4"/>
    <w:rsid w:val="00494FC4"/>
    <w:rsid w:val="00496379"/>
    <w:rsid w:val="004964EE"/>
    <w:rsid w:val="004968AB"/>
    <w:rsid w:val="004A01B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2DCD"/>
    <w:rsid w:val="004F60F7"/>
    <w:rsid w:val="004F68FF"/>
    <w:rsid w:val="004F79A0"/>
    <w:rsid w:val="00500E77"/>
    <w:rsid w:val="005026D4"/>
    <w:rsid w:val="005029AE"/>
    <w:rsid w:val="0050489A"/>
    <w:rsid w:val="00504CE8"/>
    <w:rsid w:val="005061BF"/>
    <w:rsid w:val="00507ED4"/>
    <w:rsid w:val="0051022E"/>
    <w:rsid w:val="005125B8"/>
    <w:rsid w:val="00512D4B"/>
    <w:rsid w:val="00521510"/>
    <w:rsid w:val="00522EDD"/>
    <w:rsid w:val="0052334E"/>
    <w:rsid w:val="00525FBA"/>
    <w:rsid w:val="00531D29"/>
    <w:rsid w:val="005328EE"/>
    <w:rsid w:val="00533646"/>
    <w:rsid w:val="00534C3F"/>
    <w:rsid w:val="00534F27"/>
    <w:rsid w:val="00535EA9"/>
    <w:rsid w:val="00537F11"/>
    <w:rsid w:val="00542666"/>
    <w:rsid w:val="00546D2F"/>
    <w:rsid w:val="0054741E"/>
    <w:rsid w:val="005508B8"/>
    <w:rsid w:val="005515AE"/>
    <w:rsid w:val="0055175B"/>
    <w:rsid w:val="0055201C"/>
    <w:rsid w:val="005530F2"/>
    <w:rsid w:val="00554B6A"/>
    <w:rsid w:val="005555B4"/>
    <w:rsid w:val="005555C2"/>
    <w:rsid w:val="00557FCB"/>
    <w:rsid w:val="00561DBC"/>
    <w:rsid w:val="00562A79"/>
    <w:rsid w:val="00563A9A"/>
    <w:rsid w:val="005648B8"/>
    <w:rsid w:val="005650E6"/>
    <w:rsid w:val="005671B4"/>
    <w:rsid w:val="005706B9"/>
    <w:rsid w:val="005713EA"/>
    <w:rsid w:val="0058019B"/>
    <w:rsid w:val="00583B74"/>
    <w:rsid w:val="00583EC3"/>
    <w:rsid w:val="00586B53"/>
    <w:rsid w:val="00586B7C"/>
    <w:rsid w:val="00590FD9"/>
    <w:rsid w:val="00596856"/>
    <w:rsid w:val="00597AD0"/>
    <w:rsid w:val="005A342D"/>
    <w:rsid w:val="005A55F4"/>
    <w:rsid w:val="005A5EF5"/>
    <w:rsid w:val="005B2BEB"/>
    <w:rsid w:val="005B4E18"/>
    <w:rsid w:val="005B615F"/>
    <w:rsid w:val="005B7259"/>
    <w:rsid w:val="005B7E05"/>
    <w:rsid w:val="005C04F4"/>
    <w:rsid w:val="005C07A7"/>
    <w:rsid w:val="005C2E44"/>
    <w:rsid w:val="005C5274"/>
    <w:rsid w:val="005D0A88"/>
    <w:rsid w:val="005D1999"/>
    <w:rsid w:val="005D1EC2"/>
    <w:rsid w:val="005D567B"/>
    <w:rsid w:val="005D5C20"/>
    <w:rsid w:val="005E1A60"/>
    <w:rsid w:val="005E2C39"/>
    <w:rsid w:val="005E2E9C"/>
    <w:rsid w:val="005E4587"/>
    <w:rsid w:val="005E475A"/>
    <w:rsid w:val="005E6CD4"/>
    <w:rsid w:val="005F3F26"/>
    <w:rsid w:val="005F5AF2"/>
    <w:rsid w:val="005F6BEC"/>
    <w:rsid w:val="005F6C11"/>
    <w:rsid w:val="00602D02"/>
    <w:rsid w:val="006031DA"/>
    <w:rsid w:val="006035F2"/>
    <w:rsid w:val="00605208"/>
    <w:rsid w:val="00612108"/>
    <w:rsid w:val="00612205"/>
    <w:rsid w:val="00612A31"/>
    <w:rsid w:val="00617688"/>
    <w:rsid w:val="00621184"/>
    <w:rsid w:val="00625990"/>
    <w:rsid w:val="00625F7E"/>
    <w:rsid w:val="006277F3"/>
    <w:rsid w:val="0063331C"/>
    <w:rsid w:val="00633887"/>
    <w:rsid w:val="00635A8B"/>
    <w:rsid w:val="00641049"/>
    <w:rsid w:val="0064189C"/>
    <w:rsid w:val="00647757"/>
    <w:rsid w:val="00647923"/>
    <w:rsid w:val="00650C7F"/>
    <w:rsid w:val="00650D6A"/>
    <w:rsid w:val="0065510C"/>
    <w:rsid w:val="006567D0"/>
    <w:rsid w:val="0066243B"/>
    <w:rsid w:val="00666E40"/>
    <w:rsid w:val="00667B96"/>
    <w:rsid w:val="00672032"/>
    <w:rsid w:val="00673654"/>
    <w:rsid w:val="006807A5"/>
    <w:rsid w:val="00681C0C"/>
    <w:rsid w:val="006828A9"/>
    <w:rsid w:val="00686434"/>
    <w:rsid w:val="00691853"/>
    <w:rsid w:val="006935ED"/>
    <w:rsid w:val="00696609"/>
    <w:rsid w:val="00697099"/>
    <w:rsid w:val="00697D1A"/>
    <w:rsid w:val="006A107D"/>
    <w:rsid w:val="006A10B7"/>
    <w:rsid w:val="006A1D31"/>
    <w:rsid w:val="006A5639"/>
    <w:rsid w:val="006A7C2E"/>
    <w:rsid w:val="006B01D4"/>
    <w:rsid w:val="006B076A"/>
    <w:rsid w:val="006B0A4D"/>
    <w:rsid w:val="006B1799"/>
    <w:rsid w:val="006B29E8"/>
    <w:rsid w:val="006C0284"/>
    <w:rsid w:val="006C27E1"/>
    <w:rsid w:val="006C2EAE"/>
    <w:rsid w:val="006C36DE"/>
    <w:rsid w:val="006C399F"/>
    <w:rsid w:val="006C48B6"/>
    <w:rsid w:val="006C6E52"/>
    <w:rsid w:val="006C7977"/>
    <w:rsid w:val="006D05B7"/>
    <w:rsid w:val="006D08E8"/>
    <w:rsid w:val="006D0BC9"/>
    <w:rsid w:val="006D1207"/>
    <w:rsid w:val="006D6CC3"/>
    <w:rsid w:val="006E03D3"/>
    <w:rsid w:val="006E0650"/>
    <w:rsid w:val="006E0DEB"/>
    <w:rsid w:val="006E1B30"/>
    <w:rsid w:val="006E46F5"/>
    <w:rsid w:val="006F43A7"/>
    <w:rsid w:val="006F52D5"/>
    <w:rsid w:val="0070102D"/>
    <w:rsid w:val="00715874"/>
    <w:rsid w:val="00715E62"/>
    <w:rsid w:val="00716A62"/>
    <w:rsid w:val="00717566"/>
    <w:rsid w:val="00717A06"/>
    <w:rsid w:val="00721003"/>
    <w:rsid w:val="00724969"/>
    <w:rsid w:val="00724E70"/>
    <w:rsid w:val="007258F2"/>
    <w:rsid w:val="00726043"/>
    <w:rsid w:val="00726E62"/>
    <w:rsid w:val="00727A8D"/>
    <w:rsid w:val="00727D22"/>
    <w:rsid w:val="00731E84"/>
    <w:rsid w:val="00732E1D"/>
    <w:rsid w:val="00737340"/>
    <w:rsid w:val="00742FC9"/>
    <w:rsid w:val="007430B9"/>
    <w:rsid w:val="00743F7E"/>
    <w:rsid w:val="0074420E"/>
    <w:rsid w:val="00744264"/>
    <w:rsid w:val="00744B41"/>
    <w:rsid w:val="00745EFE"/>
    <w:rsid w:val="00750A50"/>
    <w:rsid w:val="00750BBB"/>
    <w:rsid w:val="00750CE5"/>
    <w:rsid w:val="00750F65"/>
    <w:rsid w:val="007518D9"/>
    <w:rsid w:val="007537B8"/>
    <w:rsid w:val="00755BEC"/>
    <w:rsid w:val="007561C0"/>
    <w:rsid w:val="0076012A"/>
    <w:rsid w:val="007615EE"/>
    <w:rsid w:val="00764AFE"/>
    <w:rsid w:val="00765673"/>
    <w:rsid w:val="00765D9D"/>
    <w:rsid w:val="00767AF7"/>
    <w:rsid w:val="00767C52"/>
    <w:rsid w:val="00767CD5"/>
    <w:rsid w:val="0077271D"/>
    <w:rsid w:val="00772A10"/>
    <w:rsid w:val="00774292"/>
    <w:rsid w:val="00774A80"/>
    <w:rsid w:val="00777800"/>
    <w:rsid w:val="00780DEC"/>
    <w:rsid w:val="00781716"/>
    <w:rsid w:val="007840EA"/>
    <w:rsid w:val="00787272"/>
    <w:rsid w:val="00790263"/>
    <w:rsid w:val="00792315"/>
    <w:rsid w:val="00792C78"/>
    <w:rsid w:val="007947F2"/>
    <w:rsid w:val="0079530C"/>
    <w:rsid w:val="00796C54"/>
    <w:rsid w:val="007970BD"/>
    <w:rsid w:val="007A1F6A"/>
    <w:rsid w:val="007A24E9"/>
    <w:rsid w:val="007A584F"/>
    <w:rsid w:val="007B1002"/>
    <w:rsid w:val="007B1016"/>
    <w:rsid w:val="007B11E0"/>
    <w:rsid w:val="007B18D4"/>
    <w:rsid w:val="007B1A23"/>
    <w:rsid w:val="007B1F40"/>
    <w:rsid w:val="007B2C32"/>
    <w:rsid w:val="007B493C"/>
    <w:rsid w:val="007B4DE8"/>
    <w:rsid w:val="007B5F4E"/>
    <w:rsid w:val="007B684A"/>
    <w:rsid w:val="007B782D"/>
    <w:rsid w:val="007B78F9"/>
    <w:rsid w:val="007B7FF5"/>
    <w:rsid w:val="007C0E99"/>
    <w:rsid w:val="007C2682"/>
    <w:rsid w:val="007C652B"/>
    <w:rsid w:val="007C706C"/>
    <w:rsid w:val="007D0718"/>
    <w:rsid w:val="007D2D75"/>
    <w:rsid w:val="007E1438"/>
    <w:rsid w:val="007E1654"/>
    <w:rsid w:val="007E1FB0"/>
    <w:rsid w:val="007E2CF7"/>
    <w:rsid w:val="007E36D1"/>
    <w:rsid w:val="007E3E7D"/>
    <w:rsid w:val="007E6A47"/>
    <w:rsid w:val="007E6AB9"/>
    <w:rsid w:val="007E7FF7"/>
    <w:rsid w:val="007F1F4C"/>
    <w:rsid w:val="007F1F75"/>
    <w:rsid w:val="007F25D4"/>
    <w:rsid w:val="007F4DD9"/>
    <w:rsid w:val="00800730"/>
    <w:rsid w:val="0080152B"/>
    <w:rsid w:val="00804F70"/>
    <w:rsid w:val="00810225"/>
    <w:rsid w:val="008107A9"/>
    <w:rsid w:val="00812242"/>
    <w:rsid w:val="0081476E"/>
    <w:rsid w:val="008200D5"/>
    <w:rsid w:val="00820ABD"/>
    <w:rsid w:val="00822208"/>
    <w:rsid w:val="00831C80"/>
    <w:rsid w:val="008327BB"/>
    <w:rsid w:val="0083756C"/>
    <w:rsid w:val="00837BD6"/>
    <w:rsid w:val="00837F3A"/>
    <w:rsid w:val="00840058"/>
    <w:rsid w:val="008416C4"/>
    <w:rsid w:val="0084418D"/>
    <w:rsid w:val="00845231"/>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0A2B"/>
    <w:rsid w:val="008A1AFE"/>
    <w:rsid w:val="008A2177"/>
    <w:rsid w:val="008A44E4"/>
    <w:rsid w:val="008A7804"/>
    <w:rsid w:val="008A7D49"/>
    <w:rsid w:val="008B164B"/>
    <w:rsid w:val="008B1776"/>
    <w:rsid w:val="008B7FAC"/>
    <w:rsid w:val="008C15CB"/>
    <w:rsid w:val="008C1B22"/>
    <w:rsid w:val="008C27A8"/>
    <w:rsid w:val="008C305B"/>
    <w:rsid w:val="008C34F7"/>
    <w:rsid w:val="008C449A"/>
    <w:rsid w:val="008C5941"/>
    <w:rsid w:val="008C68AC"/>
    <w:rsid w:val="008C6CC3"/>
    <w:rsid w:val="008D232F"/>
    <w:rsid w:val="008D27BE"/>
    <w:rsid w:val="008D2D28"/>
    <w:rsid w:val="008D5DF8"/>
    <w:rsid w:val="008D5F38"/>
    <w:rsid w:val="008D6D1C"/>
    <w:rsid w:val="008D797C"/>
    <w:rsid w:val="008E03A5"/>
    <w:rsid w:val="008E2972"/>
    <w:rsid w:val="008E2AB5"/>
    <w:rsid w:val="008E6453"/>
    <w:rsid w:val="008F018A"/>
    <w:rsid w:val="008F1D14"/>
    <w:rsid w:val="008F5DF2"/>
    <w:rsid w:val="008F6B7C"/>
    <w:rsid w:val="00900E01"/>
    <w:rsid w:val="009039CD"/>
    <w:rsid w:val="00904C32"/>
    <w:rsid w:val="00907747"/>
    <w:rsid w:val="00910FC2"/>
    <w:rsid w:val="009110E4"/>
    <w:rsid w:val="00911C5A"/>
    <w:rsid w:val="0091295D"/>
    <w:rsid w:val="0091566D"/>
    <w:rsid w:val="0092073E"/>
    <w:rsid w:val="00921D0A"/>
    <w:rsid w:val="00922739"/>
    <w:rsid w:val="009238CC"/>
    <w:rsid w:val="00924103"/>
    <w:rsid w:val="00926DE2"/>
    <w:rsid w:val="00930B96"/>
    <w:rsid w:val="00930FCD"/>
    <w:rsid w:val="00931327"/>
    <w:rsid w:val="00934994"/>
    <w:rsid w:val="00937DF5"/>
    <w:rsid w:val="009413C9"/>
    <w:rsid w:val="009423D8"/>
    <w:rsid w:val="00942B81"/>
    <w:rsid w:val="00946108"/>
    <w:rsid w:val="009464C8"/>
    <w:rsid w:val="00947174"/>
    <w:rsid w:val="009504F1"/>
    <w:rsid w:val="00950B13"/>
    <w:rsid w:val="0095177D"/>
    <w:rsid w:val="00951B22"/>
    <w:rsid w:val="009527BD"/>
    <w:rsid w:val="0095432E"/>
    <w:rsid w:val="00954D57"/>
    <w:rsid w:val="009568D4"/>
    <w:rsid w:val="00957556"/>
    <w:rsid w:val="009600A1"/>
    <w:rsid w:val="00961EA9"/>
    <w:rsid w:val="00963AE5"/>
    <w:rsid w:val="00967555"/>
    <w:rsid w:val="00970BB3"/>
    <w:rsid w:val="00971934"/>
    <w:rsid w:val="00972F5F"/>
    <w:rsid w:val="00975899"/>
    <w:rsid w:val="0097682F"/>
    <w:rsid w:val="00977569"/>
    <w:rsid w:val="00977FF0"/>
    <w:rsid w:val="009803BF"/>
    <w:rsid w:val="009808D1"/>
    <w:rsid w:val="009814B7"/>
    <w:rsid w:val="0098167D"/>
    <w:rsid w:val="00983C8D"/>
    <w:rsid w:val="0098473B"/>
    <w:rsid w:val="00990C26"/>
    <w:rsid w:val="00991E35"/>
    <w:rsid w:val="00993BD7"/>
    <w:rsid w:val="009950D8"/>
    <w:rsid w:val="00995605"/>
    <w:rsid w:val="00995A0A"/>
    <w:rsid w:val="00995D73"/>
    <w:rsid w:val="00996FD3"/>
    <w:rsid w:val="009A1965"/>
    <w:rsid w:val="009A2F7B"/>
    <w:rsid w:val="009A515E"/>
    <w:rsid w:val="009A5FE3"/>
    <w:rsid w:val="009A69AF"/>
    <w:rsid w:val="009A75A3"/>
    <w:rsid w:val="009B1406"/>
    <w:rsid w:val="009B1AFB"/>
    <w:rsid w:val="009B23A4"/>
    <w:rsid w:val="009B2BF0"/>
    <w:rsid w:val="009B514A"/>
    <w:rsid w:val="009B615A"/>
    <w:rsid w:val="009B7272"/>
    <w:rsid w:val="009C0A5E"/>
    <w:rsid w:val="009C540B"/>
    <w:rsid w:val="009C58E7"/>
    <w:rsid w:val="009C6943"/>
    <w:rsid w:val="009C6C4F"/>
    <w:rsid w:val="009C6D6C"/>
    <w:rsid w:val="009D0065"/>
    <w:rsid w:val="009D1E55"/>
    <w:rsid w:val="009D1F36"/>
    <w:rsid w:val="009D2E9D"/>
    <w:rsid w:val="009D4139"/>
    <w:rsid w:val="009D6C0B"/>
    <w:rsid w:val="009E4F6D"/>
    <w:rsid w:val="009E5C7A"/>
    <w:rsid w:val="009E64CF"/>
    <w:rsid w:val="009E7812"/>
    <w:rsid w:val="009F00B3"/>
    <w:rsid w:val="009F09C5"/>
    <w:rsid w:val="009F4655"/>
    <w:rsid w:val="009F6DC5"/>
    <w:rsid w:val="009F7AF0"/>
    <w:rsid w:val="00A0021B"/>
    <w:rsid w:val="00A008F4"/>
    <w:rsid w:val="00A0255A"/>
    <w:rsid w:val="00A0308B"/>
    <w:rsid w:val="00A068EB"/>
    <w:rsid w:val="00A069C9"/>
    <w:rsid w:val="00A10E00"/>
    <w:rsid w:val="00A110DE"/>
    <w:rsid w:val="00A167B7"/>
    <w:rsid w:val="00A17B8D"/>
    <w:rsid w:val="00A2308F"/>
    <w:rsid w:val="00A23BE5"/>
    <w:rsid w:val="00A25F73"/>
    <w:rsid w:val="00A262B4"/>
    <w:rsid w:val="00A27750"/>
    <w:rsid w:val="00A31CCE"/>
    <w:rsid w:val="00A33ED6"/>
    <w:rsid w:val="00A34BC9"/>
    <w:rsid w:val="00A34F50"/>
    <w:rsid w:val="00A36EDB"/>
    <w:rsid w:val="00A4299A"/>
    <w:rsid w:val="00A42ECA"/>
    <w:rsid w:val="00A430B3"/>
    <w:rsid w:val="00A436AA"/>
    <w:rsid w:val="00A43B20"/>
    <w:rsid w:val="00A45914"/>
    <w:rsid w:val="00A514F1"/>
    <w:rsid w:val="00A54BBB"/>
    <w:rsid w:val="00A56398"/>
    <w:rsid w:val="00A60753"/>
    <w:rsid w:val="00A60E79"/>
    <w:rsid w:val="00A628D6"/>
    <w:rsid w:val="00A663A8"/>
    <w:rsid w:val="00A70634"/>
    <w:rsid w:val="00A7224B"/>
    <w:rsid w:val="00A80B3D"/>
    <w:rsid w:val="00A8142D"/>
    <w:rsid w:val="00A8257B"/>
    <w:rsid w:val="00A8401C"/>
    <w:rsid w:val="00A846C7"/>
    <w:rsid w:val="00A84F57"/>
    <w:rsid w:val="00A86AD5"/>
    <w:rsid w:val="00A9172F"/>
    <w:rsid w:val="00A95B1C"/>
    <w:rsid w:val="00A96D9E"/>
    <w:rsid w:val="00AA34D4"/>
    <w:rsid w:val="00AA35D1"/>
    <w:rsid w:val="00AA639F"/>
    <w:rsid w:val="00AB274B"/>
    <w:rsid w:val="00AB49C4"/>
    <w:rsid w:val="00AB5D11"/>
    <w:rsid w:val="00AB768D"/>
    <w:rsid w:val="00AC20AB"/>
    <w:rsid w:val="00AC27AF"/>
    <w:rsid w:val="00AC4280"/>
    <w:rsid w:val="00AC61BF"/>
    <w:rsid w:val="00AD102C"/>
    <w:rsid w:val="00AD235E"/>
    <w:rsid w:val="00AD2713"/>
    <w:rsid w:val="00AD4421"/>
    <w:rsid w:val="00AD7D80"/>
    <w:rsid w:val="00AE21EF"/>
    <w:rsid w:val="00AE4292"/>
    <w:rsid w:val="00AE5B40"/>
    <w:rsid w:val="00AF06AF"/>
    <w:rsid w:val="00AF0EDC"/>
    <w:rsid w:val="00AF7A13"/>
    <w:rsid w:val="00B0058F"/>
    <w:rsid w:val="00B014C8"/>
    <w:rsid w:val="00B07331"/>
    <w:rsid w:val="00B12273"/>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36D03"/>
    <w:rsid w:val="00B410DA"/>
    <w:rsid w:val="00B4378E"/>
    <w:rsid w:val="00B437ED"/>
    <w:rsid w:val="00B5427A"/>
    <w:rsid w:val="00B54D17"/>
    <w:rsid w:val="00B55C92"/>
    <w:rsid w:val="00B56979"/>
    <w:rsid w:val="00B6282D"/>
    <w:rsid w:val="00B64477"/>
    <w:rsid w:val="00B66045"/>
    <w:rsid w:val="00B73341"/>
    <w:rsid w:val="00B7414D"/>
    <w:rsid w:val="00B7458A"/>
    <w:rsid w:val="00B750C8"/>
    <w:rsid w:val="00B77329"/>
    <w:rsid w:val="00B806C7"/>
    <w:rsid w:val="00B83483"/>
    <w:rsid w:val="00B83D10"/>
    <w:rsid w:val="00B8489D"/>
    <w:rsid w:val="00B85E00"/>
    <w:rsid w:val="00B87492"/>
    <w:rsid w:val="00B96F7B"/>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424D"/>
    <w:rsid w:val="00BC78BD"/>
    <w:rsid w:val="00BD3D89"/>
    <w:rsid w:val="00BD4466"/>
    <w:rsid w:val="00BD4575"/>
    <w:rsid w:val="00BE1062"/>
    <w:rsid w:val="00BE60F4"/>
    <w:rsid w:val="00BE6461"/>
    <w:rsid w:val="00BE6D8A"/>
    <w:rsid w:val="00BE6F2C"/>
    <w:rsid w:val="00BE7AF5"/>
    <w:rsid w:val="00BF2976"/>
    <w:rsid w:val="00BF2FF1"/>
    <w:rsid w:val="00BF3004"/>
    <w:rsid w:val="00BF34BC"/>
    <w:rsid w:val="00BF47EC"/>
    <w:rsid w:val="00C01380"/>
    <w:rsid w:val="00C02DAA"/>
    <w:rsid w:val="00C040E7"/>
    <w:rsid w:val="00C057BA"/>
    <w:rsid w:val="00C07095"/>
    <w:rsid w:val="00C100B7"/>
    <w:rsid w:val="00C15C4E"/>
    <w:rsid w:val="00C20FE5"/>
    <w:rsid w:val="00C316AA"/>
    <w:rsid w:val="00C3189F"/>
    <w:rsid w:val="00C3232F"/>
    <w:rsid w:val="00C32C35"/>
    <w:rsid w:val="00C32CFB"/>
    <w:rsid w:val="00C32DD8"/>
    <w:rsid w:val="00C33BC4"/>
    <w:rsid w:val="00C33DA2"/>
    <w:rsid w:val="00C3524C"/>
    <w:rsid w:val="00C35E51"/>
    <w:rsid w:val="00C41FD0"/>
    <w:rsid w:val="00C455C9"/>
    <w:rsid w:val="00C5131C"/>
    <w:rsid w:val="00C55438"/>
    <w:rsid w:val="00C56127"/>
    <w:rsid w:val="00C56904"/>
    <w:rsid w:val="00C57567"/>
    <w:rsid w:val="00C60717"/>
    <w:rsid w:val="00C60FE8"/>
    <w:rsid w:val="00C624AD"/>
    <w:rsid w:val="00C63081"/>
    <w:rsid w:val="00C6334E"/>
    <w:rsid w:val="00C63436"/>
    <w:rsid w:val="00C63503"/>
    <w:rsid w:val="00C70A1B"/>
    <w:rsid w:val="00C740F6"/>
    <w:rsid w:val="00C75086"/>
    <w:rsid w:val="00C81086"/>
    <w:rsid w:val="00C8271B"/>
    <w:rsid w:val="00C82882"/>
    <w:rsid w:val="00C82F1D"/>
    <w:rsid w:val="00C90A8D"/>
    <w:rsid w:val="00C91212"/>
    <w:rsid w:val="00C92220"/>
    <w:rsid w:val="00C93F75"/>
    <w:rsid w:val="00C948F3"/>
    <w:rsid w:val="00C95580"/>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3D82"/>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2D14"/>
    <w:rsid w:val="00D13BE5"/>
    <w:rsid w:val="00D14012"/>
    <w:rsid w:val="00D20648"/>
    <w:rsid w:val="00D20B84"/>
    <w:rsid w:val="00D22FE0"/>
    <w:rsid w:val="00D23270"/>
    <w:rsid w:val="00D23CF5"/>
    <w:rsid w:val="00D24369"/>
    <w:rsid w:val="00D256A7"/>
    <w:rsid w:val="00D26870"/>
    <w:rsid w:val="00D270F3"/>
    <w:rsid w:val="00D32233"/>
    <w:rsid w:val="00D33308"/>
    <w:rsid w:val="00D3480A"/>
    <w:rsid w:val="00D4148C"/>
    <w:rsid w:val="00D41F43"/>
    <w:rsid w:val="00D43FC9"/>
    <w:rsid w:val="00D47C95"/>
    <w:rsid w:val="00D505E2"/>
    <w:rsid w:val="00D623EA"/>
    <w:rsid w:val="00D63C9D"/>
    <w:rsid w:val="00D67502"/>
    <w:rsid w:val="00D7424C"/>
    <w:rsid w:val="00D77684"/>
    <w:rsid w:val="00D80D48"/>
    <w:rsid w:val="00D82467"/>
    <w:rsid w:val="00D824C4"/>
    <w:rsid w:val="00D82AAC"/>
    <w:rsid w:val="00D831DF"/>
    <w:rsid w:val="00D83471"/>
    <w:rsid w:val="00D85FF1"/>
    <w:rsid w:val="00D8713F"/>
    <w:rsid w:val="00D87914"/>
    <w:rsid w:val="00D90221"/>
    <w:rsid w:val="00D90680"/>
    <w:rsid w:val="00D91034"/>
    <w:rsid w:val="00D9108E"/>
    <w:rsid w:val="00D913B9"/>
    <w:rsid w:val="00D9344B"/>
    <w:rsid w:val="00D93F06"/>
    <w:rsid w:val="00D96435"/>
    <w:rsid w:val="00DA2058"/>
    <w:rsid w:val="00DA230C"/>
    <w:rsid w:val="00DA2641"/>
    <w:rsid w:val="00DA515C"/>
    <w:rsid w:val="00DA626A"/>
    <w:rsid w:val="00DA66A6"/>
    <w:rsid w:val="00DB2364"/>
    <w:rsid w:val="00DB31A4"/>
    <w:rsid w:val="00DB3442"/>
    <w:rsid w:val="00DC3435"/>
    <w:rsid w:val="00DC50BD"/>
    <w:rsid w:val="00DC556B"/>
    <w:rsid w:val="00DC67BC"/>
    <w:rsid w:val="00DC6957"/>
    <w:rsid w:val="00DC6CFF"/>
    <w:rsid w:val="00DC7A73"/>
    <w:rsid w:val="00DD020A"/>
    <w:rsid w:val="00DD0216"/>
    <w:rsid w:val="00DD2B2C"/>
    <w:rsid w:val="00DD2E97"/>
    <w:rsid w:val="00DD38A0"/>
    <w:rsid w:val="00DD620B"/>
    <w:rsid w:val="00DD6DF9"/>
    <w:rsid w:val="00DD7BBD"/>
    <w:rsid w:val="00DE02B2"/>
    <w:rsid w:val="00DE049C"/>
    <w:rsid w:val="00DE1D1E"/>
    <w:rsid w:val="00DE20BC"/>
    <w:rsid w:val="00DE5664"/>
    <w:rsid w:val="00DE66FB"/>
    <w:rsid w:val="00DE6BBB"/>
    <w:rsid w:val="00DE721D"/>
    <w:rsid w:val="00DF3BE8"/>
    <w:rsid w:val="00DF4FE3"/>
    <w:rsid w:val="00DF5FB4"/>
    <w:rsid w:val="00E0133A"/>
    <w:rsid w:val="00E0517F"/>
    <w:rsid w:val="00E05384"/>
    <w:rsid w:val="00E077CA"/>
    <w:rsid w:val="00E115B8"/>
    <w:rsid w:val="00E15521"/>
    <w:rsid w:val="00E168F9"/>
    <w:rsid w:val="00E16D6B"/>
    <w:rsid w:val="00E1795A"/>
    <w:rsid w:val="00E22378"/>
    <w:rsid w:val="00E223C7"/>
    <w:rsid w:val="00E2343D"/>
    <w:rsid w:val="00E23B8D"/>
    <w:rsid w:val="00E24231"/>
    <w:rsid w:val="00E245D6"/>
    <w:rsid w:val="00E270CC"/>
    <w:rsid w:val="00E30134"/>
    <w:rsid w:val="00E309EE"/>
    <w:rsid w:val="00E30B69"/>
    <w:rsid w:val="00E30C9F"/>
    <w:rsid w:val="00E32FA5"/>
    <w:rsid w:val="00E3622E"/>
    <w:rsid w:val="00E3749D"/>
    <w:rsid w:val="00E42B06"/>
    <w:rsid w:val="00E51972"/>
    <w:rsid w:val="00E549B9"/>
    <w:rsid w:val="00E604FC"/>
    <w:rsid w:val="00E61AF0"/>
    <w:rsid w:val="00E638C1"/>
    <w:rsid w:val="00E64350"/>
    <w:rsid w:val="00E6497E"/>
    <w:rsid w:val="00E6570B"/>
    <w:rsid w:val="00E66AC3"/>
    <w:rsid w:val="00E7043E"/>
    <w:rsid w:val="00E71184"/>
    <w:rsid w:val="00E717CA"/>
    <w:rsid w:val="00E73287"/>
    <w:rsid w:val="00E737E7"/>
    <w:rsid w:val="00E75084"/>
    <w:rsid w:val="00E76F95"/>
    <w:rsid w:val="00E77502"/>
    <w:rsid w:val="00E80F33"/>
    <w:rsid w:val="00E812B2"/>
    <w:rsid w:val="00E81A08"/>
    <w:rsid w:val="00E825E6"/>
    <w:rsid w:val="00E8556E"/>
    <w:rsid w:val="00E855A4"/>
    <w:rsid w:val="00E86DA8"/>
    <w:rsid w:val="00E87738"/>
    <w:rsid w:val="00E915BE"/>
    <w:rsid w:val="00E91716"/>
    <w:rsid w:val="00E92B6D"/>
    <w:rsid w:val="00E93B34"/>
    <w:rsid w:val="00EA4EF2"/>
    <w:rsid w:val="00EA6F44"/>
    <w:rsid w:val="00EA7C27"/>
    <w:rsid w:val="00EB2A6E"/>
    <w:rsid w:val="00EB7202"/>
    <w:rsid w:val="00EC037A"/>
    <w:rsid w:val="00EC2CFA"/>
    <w:rsid w:val="00EC33E3"/>
    <w:rsid w:val="00EC5301"/>
    <w:rsid w:val="00ED38E7"/>
    <w:rsid w:val="00ED57B9"/>
    <w:rsid w:val="00ED685B"/>
    <w:rsid w:val="00ED6C51"/>
    <w:rsid w:val="00EE14F0"/>
    <w:rsid w:val="00EE18B9"/>
    <w:rsid w:val="00EE2D2A"/>
    <w:rsid w:val="00EE664F"/>
    <w:rsid w:val="00EE686D"/>
    <w:rsid w:val="00EE7170"/>
    <w:rsid w:val="00EE7227"/>
    <w:rsid w:val="00EF07C7"/>
    <w:rsid w:val="00EF18C5"/>
    <w:rsid w:val="00EF3399"/>
    <w:rsid w:val="00F0064F"/>
    <w:rsid w:val="00F01603"/>
    <w:rsid w:val="00F01D4B"/>
    <w:rsid w:val="00F027C4"/>
    <w:rsid w:val="00F03755"/>
    <w:rsid w:val="00F0519F"/>
    <w:rsid w:val="00F05871"/>
    <w:rsid w:val="00F07433"/>
    <w:rsid w:val="00F07859"/>
    <w:rsid w:val="00F13A6A"/>
    <w:rsid w:val="00F1412B"/>
    <w:rsid w:val="00F14257"/>
    <w:rsid w:val="00F14482"/>
    <w:rsid w:val="00F208D5"/>
    <w:rsid w:val="00F220CC"/>
    <w:rsid w:val="00F254CA"/>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0972"/>
    <w:rsid w:val="00F52165"/>
    <w:rsid w:val="00F525F7"/>
    <w:rsid w:val="00F548CA"/>
    <w:rsid w:val="00F549BF"/>
    <w:rsid w:val="00F6183C"/>
    <w:rsid w:val="00F622AA"/>
    <w:rsid w:val="00F62B2D"/>
    <w:rsid w:val="00F71AE1"/>
    <w:rsid w:val="00F72202"/>
    <w:rsid w:val="00F726EC"/>
    <w:rsid w:val="00F7449F"/>
    <w:rsid w:val="00F75553"/>
    <w:rsid w:val="00F75D16"/>
    <w:rsid w:val="00F75F43"/>
    <w:rsid w:val="00F76A34"/>
    <w:rsid w:val="00F772AD"/>
    <w:rsid w:val="00F77683"/>
    <w:rsid w:val="00F81E2A"/>
    <w:rsid w:val="00F82CE5"/>
    <w:rsid w:val="00F85381"/>
    <w:rsid w:val="00F9038D"/>
    <w:rsid w:val="00F91583"/>
    <w:rsid w:val="00F918E8"/>
    <w:rsid w:val="00F92351"/>
    <w:rsid w:val="00F9340F"/>
    <w:rsid w:val="00F9371D"/>
    <w:rsid w:val="00F93748"/>
    <w:rsid w:val="00F93A55"/>
    <w:rsid w:val="00F95DD6"/>
    <w:rsid w:val="00F96F63"/>
    <w:rsid w:val="00FA239A"/>
    <w:rsid w:val="00FA33C1"/>
    <w:rsid w:val="00FA50FE"/>
    <w:rsid w:val="00FA5D78"/>
    <w:rsid w:val="00FB045E"/>
    <w:rsid w:val="00FB12BE"/>
    <w:rsid w:val="00FB1512"/>
    <w:rsid w:val="00FC00C6"/>
    <w:rsid w:val="00FC1967"/>
    <w:rsid w:val="00FC24A7"/>
    <w:rsid w:val="00FC40B7"/>
    <w:rsid w:val="00FC41D6"/>
    <w:rsid w:val="00FC4C03"/>
    <w:rsid w:val="00FC5A6E"/>
    <w:rsid w:val="00FC6FF9"/>
    <w:rsid w:val="00FD0235"/>
    <w:rsid w:val="00FD526C"/>
    <w:rsid w:val="00FD5331"/>
    <w:rsid w:val="00FE0034"/>
    <w:rsid w:val="00FE2820"/>
    <w:rsid w:val="00FE2EC9"/>
    <w:rsid w:val="00FE490C"/>
    <w:rsid w:val="00FE557D"/>
    <w:rsid w:val="00FE572C"/>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59DA8F"/>
  <w15:docId w15:val="{3BDB5AF3-EDB0-4DBE-9D01-ED7D9C9E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586B7C"/>
    <w:pPr>
      <w:spacing w:before="120" w:after="120" w:line="240" w:lineRule="auto"/>
    </w:pPr>
    <w:rPr>
      <w:noProof/>
    </w:rPr>
  </w:style>
  <w:style w:type="paragraph" w:styleId="Heading1">
    <w:name w:val="heading 1"/>
    <w:aliases w:val="Chương"/>
    <w:basedOn w:val="Normal"/>
    <w:link w:val="Heading1Char"/>
    <w:qFormat/>
    <w:rsid w:val="00B56979"/>
    <w:pPr>
      <w:numPr>
        <w:numId w:val="2"/>
      </w:numPr>
      <w:spacing w:line="360" w:lineRule="auto"/>
      <w:outlineLvl w:val="0"/>
    </w:pPr>
    <w:rPr>
      <w:b/>
      <w:sz w:val="32"/>
      <w:szCs w:val="32"/>
    </w:rPr>
  </w:style>
  <w:style w:type="paragraph" w:styleId="Heading2">
    <w:name w:val="heading 2"/>
    <w:aliases w:val="Tiểu mục cấp 1"/>
    <w:basedOn w:val="Normal"/>
    <w:next w:val="Nidungvnbn"/>
    <w:link w:val="Heading2Char"/>
    <w:unhideWhenUsed/>
    <w:qFormat/>
    <w:rsid w:val="00B56979"/>
    <w:pPr>
      <w:numPr>
        <w:ilvl w:val="1"/>
        <w:numId w:val="2"/>
      </w:numPr>
      <w:spacing w:line="360" w:lineRule="auto"/>
      <w:outlineLvl w:val="1"/>
    </w:pPr>
    <w:rPr>
      <w:b/>
      <w:sz w:val="28"/>
      <w:szCs w:val="28"/>
    </w:rPr>
  </w:style>
  <w:style w:type="paragraph" w:styleId="Heading3">
    <w:name w:val="heading 3"/>
    <w:aliases w:val="Tiểu mục cấp 2"/>
    <w:basedOn w:val="Normal"/>
    <w:next w:val="Nidungvnbn"/>
    <w:link w:val="Heading3Char"/>
    <w:unhideWhenUsed/>
    <w:qFormat/>
    <w:rsid w:val="00887DA5"/>
    <w:pPr>
      <w:numPr>
        <w:ilvl w:val="2"/>
        <w:numId w:val="2"/>
      </w:numPr>
      <w:spacing w:line="360" w:lineRule="auto"/>
      <w:outlineLvl w:val="2"/>
    </w:pPr>
    <w:rPr>
      <w:b/>
      <w:i/>
      <w:sz w:val="28"/>
      <w:szCs w:val="26"/>
    </w:rPr>
  </w:style>
  <w:style w:type="paragraph" w:styleId="Heading4">
    <w:name w:val="heading 4"/>
    <w:aliases w:val="Tiểu mục cấp 3"/>
    <w:next w:val="Nidungvnbn"/>
    <w:link w:val="Heading4Char"/>
    <w:unhideWhenUsed/>
    <w:qFormat/>
    <w:rsid w:val="008508C7"/>
    <w:pPr>
      <w:numPr>
        <w:ilvl w:val="3"/>
        <w:numId w:val="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3218FF"/>
    <w:rPr>
      <w:rFonts w:ascii="Tahoma" w:eastAsia="Times New Roman" w:hAnsi="Tahoma" w:cs="Tahoma"/>
      <w:sz w:val="16"/>
      <w:szCs w:val="16"/>
    </w:rPr>
  </w:style>
  <w:style w:type="character" w:styleId="CommentReference">
    <w:name w:val="annotation reference"/>
    <w:basedOn w:val="DefaultParagraphFont"/>
    <w:unhideWhenUsed/>
    <w:qFormat/>
    <w:rsid w:val="003218FF"/>
    <w:rPr>
      <w:sz w:val="16"/>
      <w:szCs w:val="16"/>
    </w:rPr>
  </w:style>
  <w:style w:type="paragraph" w:styleId="CommentText">
    <w:name w:val="annotation text"/>
    <w:basedOn w:val="Normal"/>
    <w:link w:val="CommentTextChar"/>
    <w:unhideWhenUsed/>
    <w:qFormat/>
    <w:rsid w:val="003218FF"/>
    <w:rPr>
      <w:sz w:val="20"/>
      <w:szCs w:val="20"/>
    </w:rPr>
  </w:style>
  <w:style w:type="character" w:customStyle="1" w:styleId="CommentTextChar">
    <w:name w:val="Comment Text Char"/>
    <w:basedOn w:val="DefaultParagraphFont"/>
    <w:link w:val="CommentText"/>
    <w:qForma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qFormat/>
    <w:rsid w:val="003218FF"/>
    <w:rPr>
      <w:b/>
      <w:bCs/>
    </w:rPr>
  </w:style>
  <w:style w:type="character" w:customStyle="1" w:styleId="CommentSubjectChar">
    <w:name w:val="Comment Subject Char"/>
    <w:basedOn w:val="CommentTextChar"/>
    <w:link w:val="CommentSubject"/>
    <w:uiPriority w:val="99"/>
    <w:semiHidden/>
    <w:qFormat/>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sid w:val="007B1A23"/>
    <w:rPr>
      <w:rFonts w:eastAsia="Times New Roman" w:cs="Times New Roman"/>
      <w:b/>
      <w:sz w:val="32"/>
      <w:szCs w:val="32"/>
    </w:rPr>
  </w:style>
  <w:style w:type="paragraph" w:customStyle="1" w:styleId="Default">
    <w:name w:val="Default"/>
    <w:qForma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qFormat/>
    <w:rsid w:val="00453AB1"/>
    <w:pPr>
      <w:tabs>
        <w:tab w:val="center" w:pos="4680"/>
        <w:tab w:val="right" w:pos="9360"/>
      </w:tabs>
    </w:pPr>
  </w:style>
  <w:style w:type="character" w:customStyle="1" w:styleId="HeaderChar">
    <w:name w:val="Header Char"/>
    <w:basedOn w:val="DefaultParagraphFont"/>
    <w:link w:val="Header"/>
    <w:uiPriority w:val="99"/>
    <w:qFormat/>
    <w:rsid w:val="00453AB1"/>
    <w:rPr>
      <w:rFonts w:eastAsia="Times New Roman" w:cs="Times New Roman"/>
      <w:szCs w:val="24"/>
    </w:rPr>
  </w:style>
  <w:style w:type="paragraph" w:styleId="Footer">
    <w:name w:val="footer"/>
    <w:basedOn w:val="Normal"/>
    <w:link w:val="FooterChar"/>
    <w:uiPriority w:val="99"/>
    <w:unhideWhenUsed/>
    <w:qFormat/>
    <w:rsid w:val="00453AB1"/>
    <w:pPr>
      <w:tabs>
        <w:tab w:val="center" w:pos="4680"/>
        <w:tab w:val="right" w:pos="9360"/>
      </w:tabs>
    </w:pPr>
  </w:style>
  <w:style w:type="character" w:customStyle="1" w:styleId="FooterChar">
    <w:name w:val="Footer Char"/>
    <w:basedOn w:val="DefaultParagraphFont"/>
    <w:link w:val="Footer"/>
    <w:uiPriority w:val="99"/>
    <w:qFormat/>
    <w:rsid w:val="00453AB1"/>
    <w:rPr>
      <w:rFonts w:eastAsia="Times New Roman" w:cs="Times New Roman"/>
      <w:szCs w:val="24"/>
    </w:rPr>
  </w:style>
  <w:style w:type="character" w:customStyle="1" w:styleId="Heading1Char">
    <w:name w:val="Heading 1 Char"/>
    <w:aliases w:val="Chương Char"/>
    <w:basedOn w:val="DefaultParagraphFont"/>
    <w:link w:val="Heading1"/>
    <w:qFormat/>
    <w:rsid w:val="00B56979"/>
    <w:rPr>
      <w:b/>
      <w:sz w:val="32"/>
      <w:szCs w:val="32"/>
      <w:lang w:val="vi-VN"/>
    </w:rPr>
  </w:style>
  <w:style w:type="paragraph" w:styleId="TOC1">
    <w:name w:val="toc 1"/>
    <w:basedOn w:val="Normal"/>
    <w:next w:val="Normal"/>
    <w:autoRedefine/>
    <w:uiPriority w:val="39"/>
    <w:unhideWhenUsed/>
    <w:qFormat/>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qFormat/>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qFormat/>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qFormat/>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qFormat/>
    <w:rsid w:val="00B56979"/>
    <w:rPr>
      <w:b/>
      <w:noProof/>
      <w:sz w:val="28"/>
      <w:szCs w:val="28"/>
      <w:lang w:val="vi-VN"/>
    </w:rPr>
  </w:style>
  <w:style w:type="character" w:customStyle="1" w:styleId="Heading3Char">
    <w:name w:val="Heading 3 Char"/>
    <w:aliases w:val="Tiểu mục cấp 2 Char"/>
    <w:basedOn w:val="DefaultParagraphFont"/>
    <w:link w:val="Heading3"/>
    <w:qFormat/>
    <w:rsid w:val="00887DA5"/>
    <w:rPr>
      <w:b/>
      <w:i/>
      <w:sz w:val="28"/>
      <w:szCs w:val="26"/>
    </w:rPr>
  </w:style>
  <w:style w:type="character" w:customStyle="1" w:styleId="Heading4Char">
    <w:name w:val="Heading 4 Char"/>
    <w:aliases w:val="Tiểu mục cấp 3 Char"/>
    <w:basedOn w:val="DefaultParagraphFont"/>
    <w:link w:val="Heading4"/>
    <w:qFormat/>
    <w:rsid w:val="008508C7"/>
    <w:rPr>
      <w:sz w:val="28"/>
      <w:szCs w:val="26"/>
    </w:rPr>
  </w:style>
  <w:style w:type="character" w:styleId="Hyperlink">
    <w:name w:val="Hyperlink"/>
    <w:basedOn w:val="DefaultParagraphFont"/>
    <w:uiPriority w:val="99"/>
    <w:unhideWhenUsed/>
    <w:qFormat/>
    <w:rsid w:val="00C75086"/>
    <w:rPr>
      <w:color w:val="0000FF" w:themeColor="hyperlink"/>
      <w:u w:val="single"/>
    </w:rPr>
  </w:style>
  <w:style w:type="paragraph" w:styleId="Caption">
    <w:name w:val="caption"/>
    <w:aliases w:val="Caption Hình,Bảng biểu,Hình,bảng biểu"/>
    <w:basedOn w:val="Normal"/>
    <w:next w:val="Nidungvnbn"/>
    <w:uiPriority w:val="35"/>
    <w:unhideWhenUsed/>
    <w:qFormat/>
    <w:rsid w:val="00546D2F"/>
    <w:pPr>
      <w:jc w:val="center"/>
    </w:pPr>
    <w:rPr>
      <w:bCs/>
      <w:sz w:val="26"/>
    </w:rPr>
  </w:style>
  <w:style w:type="paragraph" w:styleId="TableofFigures">
    <w:name w:val="table of figures"/>
    <w:basedOn w:val="Normal"/>
    <w:next w:val="Normal"/>
    <w:uiPriority w:val="99"/>
    <w:unhideWhenUsed/>
    <w:qFormat/>
    <w:rsid w:val="00867C2D"/>
    <w:pPr>
      <w:spacing w:line="360" w:lineRule="auto"/>
    </w:pPr>
    <w:rPr>
      <w:sz w:val="26"/>
    </w:rPr>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qFormat/>
    <w:rsid w:val="00207DC2"/>
    <w:pPr>
      <w:spacing w:before="100" w:beforeAutospacing="1" w:after="100" w:afterAutospacing="1"/>
    </w:pPr>
  </w:style>
  <w:style w:type="character" w:customStyle="1" w:styleId="Bngbiu-nidungChar">
    <w:name w:val="Bảng biểu - nội dung Char"/>
    <w:basedOn w:val="NidungvnbnChar"/>
    <w:link w:val="Bngbiu-nidung"/>
    <w:qFormat/>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qFormat/>
    <w:rsid w:val="0074420E"/>
    <w:rPr>
      <w:color w:val="808080"/>
    </w:rPr>
  </w:style>
  <w:style w:type="character" w:customStyle="1" w:styleId="UnresolvedMention1">
    <w:name w:val="Unresolved Mention1"/>
    <w:basedOn w:val="DefaultParagraphFont"/>
    <w:uiPriority w:val="99"/>
    <w:semiHidden/>
    <w:unhideWhenUsed/>
    <w:qFormat/>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qFormat/>
    <w:rsid w:val="000124B9"/>
    <w:rPr>
      <w:sz w:val="20"/>
      <w:szCs w:val="20"/>
    </w:rPr>
  </w:style>
  <w:style w:type="character" w:customStyle="1" w:styleId="FootnoteTextChar">
    <w:name w:val="Footnote Text Char"/>
    <w:basedOn w:val="DefaultParagraphFont"/>
    <w:link w:val="FootnoteText"/>
    <w:uiPriority w:val="99"/>
    <w:semiHidden/>
    <w:qFormat/>
    <w:rsid w:val="000124B9"/>
    <w:rPr>
      <w:rFonts w:eastAsia="Times New Roman" w:cs="Times New Roman"/>
      <w:sz w:val="20"/>
      <w:szCs w:val="20"/>
    </w:rPr>
  </w:style>
  <w:style w:type="character" w:styleId="FootnoteReference">
    <w:name w:val="footnote reference"/>
    <w:basedOn w:val="DefaultParagraphFont"/>
    <w:uiPriority w:val="99"/>
    <w:semiHidden/>
    <w:unhideWhenUsed/>
    <w:qFormat/>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qFormat/>
    <w:rsid w:val="009D0065"/>
    <w:pPr>
      <w:widowControl w:val="0"/>
      <w:autoSpaceDE w:val="0"/>
      <w:autoSpaceDN w:val="0"/>
    </w:pPr>
    <w:rPr>
      <w:lang w:val="vi"/>
    </w:rPr>
  </w:style>
  <w:style w:type="character" w:customStyle="1" w:styleId="BodyTextChar">
    <w:name w:val="Body Text Char"/>
    <w:basedOn w:val="DefaultParagraphFont"/>
    <w:link w:val="BodyText"/>
    <w:uiPriority w:val="1"/>
    <w:qFormat/>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rPr>
  </w:style>
  <w:style w:type="paragraph" w:styleId="TOC5">
    <w:name w:val="toc 5"/>
    <w:basedOn w:val="Normal"/>
    <w:next w:val="Normal"/>
    <w:autoRedefine/>
    <w:uiPriority w:val="39"/>
    <w:unhideWhenUsed/>
    <w:qFormat/>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qFormat/>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qFormat/>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qFormat/>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qFormat/>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table" w:styleId="ListTable3-Accent5">
    <w:name w:val="List Table 3 Accent 5"/>
    <w:basedOn w:val="TableNormal"/>
    <w:uiPriority w:val="48"/>
    <w:rsid w:val="003A54C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styleId="FollowedHyperlink">
    <w:name w:val="FollowedHyperlink"/>
    <w:basedOn w:val="DefaultParagraphFont"/>
    <w:uiPriority w:val="99"/>
    <w:semiHidden/>
    <w:unhideWhenUsed/>
    <w:qFormat/>
    <w:rsid w:val="00083E0D"/>
    <w:rPr>
      <w:color w:val="800080" w:themeColor="followedHyperlink"/>
      <w:u w:val="single"/>
    </w:rPr>
  </w:style>
  <w:style w:type="character" w:styleId="EndnoteReference">
    <w:name w:val="endnote reference"/>
    <w:basedOn w:val="DefaultParagraphFont"/>
    <w:uiPriority w:val="99"/>
    <w:semiHidden/>
    <w:unhideWhenUsed/>
    <w:qFormat/>
    <w:rsid w:val="008D2D28"/>
    <w:rPr>
      <w:vertAlign w:val="superscript"/>
    </w:rPr>
  </w:style>
  <w:style w:type="paragraph" w:styleId="EndnoteText">
    <w:name w:val="endnote text"/>
    <w:basedOn w:val="Normal"/>
    <w:link w:val="EndnoteTextChar"/>
    <w:uiPriority w:val="99"/>
    <w:semiHidden/>
    <w:unhideWhenUsed/>
    <w:qFormat/>
    <w:rsid w:val="008D2D28"/>
    <w:pPr>
      <w:spacing w:before="0" w:after="0"/>
    </w:pPr>
    <w:rPr>
      <w:rFonts w:eastAsia="Times New Roman" w:cs="Times New Roman"/>
      <w:noProof w:val="0"/>
      <w:sz w:val="20"/>
      <w:szCs w:val="20"/>
    </w:rPr>
  </w:style>
  <w:style w:type="character" w:customStyle="1" w:styleId="EndnoteTextChar">
    <w:name w:val="Endnote Text Char"/>
    <w:basedOn w:val="DefaultParagraphFont"/>
    <w:link w:val="EndnoteText"/>
    <w:uiPriority w:val="99"/>
    <w:semiHidden/>
    <w:qFormat/>
    <w:rsid w:val="008D2D28"/>
    <w:rPr>
      <w:rFonts w:eastAsia="Times New Roman" w:cs="Times New Roman"/>
      <w:sz w:val="20"/>
      <w:szCs w:val="20"/>
    </w:rPr>
  </w:style>
  <w:style w:type="paragraph" w:styleId="Subtitle">
    <w:name w:val="Subtitle"/>
    <w:basedOn w:val="Normal"/>
    <w:next w:val="Normal"/>
    <w:link w:val="SubtitleChar"/>
    <w:uiPriority w:val="11"/>
    <w:qFormat/>
    <w:rsid w:val="008D2D28"/>
    <w:pPr>
      <w:spacing w:after="160" w:line="288" w:lineRule="auto"/>
      <w:ind w:left="720"/>
    </w:pPr>
    <w:rPr>
      <w:rFonts w:eastAsiaTheme="minorEastAsia"/>
      <w:i/>
      <w:noProof w:val="0"/>
      <w:color w:val="000000" w:themeColor="text1"/>
      <w:spacing w:val="15"/>
      <w:sz w:val="26"/>
      <w:szCs w:val="22"/>
    </w:rPr>
  </w:style>
  <w:style w:type="character" w:customStyle="1" w:styleId="SubtitleChar">
    <w:name w:val="Subtitle Char"/>
    <w:basedOn w:val="DefaultParagraphFont"/>
    <w:link w:val="Subtitle"/>
    <w:uiPriority w:val="11"/>
    <w:qFormat/>
    <w:rsid w:val="008D2D28"/>
    <w:rPr>
      <w:rFonts w:eastAsiaTheme="minorEastAsia"/>
      <w:i/>
      <w:color w:val="000000" w:themeColor="text1"/>
      <w:spacing w:val="15"/>
      <w:sz w:val="26"/>
      <w:szCs w:val="22"/>
    </w:rPr>
  </w:style>
  <w:style w:type="paragraph" w:customStyle="1" w:styleId="TOCHeading1">
    <w:name w:val="TOC Heading1"/>
    <w:basedOn w:val="Heading1"/>
    <w:next w:val="Normal"/>
    <w:uiPriority w:val="39"/>
    <w:unhideWhenUsed/>
    <w:qFormat/>
    <w:rsid w:val="008D2D28"/>
    <w:pPr>
      <w:keepNext/>
      <w:keepLines/>
      <w:numPr>
        <w:numId w:val="0"/>
      </w:numPr>
      <w:spacing w:before="240" w:after="0" w:line="259" w:lineRule="auto"/>
      <w:outlineLvl w:val="9"/>
    </w:pPr>
    <w:rPr>
      <w:rFonts w:asciiTheme="majorHAnsi" w:eastAsiaTheme="majorEastAsia" w:hAnsiTheme="majorHAnsi" w:cstheme="majorBidi"/>
      <w:b w:val="0"/>
      <w:noProof w:val="0"/>
      <w:color w:val="365F91" w:themeColor="accent1" w:themeShade="BF"/>
    </w:rPr>
  </w:style>
  <w:style w:type="character" w:customStyle="1" w:styleId="style-scope">
    <w:name w:val="style-scope"/>
    <w:basedOn w:val="DefaultParagraphFont"/>
    <w:qFormat/>
    <w:rsid w:val="008D2D28"/>
  </w:style>
  <w:style w:type="character" w:customStyle="1" w:styleId="s1Char">
    <w:name w:val="s1 Char"/>
    <w:link w:val="s1"/>
    <w:qFormat/>
    <w:locked/>
    <w:rsid w:val="008D2D28"/>
    <w:rPr>
      <w:sz w:val="26"/>
      <w:szCs w:val="26"/>
    </w:rPr>
  </w:style>
  <w:style w:type="paragraph" w:customStyle="1" w:styleId="s1">
    <w:name w:val="s1"/>
    <w:basedOn w:val="ListParagraph"/>
    <w:link w:val="s1Char"/>
    <w:qFormat/>
    <w:rsid w:val="008D2D28"/>
    <w:pPr>
      <w:tabs>
        <w:tab w:val="left" w:pos="284"/>
      </w:tabs>
      <w:spacing w:after="0"/>
      <w:ind w:left="0"/>
      <w:contextualSpacing w:val="0"/>
      <w:jc w:val="both"/>
    </w:pPr>
    <w:rPr>
      <w:noProof w:val="0"/>
      <w:sz w:val="26"/>
      <w:szCs w:val="26"/>
    </w:rPr>
  </w:style>
  <w:style w:type="character" w:customStyle="1" w:styleId="hljs-builtin">
    <w:name w:val="hljs-built_in"/>
    <w:basedOn w:val="DefaultParagraphFont"/>
    <w:qFormat/>
    <w:rsid w:val="008D2D28"/>
  </w:style>
  <w:style w:type="character" w:customStyle="1" w:styleId="hljs-keyword">
    <w:name w:val="hljs-keyword"/>
    <w:basedOn w:val="DefaultParagraphFont"/>
    <w:qFormat/>
    <w:rsid w:val="008D2D28"/>
  </w:style>
  <w:style w:type="character" w:customStyle="1" w:styleId="hljs-string">
    <w:name w:val="hljs-string"/>
    <w:basedOn w:val="DefaultParagraphFont"/>
    <w:qFormat/>
    <w:rsid w:val="008D2D28"/>
  </w:style>
  <w:style w:type="character" w:customStyle="1" w:styleId="hljs-title">
    <w:name w:val="hljs-title"/>
    <w:basedOn w:val="DefaultParagraphFont"/>
    <w:qFormat/>
    <w:rsid w:val="008D2D28"/>
  </w:style>
  <w:style w:type="character" w:customStyle="1" w:styleId="hljs-function">
    <w:name w:val="hljs-function"/>
    <w:basedOn w:val="DefaultParagraphFont"/>
    <w:qFormat/>
    <w:rsid w:val="008D2D28"/>
  </w:style>
  <w:style w:type="character" w:customStyle="1" w:styleId="hljs-params">
    <w:name w:val="hljs-params"/>
    <w:basedOn w:val="DefaultParagraphFont"/>
    <w:qFormat/>
    <w:rsid w:val="008D2D28"/>
  </w:style>
  <w:style w:type="character" w:customStyle="1" w:styleId="hljs-number">
    <w:name w:val="hljs-number"/>
    <w:basedOn w:val="DefaultParagraphFont"/>
    <w:qFormat/>
    <w:rsid w:val="008D2D28"/>
  </w:style>
  <w:style w:type="character" w:customStyle="1" w:styleId="hljs-variable">
    <w:name w:val="hljs-variable"/>
    <w:basedOn w:val="DefaultParagraphFont"/>
    <w:qFormat/>
    <w:rsid w:val="008D2D28"/>
  </w:style>
  <w:style w:type="table" w:customStyle="1" w:styleId="ListTable2-Accent51">
    <w:name w:val="List Table 2 - Accent 51"/>
    <w:basedOn w:val="TableNormal"/>
    <w:uiPriority w:val="47"/>
    <w:qFormat/>
    <w:rsid w:val="008D2D28"/>
    <w:pPr>
      <w:spacing w:after="0" w:line="240" w:lineRule="auto"/>
    </w:pPr>
    <w:rPr>
      <w:sz w:val="20"/>
      <w:szCs w:val="20"/>
    </w:rPr>
    <w:tblPr>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51">
    <w:name w:val="List Table 6 Colorful - Accent 51"/>
    <w:basedOn w:val="TableNormal"/>
    <w:uiPriority w:val="51"/>
    <w:qFormat/>
    <w:rsid w:val="008D2D28"/>
    <w:pPr>
      <w:spacing w:after="0" w:line="240" w:lineRule="auto"/>
    </w:pPr>
    <w:rPr>
      <w:color w:val="31849B" w:themeColor="accent5" w:themeShade="BF"/>
      <w:sz w:val="20"/>
      <w:szCs w:val="20"/>
    </w:rPr>
    <w:tblPr>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1">
    <w:name w:val="List Table 6 Colorful1"/>
    <w:basedOn w:val="TableNormal"/>
    <w:uiPriority w:val="51"/>
    <w:qFormat/>
    <w:rsid w:val="008D2D28"/>
    <w:pPr>
      <w:spacing w:after="0" w:line="240" w:lineRule="auto"/>
    </w:pPr>
    <w:rPr>
      <w:color w:val="000000" w:themeColor="text1"/>
      <w:sz w:val="20"/>
      <w:szCs w:val="20"/>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qFormat/>
    <w:rsid w:val="008D2D28"/>
    <w:pPr>
      <w:spacing w:after="0" w:line="240" w:lineRule="auto"/>
    </w:pPr>
    <w:rPr>
      <w:rFonts w:asciiTheme="minorHAnsi" w:hAnsiTheme="minorHAnsi"/>
      <w:kern w:val="2"/>
      <w:sz w:val="22"/>
      <w:szCs w:val="20"/>
      <w:lang w:bidi="hi-IN"/>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49891932">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53786155">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2190606">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5294035">
      <w:bodyDiv w:val="1"/>
      <w:marLeft w:val="0"/>
      <w:marRight w:val="0"/>
      <w:marTop w:val="0"/>
      <w:marBottom w:val="0"/>
      <w:divBdr>
        <w:top w:val="none" w:sz="0" w:space="0" w:color="auto"/>
        <w:left w:val="none" w:sz="0" w:space="0" w:color="auto"/>
        <w:bottom w:val="none" w:sz="0" w:space="0" w:color="auto"/>
        <w:right w:val="none" w:sz="0" w:space="0" w:color="auto"/>
      </w:divBdr>
      <w:divsChild>
        <w:div w:id="410932958">
          <w:marLeft w:val="0"/>
          <w:marRight w:val="0"/>
          <w:marTop w:val="0"/>
          <w:marBottom w:val="0"/>
          <w:divBdr>
            <w:top w:val="none" w:sz="0" w:space="0" w:color="auto"/>
            <w:left w:val="none" w:sz="0" w:space="0" w:color="auto"/>
            <w:bottom w:val="none" w:sz="0" w:space="0" w:color="auto"/>
            <w:right w:val="none" w:sz="0" w:space="0" w:color="auto"/>
          </w:divBdr>
        </w:div>
        <w:div w:id="704604098">
          <w:marLeft w:val="0"/>
          <w:marRight w:val="0"/>
          <w:marTop w:val="0"/>
          <w:marBottom w:val="0"/>
          <w:divBdr>
            <w:top w:val="single" w:sz="2" w:space="0" w:color="D9D9E3"/>
            <w:left w:val="single" w:sz="2" w:space="0" w:color="D9D9E3"/>
            <w:bottom w:val="single" w:sz="2" w:space="0" w:color="D9D9E3"/>
            <w:right w:val="single" w:sz="2" w:space="0" w:color="D9D9E3"/>
          </w:divBdr>
          <w:divsChild>
            <w:div w:id="339623831">
              <w:marLeft w:val="0"/>
              <w:marRight w:val="0"/>
              <w:marTop w:val="0"/>
              <w:marBottom w:val="0"/>
              <w:divBdr>
                <w:top w:val="single" w:sz="2" w:space="0" w:color="D9D9E3"/>
                <w:left w:val="single" w:sz="2" w:space="0" w:color="D9D9E3"/>
                <w:bottom w:val="single" w:sz="2" w:space="0" w:color="D9D9E3"/>
                <w:right w:val="single" w:sz="2" w:space="0" w:color="D9D9E3"/>
              </w:divBdr>
              <w:divsChild>
                <w:div w:id="924803633">
                  <w:marLeft w:val="0"/>
                  <w:marRight w:val="0"/>
                  <w:marTop w:val="0"/>
                  <w:marBottom w:val="0"/>
                  <w:divBdr>
                    <w:top w:val="single" w:sz="2" w:space="0" w:color="D9D9E3"/>
                    <w:left w:val="single" w:sz="2" w:space="0" w:color="D9D9E3"/>
                    <w:bottom w:val="single" w:sz="2" w:space="0" w:color="D9D9E3"/>
                    <w:right w:val="single" w:sz="2" w:space="0" w:color="D9D9E3"/>
                  </w:divBdr>
                  <w:divsChild>
                    <w:div w:id="581840780">
                      <w:marLeft w:val="0"/>
                      <w:marRight w:val="0"/>
                      <w:marTop w:val="0"/>
                      <w:marBottom w:val="0"/>
                      <w:divBdr>
                        <w:top w:val="single" w:sz="2" w:space="0" w:color="D9D9E3"/>
                        <w:left w:val="single" w:sz="2" w:space="0" w:color="D9D9E3"/>
                        <w:bottom w:val="single" w:sz="2" w:space="0" w:color="D9D9E3"/>
                        <w:right w:val="single" w:sz="2" w:space="0" w:color="D9D9E3"/>
                      </w:divBdr>
                      <w:divsChild>
                        <w:div w:id="867714964">
                          <w:marLeft w:val="0"/>
                          <w:marRight w:val="0"/>
                          <w:marTop w:val="0"/>
                          <w:marBottom w:val="0"/>
                          <w:divBdr>
                            <w:top w:val="single" w:sz="2" w:space="0" w:color="auto"/>
                            <w:left w:val="single" w:sz="2" w:space="0" w:color="auto"/>
                            <w:bottom w:val="single" w:sz="6" w:space="0" w:color="auto"/>
                            <w:right w:val="single" w:sz="2" w:space="0" w:color="auto"/>
                          </w:divBdr>
                          <w:divsChild>
                            <w:div w:id="44567684">
                              <w:marLeft w:val="0"/>
                              <w:marRight w:val="0"/>
                              <w:marTop w:val="100"/>
                              <w:marBottom w:val="100"/>
                              <w:divBdr>
                                <w:top w:val="single" w:sz="2" w:space="0" w:color="D9D9E3"/>
                                <w:left w:val="single" w:sz="2" w:space="0" w:color="D9D9E3"/>
                                <w:bottom w:val="single" w:sz="2" w:space="0" w:color="D9D9E3"/>
                                <w:right w:val="single" w:sz="2" w:space="0" w:color="D9D9E3"/>
                              </w:divBdr>
                              <w:divsChild>
                                <w:div w:id="452097913">
                                  <w:marLeft w:val="0"/>
                                  <w:marRight w:val="0"/>
                                  <w:marTop w:val="0"/>
                                  <w:marBottom w:val="0"/>
                                  <w:divBdr>
                                    <w:top w:val="single" w:sz="2" w:space="0" w:color="D9D9E3"/>
                                    <w:left w:val="single" w:sz="2" w:space="0" w:color="D9D9E3"/>
                                    <w:bottom w:val="single" w:sz="2" w:space="0" w:color="D9D9E3"/>
                                    <w:right w:val="single" w:sz="2" w:space="0" w:color="D9D9E3"/>
                                  </w:divBdr>
                                  <w:divsChild>
                                    <w:div w:id="550073183">
                                      <w:marLeft w:val="0"/>
                                      <w:marRight w:val="0"/>
                                      <w:marTop w:val="0"/>
                                      <w:marBottom w:val="0"/>
                                      <w:divBdr>
                                        <w:top w:val="single" w:sz="2" w:space="0" w:color="D9D9E3"/>
                                        <w:left w:val="single" w:sz="2" w:space="0" w:color="D9D9E3"/>
                                        <w:bottom w:val="single" w:sz="2" w:space="0" w:color="D9D9E3"/>
                                        <w:right w:val="single" w:sz="2" w:space="0" w:color="D9D9E3"/>
                                      </w:divBdr>
                                      <w:divsChild>
                                        <w:div w:id="1547182800">
                                          <w:marLeft w:val="0"/>
                                          <w:marRight w:val="0"/>
                                          <w:marTop w:val="0"/>
                                          <w:marBottom w:val="0"/>
                                          <w:divBdr>
                                            <w:top w:val="single" w:sz="2" w:space="0" w:color="D9D9E3"/>
                                            <w:left w:val="single" w:sz="2" w:space="0" w:color="D9D9E3"/>
                                            <w:bottom w:val="single" w:sz="2" w:space="0" w:color="D9D9E3"/>
                                            <w:right w:val="single" w:sz="2" w:space="0" w:color="D9D9E3"/>
                                          </w:divBdr>
                                          <w:divsChild>
                                            <w:div w:id="871501030">
                                              <w:marLeft w:val="0"/>
                                              <w:marRight w:val="0"/>
                                              <w:marTop w:val="0"/>
                                              <w:marBottom w:val="0"/>
                                              <w:divBdr>
                                                <w:top w:val="single" w:sz="2" w:space="0" w:color="D9D9E3"/>
                                                <w:left w:val="single" w:sz="2" w:space="0" w:color="D9D9E3"/>
                                                <w:bottom w:val="single" w:sz="2" w:space="0" w:color="D9D9E3"/>
                                                <w:right w:val="single" w:sz="2" w:space="0" w:color="D9D9E3"/>
                                              </w:divBdr>
                                              <w:divsChild>
                                                <w:div w:id="1790391277">
                                                  <w:marLeft w:val="0"/>
                                                  <w:marRight w:val="0"/>
                                                  <w:marTop w:val="0"/>
                                                  <w:marBottom w:val="0"/>
                                                  <w:divBdr>
                                                    <w:top w:val="single" w:sz="2" w:space="0" w:color="D9D9E3"/>
                                                    <w:left w:val="single" w:sz="2" w:space="0" w:color="D9D9E3"/>
                                                    <w:bottom w:val="single" w:sz="2" w:space="0" w:color="D9D9E3"/>
                                                    <w:right w:val="single" w:sz="2" w:space="0" w:color="D9D9E3"/>
                                                  </w:divBdr>
                                                  <w:divsChild>
                                                    <w:div w:id="70294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1801740">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4732553">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654411">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522142">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5139648">
      <w:bodyDiv w:val="1"/>
      <w:marLeft w:val="0"/>
      <w:marRight w:val="0"/>
      <w:marTop w:val="0"/>
      <w:marBottom w:val="0"/>
      <w:divBdr>
        <w:top w:val="none" w:sz="0" w:space="0" w:color="auto"/>
        <w:left w:val="none" w:sz="0" w:space="0" w:color="auto"/>
        <w:bottom w:val="none" w:sz="0" w:space="0" w:color="auto"/>
        <w:right w:val="none" w:sz="0" w:space="0" w:color="auto"/>
      </w:divBdr>
      <w:divsChild>
        <w:div w:id="1348096451">
          <w:marLeft w:val="0"/>
          <w:marRight w:val="0"/>
          <w:marTop w:val="0"/>
          <w:marBottom w:val="0"/>
          <w:divBdr>
            <w:top w:val="single" w:sz="2" w:space="0" w:color="auto"/>
            <w:left w:val="single" w:sz="2" w:space="0" w:color="auto"/>
            <w:bottom w:val="single" w:sz="6" w:space="0" w:color="auto"/>
            <w:right w:val="single" w:sz="2" w:space="0" w:color="auto"/>
          </w:divBdr>
          <w:divsChild>
            <w:div w:id="1201554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946227">
                  <w:marLeft w:val="0"/>
                  <w:marRight w:val="0"/>
                  <w:marTop w:val="0"/>
                  <w:marBottom w:val="0"/>
                  <w:divBdr>
                    <w:top w:val="single" w:sz="2" w:space="0" w:color="D9D9E3"/>
                    <w:left w:val="single" w:sz="2" w:space="0" w:color="D9D9E3"/>
                    <w:bottom w:val="single" w:sz="2" w:space="0" w:color="D9D9E3"/>
                    <w:right w:val="single" w:sz="2" w:space="0" w:color="D9D9E3"/>
                  </w:divBdr>
                  <w:divsChild>
                    <w:div w:id="1959331710">
                      <w:marLeft w:val="0"/>
                      <w:marRight w:val="0"/>
                      <w:marTop w:val="0"/>
                      <w:marBottom w:val="0"/>
                      <w:divBdr>
                        <w:top w:val="single" w:sz="2" w:space="0" w:color="D9D9E3"/>
                        <w:left w:val="single" w:sz="2" w:space="0" w:color="D9D9E3"/>
                        <w:bottom w:val="single" w:sz="2" w:space="0" w:color="D9D9E3"/>
                        <w:right w:val="single" w:sz="2" w:space="0" w:color="D9D9E3"/>
                      </w:divBdr>
                      <w:divsChild>
                        <w:div w:id="1539317338">
                          <w:marLeft w:val="0"/>
                          <w:marRight w:val="0"/>
                          <w:marTop w:val="0"/>
                          <w:marBottom w:val="0"/>
                          <w:divBdr>
                            <w:top w:val="single" w:sz="2" w:space="0" w:color="D9D9E3"/>
                            <w:left w:val="single" w:sz="2" w:space="0" w:color="D9D9E3"/>
                            <w:bottom w:val="single" w:sz="2" w:space="0" w:color="D9D9E3"/>
                            <w:right w:val="single" w:sz="2" w:space="0" w:color="D9D9E3"/>
                          </w:divBdr>
                          <w:divsChild>
                            <w:div w:id="718283551">
                              <w:marLeft w:val="0"/>
                              <w:marRight w:val="0"/>
                              <w:marTop w:val="0"/>
                              <w:marBottom w:val="0"/>
                              <w:divBdr>
                                <w:top w:val="single" w:sz="2" w:space="0" w:color="D9D9E3"/>
                                <w:left w:val="single" w:sz="2" w:space="0" w:color="D9D9E3"/>
                                <w:bottom w:val="single" w:sz="2" w:space="0" w:color="D9D9E3"/>
                                <w:right w:val="single" w:sz="2" w:space="0" w:color="D9D9E3"/>
                              </w:divBdr>
                              <w:divsChild>
                                <w:div w:id="103134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4648616">
      <w:bodyDiv w:val="1"/>
      <w:marLeft w:val="0"/>
      <w:marRight w:val="0"/>
      <w:marTop w:val="0"/>
      <w:marBottom w:val="0"/>
      <w:divBdr>
        <w:top w:val="none" w:sz="0" w:space="0" w:color="auto"/>
        <w:left w:val="none" w:sz="0" w:space="0" w:color="auto"/>
        <w:bottom w:val="none" w:sz="0" w:space="0" w:color="auto"/>
        <w:right w:val="none" w:sz="0" w:space="0" w:color="auto"/>
      </w:divBdr>
      <w:divsChild>
        <w:div w:id="1267929292">
          <w:marLeft w:val="0"/>
          <w:marRight w:val="0"/>
          <w:marTop w:val="0"/>
          <w:marBottom w:val="0"/>
          <w:divBdr>
            <w:top w:val="single" w:sz="2" w:space="0" w:color="auto"/>
            <w:left w:val="single" w:sz="2" w:space="0" w:color="auto"/>
            <w:bottom w:val="single" w:sz="6" w:space="0" w:color="auto"/>
            <w:right w:val="single" w:sz="2" w:space="0" w:color="auto"/>
          </w:divBdr>
          <w:divsChild>
            <w:div w:id="27363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5595">
                  <w:marLeft w:val="0"/>
                  <w:marRight w:val="0"/>
                  <w:marTop w:val="0"/>
                  <w:marBottom w:val="0"/>
                  <w:divBdr>
                    <w:top w:val="single" w:sz="2" w:space="0" w:color="D9D9E3"/>
                    <w:left w:val="single" w:sz="2" w:space="0" w:color="D9D9E3"/>
                    <w:bottom w:val="single" w:sz="2" w:space="0" w:color="D9D9E3"/>
                    <w:right w:val="single" w:sz="2" w:space="0" w:color="D9D9E3"/>
                  </w:divBdr>
                  <w:divsChild>
                    <w:div w:id="144900544">
                      <w:marLeft w:val="0"/>
                      <w:marRight w:val="0"/>
                      <w:marTop w:val="0"/>
                      <w:marBottom w:val="0"/>
                      <w:divBdr>
                        <w:top w:val="single" w:sz="2" w:space="0" w:color="D9D9E3"/>
                        <w:left w:val="single" w:sz="2" w:space="0" w:color="D9D9E3"/>
                        <w:bottom w:val="single" w:sz="2" w:space="0" w:color="D9D9E3"/>
                        <w:right w:val="single" w:sz="2" w:space="0" w:color="D9D9E3"/>
                      </w:divBdr>
                      <w:divsChild>
                        <w:div w:id="1322467670">
                          <w:marLeft w:val="0"/>
                          <w:marRight w:val="0"/>
                          <w:marTop w:val="0"/>
                          <w:marBottom w:val="0"/>
                          <w:divBdr>
                            <w:top w:val="single" w:sz="2" w:space="0" w:color="D9D9E3"/>
                            <w:left w:val="single" w:sz="2" w:space="0" w:color="D9D9E3"/>
                            <w:bottom w:val="single" w:sz="2" w:space="0" w:color="D9D9E3"/>
                            <w:right w:val="single" w:sz="2" w:space="0" w:color="D9D9E3"/>
                          </w:divBdr>
                          <w:divsChild>
                            <w:div w:id="97722105">
                              <w:marLeft w:val="0"/>
                              <w:marRight w:val="0"/>
                              <w:marTop w:val="0"/>
                              <w:marBottom w:val="0"/>
                              <w:divBdr>
                                <w:top w:val="single" w:sz="2" w:space="0" w:color="D9D9E3"/>
                                <w:left w:val="single" w:sz="2" w:space="0" w:color="D9D9E3"/>
                                <w:bottom w:val="single" w:sz="2" w:space="0" w:color="D9D9E3"/>
                                <w:right w:val="single" w:sz="2" w:space="0" w:color="D9D9E3"/>
                              </w:divBdr>
                              <w:divsChild>
                                <w:div w:id="272248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30708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4332684">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581236">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1749488">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701075">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chinelearningcoban.com/2017/01/12/gradientdesc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University\UXUI\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1302</TotalTime>
  <Pages>1</Pages>
  <Words>3753</Words>
  <Characters>15955</Characters>
  <Application>Microsoft Office Word</Application>
  <DocSecurity>0</DocSecurity>
  <Lines>569</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Tân Duy</cp:lastModifiedBy>
  <cp:revision>18</cp:revision>
  <cp:lastPrinted>2023-12-16T06:05:00Z</cp:lastPrinted>
  <dcterms:created xsi:type="dcterms:W3CDTF">2023-10-21T19:42:00Z</dcterms:created>
  <dcterms:modified xsi:type="dcterms:W3CDTF">2023-12-16T06:05:00Z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GrammarlyDocumentId">
    <vt:lpwstr>70505547-de2b-4351-b301-3c0ded9428e1</vt:lpwstr>
  </property>
</Properties>
</file>